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254DC" w14:textId="77777777" w:rsidR="00A841D9" w:rsidRPr="00A841D9" w:rsidRDefault="00A841D9" w:rsidP="00A841D9">
      <w:pPr>
        <w:rPr>
          <w:rFonts w:ascii="Times" w:hAnsi="Times"/>
        </w:rPr>
      </w:pPr>
      <w:r w:rsidRPr="001F12B1">
        <w:rPr>
          <w:rStyle w:val="Nom-manifestation"/>
        </w:rPr>
        <w:t>Congrès</w:t>
      </w:r>
      <w:r w:rsidRPr="00A841D9">
        <w:rPr>
          <w:rFonts w:ascii="Times" w:hAnsi="Times"/>
        </w:rPr>
        <w:t xml:space="preserve"> de l’Oulipo </w:t>
      </w:r>
      <w:r w:rsidRPr="00A841D9">
        <w:rPr>
          <w:rFonts w:ascii="Times" w:hAnsi="Times"/>
        </w:rPr>
        <w:tab/>
      </w:r>
      <w:r w:rsidRPr="00A841D9">
        <w:rPr>
          <w:rFonts w:ascii="Times" w:hAnsi="Times"/>
        </w:rPr>
        <w:tab/>
      </w:r>
      <w:r w:rsidRPr="00A841D9">
        <w:rPr>
          <w:rFonts w:ascii="Times" w:hAnsi="Times"/>
        </w:rPr>
        <w:tab/>
      </w:r>
      <w:r w:rsidRPr="001F12B1">
        <w:rPr>
          <w:rStyle w:val="reunion-date"/>
        </w:rPr>
        <w:t>10-11 juin 74</w:t>
      </w:r>
      <w:r w:rsidRPr="00A841D9">
        <w:rPr>
          <w:rFonts w:ascii="Times" w:hAnsi="Times"/>
        </w:rPr>
        <w:t xml:space="preserve"> à Boulogne</w:t>
      </w:r>
    </w:p>
    <w:p w14:paraId="6EBE4845" w14:textId="77777777" w:rsidR="00A841D9" w:rsidRPr="00A841D9" w:rsidRDefault="00A841D9" w:rsidP="00A841D9">
      <w:pPr>
        <w:rPr>
          <w:rFonts w:ascii="Times" w:hAnsi="Times"/>
        </w:rPr>
      </w:pPr>
      <w:r w:rsidRPr="00A841D9">
        <w:rPr>
          <w:rFonts w:ascii="Times" w:hAnsi="Times"/>
        </w:rPr>
        <w:t xml:space="preserve">Réunion du </w:t>
      </w:r>
      <w:r w:rsidRPr="001F12B1">
        <w:rPr>
          <w:rStyle w:val="reunion-date"/>
        </w:rPr>
        <w:t xml:space="preserve">10 juin 74 </w:t>
      </w:r>
      <w:r w:rsidRPr="00A841D9">
        <w:rPr>
          <w:rFonts w:ascii="Times" w:hAnsi="Times"/>
        </w:rPr>
        <w:t>:</w:t>
      </w:r>
    </w:p>
    <w:p w14:paraId="5175AC82" w14:textId="77777777" w:rsidR="001B5C5E" w:rsidRDefault="00A841D9" w:rsidP="001B5C5E">
      <w:pPr>
        <w:pStyle w:val="listeDesPresents"/>
        <w:rPr>
          <w:rFonts w:ascii="Times" w:hAnsi="Times"/>
        </w:rPr>
      </w:pPr>
      <w:r w:rsidRPr="00A841D9">
        <w:rPr>
          <w:rFonts w:ascii="Times" w:hAnsi="Times"/>
        </w:rPr>
        <w:t xml:space="preserve">Etaient présents : </w:t>
      </w:r>
    </w:p>
    <w:p w14:paraId="0AEBCBF1" w14:textId="77777777" w:rsidR="001B5C5E" w:rsidRDefault="00A841D9" w:rsidP="001B5C5E">
      <w:pPr>
        <w:pStyle w:val="listeDesPresents"/>
        <w:rPr>
          <w:rFonts w:ascii="Times" w:hAnsi="Times"/>
        </w:rPr>
      </w:pPr>
      <w:r w:rsidRPr="00B45BF4">
        <w:rPr>
          <w:rStyle w:val="reunion-presents"/>
        </w:rPr>
        <w:t>François Le Lionnais</w:t>
      </w:r>
      <w:r w:rsidRPr="00A841D9">
        <w:rPr>
          <w:rFonts w:ascii="Times" w:hAnsi="Times"/>
        </w:rPr>
        <w:t xml:space="preserve">, </w:t>
      </w:r>
    </w:p>
    <w:p w14:paraId="56727DFE" w14:textId="77777777" w:rsidR="001B5C5E" w:rsidRDefault="00A841D9" w:rsidP="001B5C5E">
      <w:pPr>
        <w:pStyle w:val="listeDesPresents"/>
        <w:rPr>
          <w:rFonts w:ascii="Times" w:hAnsi="Times"/>
        </w:rPr>
      </w:pPr>
      <w:r w:rsidRPr="00B45BF4">
        <w:rPr>
          <w:rStyle w:val="reunion-presents"/>
        </w:rPr>
        <w:t>Raymond Queneau</w:t>
      </w:r>
      <w:r w:rsidRPr="00A841D9">
        <w:rPr>
          <w:rFonts w:ascii="Times" w:hAnsi="Times"/>
        </w:rPr>
        <w:t xml:space="preserve">, </w:t>
      </w:r>
    </w:p>
    <w:p w14:paraId="35034B00" w14:textId="77777777" w:rsidR="001B5C5E" w:rsidRDefault="00A841D9" w:rsidP="001B5C5E">
      <w:pPr>
        <w:pStyle w:val="listeDesPresents"/>
        <w:rPr>
          <w:rFonts w:ascii="Times" w:hAnsi="Times"/>
        </w:rPr>
      </w:pPr>
      <w:r w:rsidRPr="00B45BF4">
        <w:rPr>
          <w:rStyle w:val="reunion-presents"/>
        </w:rPr>
        <w:t>Jacques Roubaud</w:t>
      </w:r>
      <w:r w:rsidRPr="00A841D9">
        <w:rPr>
          <w:rFonts w:ascii="Times" w:hAnsi="Times"/>
        </w:rPr>
        <w:t xml:space="preserve">, </w:t>
      </w:r>
    </w:p>
    <w:p w14:paraId="590B9866" w14:textId="77777777" w:rsidR="001B5C5E" w:rsidRDefault="00A841D9" w:rsidP="001B5C5E">
      <w:pPr>
        <w:pStyle w:val="listeDesPresents"/>
        <w:rPr>
          <w:rFonts w:ascii="Times" w:hAnsi="Times"/>
        </w:rPr>
      </w:pPr>
      <w:r w:rsidRPr="00B45BF4">
        <w:rPr>
          <w:rStyle w:val="reunion-presents"/>
        </w:rPr>
        <w:t xml:space="preserve">Harry </w:t>
      </w:r>
      <w:proofErr w:type="spellStart"/>
      <w:r w:rsidRPr="00B45BF4">
        <w:rPr>
          <w:rStyle w:val="reunion-presents"/>
        </w:rPr>
        <w:t>Mathews</w:t>
      </w:r>
      <w:proofErr w:type="spellEnd"/>
      <w:r w:rsidRPr="00A841D9">
        <w:rPr>
          <w:rFonts w:ascii="Times" w:hAnsi="Times"/>
        </w:rPr>
        <w:t xml:space="preserve">, </w:t>
      </w:r>
    </w:p>
    <w:p w14:paraId="0643CCA6" w14:textId="77777777" w:rsidR="001B5C5E" w:rsidRDefault="00A841D9" w:rsidP="001B5C5E">
      <w:pPr>
        <w:pStyle w:val="listeDesPresents"/>
        <w:rPr>
          <w:rFonts w:ascii="Times" w:hAnsi="Times"/>
        </w:rPr>
      </w:pPr>
      <w:r w:rsidRPr="00B45BF4">
        <w:rPr>
          <w:rStyle w:val="reunion-presents"/>
        </w:rPr>
        <w:t>Georges Perec</w:t>
      </w:r>
      <w:r w:rsidRPr="00A841D9">
        <w:rPr>
          <w:rFonts w:ascii="Times" w:hAnsi="Times"/>
        </w:rPr>
        <w:t xml:space="preserve">, </w:t>
      </w:r>
    </w:p>
    <w:p w14:paraId="36105922" w14:textId="77777777" w:rsidR="001B5C5E" w:rsidRDefault="00A841D9" w:rsidP="001B5C5E">
      <w:pPr>
        <w:pStyle w:val="listeDesPresents"/>
        <w:rPr>
          <w:rFonts w:ascii="Times" w:hAnsi="Times"/>
        </w:rPr>
      </w:pPr>
      <w:r w:rsidRPr="00B45BF4">
        <w:rPr>
          <w:rStyle w:val="reunion-presents"/>
        </w:rPr>
        <w:t xml:space="preserve">Paul </w:t>
      </w:r>
      <w:proofErr w:type="spellStart"/>
      <w:r w:rsidRPr="00B45BF4">
        <w:rPr>
          <w:rStyle w:val="reunion-presents"/>
        </w:rPr>
        <w:t>Braffort</w:t>
      </w:r>
      <w:proofErr w:type="spellEnd"/>
      <w:r w:rsidRPr="00A841D9">
        <w:rPr>
          <w:rFonts w:ascii="Times" w:hAnsi="Times"/>
        </w:rPr>
        <w:t xml:space="preserve">, </w:t>
      </w:r>
    </w:p>
    <w:p w14:paraId="068E6EC9" w14:textId="77777777" w:rsidR="001B5C5E" w:rsidRDefault="00A841D9" w:rsidP="001B5C5E">
      <w:pPr>
        <w:pStyle w:val="listeDesPresents"/>
        <w:rPr>
          <w:rFonts w:ascii="Times" w:hAnsi="Times"/>
        </w:rPr>
      </w:pPr>
      <w:r w:rsidRPr="00B45BF4">
        <w:rPr>
          <w:rStyle w:val="reunion-presents"/>
        </w:rPr>
        <w:t>Luc Etienne</w:t>
      </w:r>
      <w:r w:rsidRPr="00A841D9">
        <w:rPr>
          <w:rFonts w:ascii="Times" w:hAnsi="Times"/>
        </w:rPr>
        <w:t xml:space="preserve">, </w:t>
      </w:r>
    </w:p>
    <w:p w14:paraId="3565B07B" w14:textId="77777777" w:rsidR="001B5C5E" w:rsidRPr="001B5C5E" w:rsidRDefault="00A841D9" w:rsidP="001B5C5E">
      <w:pPr>
        <w:pStyle w:val="listeDesPresents"/>
        <w:rPr>
          <w:rStyle w:val="reunion-presents"/>
          <w:rFonts w:ascii="Times" w:hAnsi="Times"/>
          <w:color w:val="92CDDC" w:themeColor="accent5" w:themeTint="99"/>
        </w:rPr>
      </w:pPr>
      <w:r w:rsidRPr="00B45BF4">
        <w:rPr>
          <w:rStyle w:val="reunion-presents"/>
        </w:rPr>
        <w:t xml:space="preserve">Marcel </w:t>
      </w:r>
      <w:proofErr w:type="spellStart"/>
      <w:r w:rsidRPr="00B45BF4">
        <w:rPr>
          <w:rStyle w:val="reunion-presents"/>
        </w:rPr>
        <w:t>Bénabou</w:t>
      </w:r>
      <w:proofErr w:type="spellEnd"/>
    </w:p>
    <w:p w14:paraId="14E782CB" w14:textId="193028F1" w:rsidR="00A841D9" w:rsidRPr="00A841D9" w:rsidRDefault="00A841D9" w:rsidP="001B5C5E">
      <w:pPr>
        <w:pStyle w:val="listeDesPresents"/>
        <w:rPr>
          <w:rFonts w:ascii="Times" w:hAnsi="Times"/>
        </w:rPr>
      </w:pPr>
      <w:r w:rsidRPr="00A841D9">
        <w:rPr>
          <w:rFonts w:ascii="Times" w:hAnsi="Times"/>
        </w:rPr>
        <w:t xml:space="preserve"> et </w:t>
      </w:r>
      <w:r w:rsidRPr="00430E93">
        <w:rPr>
          <w:rStyle w:val="reunion-presents"/>
        </w:rPr>
        <w:t xml:space="preserve">Paul </w:t>
      </w:r>
      <w:proofErr w:type="spellStart"/>
      <w:r w:rsidRPr="00430E93">
        <w:rPr>
          <w:rStyle w:val="reunion-presents"/>
        </w:rPr>
        <w:t>Fournel</w:t>
      </w:r>
      <w:proofErr w:type="spellEnd"/>
    </w:p>
    <w:p w14:paraId="109165D0" w14:textId="77777777" w:rsidR="00A841D9" w:rsidRDefault="00A841D9" w:rsidP="00A841D9">
      <w:pPr>
        <w:rPr>
          <w:rFonts w:ascii="Times" w:hAnsi="Times"/>
        </w:rPr>
      </w:pPr>
      <w:r w:rsidRPr="001F12B1">
        <w:rPr>
          <w:rStyle w:val="reunion-lieu"/>
        </w:rPr>
        <w:t>Chez MB</w:t>
      </w:r>
      <w:r w:rsidRPr="00A841D9">
        <w:rPr>
          <w:rFonts w:ascii="Times" w:hAnsi="Times"/>
        </w:rPr>
        <w:t>.</w:t>
      </w:r>
    </w:p>
    <w:p w14:paraId="48BB2CE3" w14:textId="77777777" w:rsidR="00430E93" w:rsidRDefault="00430E93" w:rsidP="00A841D9">
      <w:pPr>
        <w:rPr>
          <w:rFonts w:ascii="Times" w:hAnsi="Times"/>
        </w:rPr>
      </w:pPr>
    </w:p>
    <w:p w14:paraId="4FB5D67B" w14:textId="655D74C8" w:rsidR="00430E93" w:rsidRPr="00A841D9" w:rsidRDefault="00430E93" w:rsidP="00430E93">
      <w:r>
        <w:t>Invité :</w:t>
      </w:r>
      <w:r w:rsidRPr="00430E93">
        <w:rPr>
          <w:rStyle w:val="reunion-invite"/>
        </w:rPr>
        <w:t xml:space="preserve"> </w:t>
      </w:r>
      <w:proofErr w:type="spellStart"/>
      <w:r w:rsidRPr="00430E93">
        <w:rPr>
          <w:rStyle w:val="reunion-invite"/>
        </w:rPr>
        <w:t>Borzic</w:t>
      </w:r>
      <w:proofErr w:type="spellEnd"/>
    </w:p>
    <w:p w14:paraId="34FB9BA7" w14:textId="77777777" w:rsidR="00A841D9" w:rsidRPr="001F12B1" w:rsidRDefault="00A841D9" w:rsidP="00A841D9">
      <w:pPr>
        <w:rPr>
          <w:rStyle w:val="reunion-secretaire"/>
        </w:rPr>
      </w:pPr>
      <w:r w:rsidRPr="001F12B1">
        <w:rPr>
          <w:rStyle w:val="reunion-secretaire"/>
        </w:rPr>
        <w:t xml:space="preserve">Secrétaire : </w:t>
      </w:r>
      <w:proofErr w:type="spellStart"/>
      <w:r w:rsidRPr="001F12B1">
        <w:rPr>
          <w:rStyle w:val="reunion-secretaire"/>
        </w:rPr>
        <w:t>Bénabou</w:t>
      </w:r>
      <w:proofErr w:type="spellEnd"/>
    </w:p>
    <w:p w14:paraId="338F2D43" w14:textId="77777777" w:rsidR="00A841D9" w:rsidRPr="001F12B1" w:rsidRDefault="00A841D9" w:rsidP="00A841D9">
      <w:pPr>
        <w:rPr>
          <w:rStyle w:val="reunion-president"/>
        </w:rPr>
      </w:pPr>
      <w:r w:rsidRPr="001F12B1">
        <w:rPr>
          <w:rStyle w:val="reunion-president"/>
        </w:rPr>
        <w:t xml:space="preserve">Président de séance : </w:t>
      </w:r>
      <w:proofErr w:type="spellStart"/>
      <w:r w:rsidRPr="001F12B1">
        <w:rPr>
          <w:rStyle w:val="reunion-president"/>
        </w:rPr>
        <w:t>Fournel</w:t>
      </w:r>
      <w:proofErr w:type="spellEnd"/>
    </w:p>
    <w:p w14:paraId="16C823C8" w14:textId="77777777" w:rsidR="00A841D9" w:rsidRPr="00A841D9" w:rsidRDefault="00A841D9" w:rsidP="00A841D9">
      <w:pPr>
        <w:rPr>
          <w:rFonts w:ascii="Times" w:hAnsi="Times"/>
        </w:rPr>
      </w:pPr>
      <w:r w:rsidRPr="00A841D9">
        <w:rPr>
          <w:rFonts w:ascii="Times" w:hAnsi="Times"/>
        </w:rPr>
        <w:t>Les autres étaient tacitement ou explicitement excusés.</w:t>
      </w:r>
    </w:p>
    <w:p w14:paraId="17116B3A" w14:textId="77777777" w:rsidR="00A841D9" w:rsidRPr="00A841D9" w:rsidRDefault="00A841D9" w:rsidP="00A841D9">
      <w:pPr>
        <w:rPr>
          <w:rFonts w:ascii="Times" w:hAnsi="Times"/>
        </w:rPr>
      </w:pPr>
      <w:r w:rsidRPr="001F12B1">
        <w:rPr>
          <w:rStyle w:val="Nom-oulipien"/>
        </w:rPr>
        <w:t>FLL</w:t>
      </w:r>
      <w:r w:rsidRPr="00A841D9">
        <w:rPr>
          <w:rFonts w:ascii="Times" w:hAnsi="Times"/>
        </w:rPr>
        <w:t xml:space="preserve"> ouvre la séance en faisant l’historique de l’Oulipo. Il rappelle, une fois de plus, les deux courants entre lesquels l’Oulipo était à l’origine appelé à choisir : Primo le courant répondant au désir de Jacques Bens qui aurait voulu des structures efficaces, fécondes et fiables (de la nature du sonnet).</w:t>
      </w:r>
    </w:p>
    <w:p w14:paraId="124B530F" w14:textId="77777777" w:rsidR="00A841D9" w:rsidRPr="00A841D9" w:rsidRDefault="00A841D9" w:rsidP="00A841D9">
      <w:pPr>
        <w:rPr>
          <w:rFonts w:ascii="Times" w:hAnsi="Times"/>
        </w:rPr>
      </w:pPr>
      <w:proofErr w:type="spellStart"/>
      <w:r w:rsidRPr="00A841D9">
        <w:rPr>
          <w:rFonts w:ascii="Times" w:hAnsi="Times"/>
        </w:rPr>
        <w:t>Secondo</w:t>
      </w:r>
      <w:proofErr w:type="spellEnd"/>
      <w:r w:rsidRPr="00A841D9">
        <w:rPr>
          <w:rFonts w:ascii="Times" w:hAnsi="Times"/>
        </w:rPr>
        <w:t xml:space="preserve"> : le courant qui a prévalu, celui qui préférait aux structures larges, les structures acrobatiques.</w:t>
      </w:r>
    </w:p>
    <w:p w14:paraId="6EBE28C2" w14:textId="77777777" w:rsidR="00A841D9" w:rsidRPr="00A841D9" w:rsidRDefault="00A841D9" w:rsidP="00A841D9">
      <w:pPr>
        <w:rPr>
          <w:rFonts w:ascii="Times" w:hAnsi="Times"/>
        </w:rPr>
      </w:pPr>
      <w:r w:rsidRPr="001F12B1">
        <w:rPr>
          <w:rStyle w:val="Nom-oulipien"/>
        </w:rPr>
        <w:t>FLL</w:t>
      </w:r>
      <w:r w:rsidRPr="00A841D9">
        <w:rPr>
          <w:rFonts w:ascii="Times" w:hAnsi="Times"/>
        </w:rPr>
        <w:t xml:space="preserve"> rappelle son accord de principe avec le courant n°1 mais souhaite ne pas rompre avec le courant n°2. </w:t>
      </w:r>
    </w:p>
    <w:p w14:paraId="102E912B" w14:textId="77777777" w:rsidR="00A841D9" w:rsidRPr="00A841D9" w:rsidRDefault="00A841D9" w:rsidP="00A841D9">
      <w:pPr>
        <w:rPr>
          <w:rFonts w:ascii="Times" w:hAnsi="Times"/>
        </w:rPr>
      </w:pPr>
      <w:r w:rsidRPr="001F12B1">
        <w:rPr>
          <w:rStyle w:val="Nom-oulipien"/>
        </w:rPr>
        <w:t>PF</w:t>
      </w:r>
      <w:r w:rsidRPr="00A841D9">
        <w:rPr>
          <w:rFonts w:ascii="Times" w:hAnsi="Times"/>
        </w:rPr>
        <w:t xml:space="preserve"> se range du côté n°1 et souhaite que l’Oulipo fasse plus d’œuvres à partir de structures non-prothétiques.</w:t>
      </w:r>
    </w:p>
    <w:p w14:paraId="6583C74E" w14:textId="77777777" w:rsidR="00A841D9" w:rsidRPr="00A841D9" w:rsidRDefault="00A841D9" w:rsidP="00A841D9">
      <w:pPr>
        <w:rPr>
          <w:rFonts w:ascii="Times" w:hAnsi="Times"/>
        </w:rPr>
      </w:pPr>
      <w:r w:rsidRPr="001F12B1">
        <w:rPr>
          <w:rStyle w:val="Nom-oulipien"/>
        </w:rPr>
        <w:t xml:space="preserve">Paul </w:t>
      </w:r>
      <w:proofErr w:type="spellStart"/>
      <w:r w:rsidRPr="001F12B1">
        <w:rPr>
          <w:rStyle w:val="Nom-oulipien"/>
        </w:rPr>
        <w:t>Braffort</w:t>
      </w:r>
      <w:proofErr w:type="spellEnd"/>
      <w:r w:rsidRPr="001F12B1">
        <w:rPr>
          <w:rStyle w:val="Nom-oulipien"/>
        </w:rPr>
        <w:t xml:space="preserve"> </w:t>
      </w:r>
      <w:r w:rsidRPr="00A841D9">
        <w:rPr>
          <w:rFonts w:ascii="Times" w:hAnsi="Times"/>
        </w:rPr>
        <w:t>évoque une fois de plus l’exemple raté du « Vase bris » (tentative pour transposer une structure poétique en structure romanesque) et s’interroge sur les causes de l’échec</w:t>
      </w:r>
    </w:p>
    <w:p w14:paraId="0B81ED61" w14:textId="77777777" w:rsidR="00A841D9" w:rsidRPr="00A841D9" w:rsidRDefault="00A841D9" w:rsidP="00A841D9">
      <w:pPr>
        <w:rPr>
          <w:rFonts w:ascii="Times" w:hAnsi="Times"/>
        </w:rPr>
      </w:pPr>
      <w:r w:rsidRPr="001F12B1">
        <w:rPr>
          <w:rStyle w:val="Nom-oulipien"/>
        </w:rPr>
        <w:t xml:space="preserve">J. Roubaud </w:t>
      </w:r>
      <w:r w:rsidRPr="00A841D9">
        <w:rPr>
          <w:rFonts w:ascii="Times" w:hAnsi="Times"/>
        </w:rPr>
        <w:t xml:space="preserve">souhaite aussi que l’aspect recherche soit développé, mais souligne une recherche de  structure qui reste individuelle, n’a guère de chance d’être productive. Il se prononce donc pour une recherche collective. </w:t>
      </w:r>
    </w:p>
    <w:p w14:paraId="127C6740" w14:textId="77777777" w:rsidR="00A841D9" w:rsidRPr="00A841D9" w:rsidRDefault="00A841D9" w:rsidP="00A841D9">
      <w:pPr>
        <w:rPr>
          <w:rFonts w:ascii="Times" w:hAnsi="Times"/>
        </w:rPr>
      </w:pPr>
      <w:r w:rsidRPr="00A841D9">
        <w:rPr>
          <w:rFonts w:ascii="Times" w:hAnsi="Times"/>
        </w:rPr>
        <w:t xml:space="preserve">Perec considère qu’une </w:t>
      </w:r>
      <w:r w:rsidRPr="00B45BF4">
        <w:rPr>
          <w:rStyle w:val="notions"/>
        </w:rPr>
        <w:t>structure</w:t>
      </w:r>
      <w:r w:rsidRPr="00A841D9">
        <w:rPr>
          <w:rFonts w:ascii="Times" w:hAnsi="Times"/>
        </w:rPr>
        <w:t xml:space="preserve"> en soi n’a pas d’intérêt si elle ne permet pas d’obtenir une œuvre. </w:t>
      </w:r>
    </w:p>
    <w:p w14:paraId="4991C0E4" w14:textId="77777777" w:rsidR="00A841D9" w:rsidRPr="00A841D9" w:rsidRDefault="00A841D9" w:rsidP="00A841D9">
      <w:pPr>
        <w:rPr>
          <w:rFonts w:ascii="Times" w:hAnsi="Times"/>
        </w:rPr>
      </w:pPr>
    </w:p>
    <w:p w14:paraId="77A1BEF8" w14:textId="77777777" w:rsidR="00A841D9" w:rsidRPr="00A841D9" w:rsidRDefault="00A841D9" w:rsidP="00A841D9">
      <w:pPr>
        <w:rPr>
          <w:rFonts w:ascii="Times" w:hAnsi="Times"/>
        </w:rPr>
      </w:pPr>
      <w:r w:rsidRPr="001F12B1">
        <w:rPr>
          <w:rStyle w:val="Nom-oulipien"/>
        </w:rPr>
        <w:t>FLL</w:t>
      </w:r>
      <w:r w:rsidRPr="00A841D9">
        <w:rPr>
          <w:rFonts w:ascii="Times" w:hAnsi="Times"/>
        </w:rPr>
        <w:t xml:space="preserve"> : l’élaboration d’une </w:t>
      </w:r>
      <w:r w:rsidRPr="00B45BF4">
        <w:rPr>
          <w:rStyle w:val="notions"/>
        </w:rPr>
        <w:t>structure</w:t>
      </w:r>
      <w:r w:rsidRPr="00A841D9">
        <w:rPr>
          <w:rFonts w:ascii="Times" w:hAnsi="Times"/>
        </w:rPr>
        <w:t xml:space="preserve"> doit se faire indépendamment de tout souci d’illustration immédiate : Structure d’abord, exemple. </w:t>
      </w:r>
    </w:p>
    <w:p w14:paraId="13282FA0" w14:textId="77777777" w:rsidR="00A841D9" w:rsidRPr="00A841D9" w:rsidRDefault="00A841D9" w:rsidP="00A841D9">
      <w:pPr>
        <w:rPr>
          <w:rFonts w:ascii="Times" w:hAnsi="Times"/>
        </w:rPr>
      </w:pPr>
      <w:r w:rsidRPr="00A841D9">
        <w:rPr>
          <w:rFonts w:ascii="Times" w:hAnsi="Times"/>
        </w:rPr>
        <w:t xml:space="preserve">D’autre part, pour les </w:t>
      </w:r>
      <w:r w:rsidRPr="00B45BF4">
        <w:rPr>
          <w:rStyle w:val="notions"/>
        </w:rPr>
        <w:t>structures</w:t>
      </w:r>
      <w:r w:rsidRPr="00A841D9">
        <w:rPr>
          <w:rFonts w:ascii="Times" w:hAnsi="Times"/>
        </w:rPr>
        <w:t xml:space="preserve"> déjà existantes, les œuvres nouvelles qu’elles permettent d’obtenir ne relèvent pas directement de l’Oulipo. </w:t>
      </w:r>
    </w:p>
    <w:p w14:paraId="07B7C699" w14:textId="77777777" w:rsidR="00A841D9" w:rsidRPr="00A841D9" w:rsidRDefault="00A841D9" w:rsidP="00A841D9">
      <w:pPr>
        <w:rPr>
          <w:rFonts w:ascii="Times" w:hAnsi="Times"/>
        </w:rPr>
      </w:pPr>
      <w:r w:rsidRPr="00A841D9">
        <w:rPr>
          <w:rFonts w:ascii="Times" w:hAnsi="Times"/>
        </w:rPr>
        <w:t xml:space="preserve">Il arrive que la fiabilité d’une </w:t>
      </w:r>
      <w:r w:rsidRPr="00B45BF4">
        <w:rPr>
          <w:rStyle w:val="notions"/>
        </w:rPr>
        <w:t xml:space="preserve">structure </w:t>
      </w:r>
      <w:r w:rsidRPr="00A841D9">
        <w:rPr>
          <w:rFonts w:ascii="Times" w:hAnsi="Times"/>
        </w:rPr>
        <w:t>soit minée voire nulle (non-répétitivité).</w:t>
      </w:r>
    </w:p>
    <w:p w14:paraId="304A9B46" w14:textId="77777777" w:rsidR="00A841D9" w:rsidRPr="00A841D9" w:rsidRDefault="00A841D9" w:rsidP="00A841D9">
      <w:pPr>
        <w:rPr>
          <w:rFonts w:ascii="Times" w:hAnsi="Times"/>
        </w:rPr>
      </w:pPr>
      <w:r w:rsidRPr="001F12B1">
        <w:rPr>
          <w:rStyle w:val="Nom-oulipien"/>
        </w:rPr>
        <w:t>J. Roubaud</w:t>
      </w:r>
      <w:r w:rsidRPr="00A841D9">
        <w:rPr>
          <w:rFonts w:ascii="Times" w:hAnsi="Times"/>
        </w:rPr>
        <w:t xml:space="preserve"> : l’intérêt d’une </w:t>
      </w:r>
      <w:r w:rsidRPr="00B45BF4">
        <w:rPr>
          <w:rStyle w:val="notions"/>
        </w:rPr>
        <w:t>structure</w:t>
      </w:r>
      <w:r w:rsidRPr="00A841D9">
        <w:rPr>
          <w:rFonts w:ascii="Times" w:hAnsi="Times"/>
        </w:rPr>
        <w:t xml:space="preserve"> au contraire est dans sa fiabilité. L’originalité de l’Oulipo, c’est de vouloir systématiser ce qui est en général une tentative spontanée. </w:t>
      </w:r>
    </w:p>
    <w:p w14:paraId="39338F0B" w14:textId="77777777" w:rsidR="00A841D9" w:rsidRPr="00A841D9" w:rsidRDefault="00A841D9" w:rsidP="00A841D9">
      <w:pPr>
        <w:rPr>
          <w:rFonts w:ascii="Times" w:hAnsi="Times"/>
        </w:rPr>
      </w:pPr>
    </w:p>
    <w:p w14:paraId="0A035ED5" w14:textId="77777777" w:rsidR="00A841D9" w:rsidRPr="00A841D9" w:rsidRDefault="00A841D9" w:rsidP="00A841D9">
      <w:pPr>
        <w:rPr>
          <w:rFonts w:ascii="Times" w:hAnsi="Times"/>
        </w:rPr>
      </w:pPr>
      <w:r w:rsidRPr="00A841D9">
        <w:rPr>
          <w:rFonts w:ascii="Times" w:hAnsi="Times"/>
        </w:rPr>
        <w:t xml:space="preserve">Invité d’honneur la prochaine fois : </w:t>
      </w:r>
      <w:r w:rsidRPr="001F12B1">
        <w:rPr>
          <w:rStyle w:val="Nom-personne-auteur"/>
        </w:rPr>
        <w:t xml:space="preserve">Jean </w:t>
      </w:r>
      <w:proofErr w:type="spellStart"/>
      <w:r w:rsidRPr="001F12B1">
        <w:rPr>
          <w:rStyle w:val="Nom-personne-auteur"/>
        </w:rPr>
        <w:t>Margat</w:t>
      </w:r>
      <w:proofErr w:type="spellEnd"/>
    </w:p>
    <w:p w14:paraId="3E59CFF2" w14:textId="77777777" w:rsidR="00A841D9" w:rsidRPr="00A841D9" w:rsidRDefault="00A841D9" w:rsidP="00A841D9">
      <w:pPr>
        <w:rPr>
          <w:rFonts w:ascii="Times" w:hAnsi="Times"/>
        </w:rPr>
      </w:pPr>
    </w:p>
    <w:p w14:paraId="168B4418" w14:textId="77777777" w:rsidR="00A841D9" w:rsidRPr="0029139B" w:rsidRDefault="00A841D9" w:rsidP="00A841D9">
      <w:r w:rsidRPr="00A841D9">
        <w:rPr>
          <w:rFonts w:ascii="Times" w:hAnsi="Times"/>
        </w:rPr>
        <w:t xml:space="preserve">Contacter </w:t>
      </w:r>
      <w:proofErr w:type="spellStart"/>
      <w:r w:rsidRPr="001F12B1">
        <w:rPr>
          <w:rStyle w:val="Nom-personne-divers"/>
        </w:rPr>
        <w:t>Borzic</w:t>
      </w:r>
      <w:proofErr w:type="spellEnd"/>
      <w:r w:rsidR="001F12B1">
        <w:rPr>
          <w:rStyle w:val="Nom-personne-divers"/>
        </w:rPr>
        <w:t xml:space="preserve"> </w:t>
      </w:r>
      <w:r w:rsidR="001F12B1" w:rsidRPr="001F12B1">
        <w:t xml:space="preserve">pour </w:t>
      </w:r>
      <w:proofErr w:type="spellStart"/>
      <w:r w:rsidR="001F12B1" w:rsidRPr="0029139B">
        <w:t>publi</w:t>
      </w:r>
      <w:proofErr w:type="spellEnd"/>
      <w:r w:rsidR="001F12B1" w:rsidRPr="0029139B">
        <w:t xml:space="preserve"> </w:t>
      </w:r>
      <w:r w:rsidR="001F12B1" w:rsidRPr="0029139B">
        <w:rPr>
          <w:rStyle w:val="Nom-personne-editeur"/>
        </w:rPr>
        <w:t>Gallimard</w:t>
      </w:r>
      <w:r w:rsidR="001F12B1" w:rsidRPr="0029139B">
        <w:t xml:space="preserve"> de </w:t>
      </w:r>
      <w:r w:rsidR="001F12B1" w:rsidRPr="0029139B">
        <w:rPr>
          <w:rStyle w:val="titreOeuvre"/>
        </w:rPr>
        <w:t>La Littérature potentielle</w:t>
      </w:r>
      <w:r w:rsidR="00FC7495" w:rsidRPr="0029139B">
        <w:t xml:space="preserve"> dans la collection </w:t>
      </w:r>
      <w:r w:rsidR="00FC7495" w:rsidRPr="0029139B">
        <w:rPr>
          <w:rStyle w:val="titreDivers"/>
        </w:rPr>
        <w:t>« Idées »</w:t>
      </w:r>
      <w:r w:rsidRPr="0029139B">
        <w:rPr>
          <w:rStyle w:val="titreDivers"/>
        </w:rPr>
        <w:t>.</w:t>
      </w:r>
      <w:bookmarkStart w:id="0" w:name="_GoBack"/>
      <w:bookmarkEnd w:id="0"/>
    </w:p>
    <w:p w14:paraId="77C003A3" w14:textId="77777777" w:rsidR="00A841D9" w:rsidRPr="00A841D9" w:rsidRDefault="00A841D9" w:rsidP="00A841D9">
      <w:pPr>
        <w:rPr>
          <w:rFonts w:ascii="Times" w:hAnsi="Times"/>
        </w:rPr>
      </w:pPr>
    </w:p>
    <w:p w14:paraId="1C5889E4" w14:textId="77777777" w:rsidR="000D6D29" w:rsidRPr="00A841D9" w:rsidRDefault="000D6D29">
      <w:pPr>
        <w:rPr>
          <w:rFonts w:ascii="Times" w:hAnsi="Times"/>
        </w:rPr>
      </w:pPr>
    </w:p>
    <w:sectPr w:rsidR="000D6D29" w:rsidRPr="00A841D9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6F009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3FC96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9E606B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5AA34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266C9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514ED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E4818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E689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18E8F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4A217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E9C3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6D175CF"/>
    <w:multiLevelType w:val="multilevel"/>
    <w:tmpl w:val="040C001D"/>
    <w:styleLink w:val="liste-presen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2EE499C"/>
    <w:multiLevelType w:val="multilevel"/>
    <w:tmpl w:val="040C001D"/>
    <w:styleLink w:val="Liste-presents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4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D461C2"/>
    <w:multiLevelType w:val="hybridMultilevel"/>
    <w:tmpl w:val="CD2A504E"/>
    <w:lvl w:ilvl="0" w:tplc="19CE7802">
      <w:start w:val="1"/>
      <w:numFmt w:val="bullet"/>
      <w:pStyle w:val="listeDesPrese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3"/>
  </w:num>
  <w:num w:numId="4">
    <w:abstractNumId w:val="26"/>
  </w:num>
  <w:num w:numId="5">
    <w:abstractNumId w:val="21"/>
  </w:num>
  <w:num w:numId="6">
    <w:abstractNumId w:val="24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13"/>
  </w:num>
  <w:num w:numId="25">
    <w:abstractNumId w:val="14"/>
  </w:num>
  <w:num w:numId="26">
    <w:abstractNumId w:val="16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attachedTemplate r:id="rId1"/>
  <w:linkStyle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1D9"/>
    <w:rsid w:val="000D6D29"/>
    <w:rsid w:val="001B5C5E"/>
    <w:rsid w:val="001F12B1"/>
    <w:rsid w:val="0029139B"/>
    <w:rsid w:val="00430E93"/>
    <w:rsid w:val="00834493"/>
    <w:rsid w:val="00A841D9"/>
    <w:rsid w:val="00B45BF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4F48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C5E"/>
  </w:style>
  <w:style w:type="paragraph" w:styleId="Titre1">
    <w:name w:val="heading 1"/>
    <w:basedOn w:val="Normal"/>
    <w:next w:val="Normal"/>
    <w:link w:val="Titre1Car"/>
    <w:uiPriority w:val="9"/>
    <w:qFormat/>
    <w:rsid w:val="001B5C5E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C5E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5C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5C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1B5C5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1B5C5E"/>
    <w:rPr>
      <w:sz w:val="20"/>
      <w:szCs w:val="20"/>
    </w:rPr>
  </w:style>
  <w:style w:type="character" w:styleId="Marquenotebasdepage">
    <w:name w:val="footnote reference"/>
    <w:basedOn w:val="Policepardfaut"/>
    <w:semiHidden/>
    <w:rsid w:val="001B5C5E"/>
    <w:rPr>
      <w:vertAlign w:val="superscript"/>
    </w:rPr>
  </w:style>
  <w:style w:type="table" w:styleId="Grille">
    <w:name w:val="Table Grid"/>
    <w:basedOn w:val="TableauNormal"/>
    <w:uiPriority w:val="59"/>
    <w:rsid w:val="001B5C5E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union-presents">
    <w:name w:val="reunion-presents"/>
    <w:basedOn w:val="Policepardfaut"/>
    <w:uiPriority w:val="1"/>
    <w:qFormat/>
    <w:rsid w:val="001F12B1"/>
    <w:rPr>
      <w:color w:val="000090"/>
    </w:rPr>
  </w:style>
  <w:style w:type="paragraph" w:styleId="Paragraphedeliste">
    <w:name w:val="List Paragraph"/>
    <w:basedOn w:val="Normal"/>
    <w:uiPriority w:val="34"/>
    <w:qFormat/>
    <w:rsid w:val="001B5C5E"/>
    <w:pPr>
      <w:ind w:left="720"/>
      <w:contextualSpacing/>
    </w:pPr>
  </w:style>
  <w:style w:type="character" w:customStyle="1" w:styleId="reunion-secretaire">
    <w:name w:val="reunion-secretaire"/>
    <w:basedOn w:val="reunion-presents"/>
    <w:uiPriority w:val="1"/>
    <w:qFormat/>
    <w:rsid w:val="001F12B1"/>
    <w:rPr>
      <w:color w:val="548DD4" w:themeColor="text2" w:themeTint="99"/>
    </w:rPr>
  </w:style>
  <w:style w:type="character" w:customStyle="1" w:styleId="reunion-date">
    <w:name w:val="reunion-date"/>
    <w:basedOn w:val="Policepardfaut"/>
    <w:uiPriority w:val="1"/>
    <w:qFormat/>
    <w:rsid w:val="001F12B1"/>
    <w:rPr>
      <w:color w:val="8DB3E2" w:themeColor="text2" w:themeTint="66"/>
    </w:rPr>
  </w:style>
  <w:style w:type="character" w:customStyle="1" w:styleId="titre-oeuvre">
    <w:name w:val="titre-oeuvre"/>
    <w:basedOn w:val="titre-divers"/>
    <w:uiPriority w:val="1"/>
    <w:qFormat/>
    <w:rsid w:val="001F12B1"/>
    <w:rPr>
      <w:color w:val="943634" w:themeColor="accent2" w:themeShade="BF"/>
    </w:rPr>
  </w:style>
  <w:style w:type="character" w:customStyle="1" w:styleId="titre-divers">
    <w:name w:val="titre-divers"/>
    <w:basedOn w:val="Policepardfaut"/>
    <w:uiPriority w:val="1"/>
    <w:qFormat/>
    <w:rsid w:val="001F12B1"/>
    <w:rPr>
      <w:color w:val="FF0000"/>
    </w:rPr>
  </w:style>
  <w:style w:type="character" w:customStyle="1" w:styleId="Nom-personne-divers">
    <w:name w:val="Nom-personne-divers"/>
    <w:basedOn w:val="Policepardfaut"/>
    <w:uiPriority w:val="1"/>
    <w:qFormat/>
    <w:rsid w:val="001F12B1"/>
    <w:rPr>
      <w:color w:val="76923C" w:themeColor="accent3" w:themeShade="BF"/>
    </w:rPr>
  </w:style>
  <w:style w:type="character" w:customStyle="1" w:styleId="Nom-oulipien">
    <w:name w:val="Nom-oulipien"/>
    <w:basedOn w:val="Policepardfaut"/>
    <w:uiPriority w:val="1"/>
    <w:qFormat/>
    <w:rsid w:val="001F12B1"/>
    <w:rPr>
      <w:color w:val="008000"/>
    </w:rPr>
  </w:style>
  <w:style w:type="character" w:customStyle="1" w:styleId="Nom-manifestation">
    <w:name w:val="Nom-manifestation"/>
    <w:basedOn w:val="Nom-oulipien"/>
    <w:uiPriority w:val="1"/>
    <w:qFormat/>
    <w:rsid w:val="001F12B1"/>
    <w:rPr>
      <w:color w:val="76923C" w:themeColor="accent3" w:themeShade="BF"/>
    </w:rPr>
  </w:style>
  <w:style w:type="character" w:customStyle="1" w:styleId="reunion-lieu">
    <w:name w:val="reunion-lieu"/>
    <w:basedOn w:val="Policepardfaut"/>
    <w:uiPriority w:val="1"/>
    <w:qFormat/>
    <w:rsid w:val="001F12B1"/>
    <w:rPr>
      <w:color w:val="31849B" w:themeColor="accent5" w:themeShade="BF"/>
    </w:rPr>
  </w:style>
  <w:style w:type="character" w:customStyle="1" w:styleId="Nom-personne-auteur">
    <w:name w:val="Nom-personne-auteur"/>
    <w:basedOn w:val="Nom-oulipien"/>
    <w:uiPriority w:val="1"/>
    <w:qFormat/>
    <w:rsid w:val="001F12B1"/>
    <w:rPr>
      <w:color w:val="008000"/>
    </w:rPr>
  </w:style>
  <w:style w:type="character" w:customStyle="1" w:styleId="Nom-personne-editeur">
    <w:name w:val="Nom-personne-editeur"/>
    <w:basedOn w:val="Nom-oulipien"/>
    <w:uiPriority w:val="1"/>
    <w:qFormat/>
    <w:rsid w:val="001F12B1"/>
    <w:rPr>
      <w:color w:val="509475"/>
    </w:rPr>
  </w:style>
  <w:style w:type="paragraph" w:styleId="Normalcentr">
    <w:name w:val="Block Text"/>
    <w:basedOn w:val="Normal"/>
    <w:uiPriority w:val="99"/>
    <w:semiHidden/>
    <w:unhideWhenUsed/>
    <w:rsid w:val="001B5C5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Date">
    <w:name w:val="Date"/>
    <w:basedOn w:val="Normal"/>
    <w:next w:val="Normal"/>
    <w:link w:val="DateCar"/>
    <w:uiPriority w:val="99"/>
    <w:unhideWhenUsed/>
    <w:rsid w:val="001B5C5E"/>
    <w:rPr>
      <w:iCs/>
      <w:color w:val="E36C0A" w:themeColor="accent6" w:themeShade="BF"/>
    </w:rPr>
  </w:style>
  <w:style w:type="character" w:customStyle="1" w:styleId="DateCar">
    <w:name w:val="Date Car"/>
    <w:basedOn w:val="Policepardfaut"/>
    <w:link w:val="Date"/>
    <w:uiPriority w:val="99"/>
    <w:rsid w:val="001B5C5E"/>
    <w:rPr>
      <w:iCs/>
      <w:color w:val="E36C0A" w:themeColor="accent6" w:themeShade="BF"/>
    </w:rPr>
  </w:style>
  <w:style w:type="character" w:customStyle="1" w:styleId="notions">
    <w:name w:val="notions"/>
    <w:basedOn w:val="nomManifestation"/>
    <w:uiPriority w:val="1"/>
    <w:qFormat/>
    <w:rsid w:val="001B5C5E"/>
    <w:rPr>
      <w:color w:val="660066"/>
    </w:rPr>
  </w:style>
  <w:style w:type="character" w:customStyle="1" w:styleId="reunion-president">
    <w:name w:val="reunion-president"/>
    <w:basedOn w:val="Policepardfaut"/>
    <w:uiPriority w:val="1"/>
    <w:qFormat/>
    <w:rsid w:val="001F12B1"/>
    <w:rPr>
      <w:color w:val="3366FF"/>
    </w:rPr>
  </w:style>
  <w:style w:type="character" w:customStyle="1" w:styleId="reunion-invite">
    <w:name w:val="reunion-invite"/>
    <w:basedOn w:val="Policepardfaut"/>
    <w:uiPriority w:val="1"/>
    <w:qFormat/>
    <w:rsid w:val="00430E93"/>
    <w:rPr>
      <w:rFonts w:ascii="Times New Roman" w:hAnsi="Times New Roman"/>
      <w:color w:val="92CDDC" w:themeColor="accent5" w:themeTint="99"/>
      <w:sz w:val="24"/>
    </w:rPr>
  </w:style>
  <w:style w:type="character" w:customStyle="1" w:styleId="reunionPresents">
    <w:name w:val="reunionPresents"/>
    <w:basedOn w:val="Policepardfaut"/>
    <w:uiPriority w:val="1"/>
    <w:rsid w:val="001B5C5E"/>
    <w:rPr>
      <w:color w:val="000090"/>
    </w:rPr>
  </w:style>
  <w:style w:type="character" w:customStyle="1" w:styleId="reunionSecretaire">
    <w:name w:val="reunionSecretaire"/>
    <w:basedOn w:val="reunionPresents"/>
    <w:uiPriority w:val="1"/>
    <w:qFormat/>
    <w:rsid w:val="001B5C5E"/>
    <w:rPr>
      <w:color w:val="548DD4" w:themeColor="text2" w:themeTint="99"/>
    </w:rPr>
  </w:style>
  <w:style w:type="character" w:customStyle="1" w:styleId="reunionDate">
    <w:name w:val="reunionDate"/>
    <w:basedOn w:val="Policepardfaut"/>
    <w:uiPriority w:val="1"/>
    <w:qFormat/>
    <w:rsid w:val="001B5C5E"/>
    <w:rPr>
      <w:color w:val="8DB3E2" w:themeColor="text2" w:themeTint="66"/>
    </w:rPr>
  </w:style>
  <w:style w:type="character" w:customStyle="1" w:styleId="titreOeuvre">
    <w:name w:val="titreOeuvre"/>
    <w:basedOn w:val="titreDivers"/>
    <w:uiPriority w:val="1"/>
    <w:qFormat/>
    <w:rsid w:val="001B5C5E"/>
    <w:rPr>
      <w:color w:val="943634" w:themeColor="accent2" w:themeShade="BF"/>
    </w:rPr>
  </w:style>
  <w:style w:type="character" w:customStyle="1" w:styleId="titreDivers">
    <w:name w:val="titreDivers"/>
    <w:basedOn w:val="Policepardfaut"/>
    <w:uiPriority w:val="1"/>
    <w:qFormat/>
    <w:rsid w:val="001B5C5E"/>
    <w:rPr>
      <w:color w:val="FF0000"/>
    </w:rPr>
  </w:style>
  <w:style w:type="character" w:customStyle="1" w:styleId="nomPersonne">
    <w:name w:val="nomPersonne"/>
    <w:basedOn w:val="Policepardfaut"/>
    <w:uiPriority w:val="1"/>
    <w:qFormat/>
    <w:rsid w:val="001B5C5E"/>
    <w:rPr>
      <w:color w:val="008000"/>
    </w:rPr>
  </w:style>
  <w:style w:type="character" w:customStyle="1" w:styleId="nomManifestation">
    <w:name w:val="nomManifestation"/>
    <w:basedOn w:val="nomPersonne"/>
    <w:uiPriority w:val="1"/>
    <w:qFormat/>
    <w:rsid w:val="001B5C5E"/>
    <w:rPr>
      <w:color w:val="76923C" w:themeColor="accent3" w:themeShade="BF"/>
    </w:rPr>
  </w:style>
  <w:style w:type="character" w:customStyle="1" w:styleId="reunionLieu">
    <w:name w:val="reunionLieu"/>
    <w:basedOn w:val="Policepardfaut"/>
    <w:uiPriority w:val="1"/>
    <w:qFormat/>
    <w:rsid w:val="001B5C5E"/>
    <w:rPr>
      <w:color w:val="31849B" w:themeColor="accent5" w:themeShade="BF"/>
    </w:rPr>
  </w:style>
  <w:style w:type="character" w:customStyle="1" w:styleId="reunionPresident">
    <w:name w:val="reunionPresident"/>
    <w:basedOn w:val="Policepardfaut"/>
    <w:uiPriority w:val="1"/>
    <w:qFormat/>
    <w:rsid w:val="001B5C5E"/>
    <w:rPr>
      <w:color w:val="3366FF"/>
    </w:rPr>
  </w:style>
  <w:style w:type="character" w:customStyle="1" w:styleId="reunionInvite">
    <w:name w:val="reunionInvite"/>
    <w:basedOn w:val="Policepardfaut"/>
    <w:uiPriority w:val="1"/>
    <w:qFormat/>
    <w:rsid w:val="001B5C5E"/>
    <w:rPr>
      <w:rFonts w:ascii="Times New Roman" w:hAnsi="Times New Roman"/>
      <w:color w:val="92CDDC" w:themeColor="accent5" w:themeTint="99"/>
      <w:sz w:val="24"/>
    </w:rPr>
  </w:style>
  <w:style w:type="numbering" w:customStyle="1" w:styleId="liste-presents">
    <w:name w:val="liste-presents"/>
    <w:basedOn w:val="Aucuneliste"/>
    <w:uiPriority w:val="99"/>
    <w:rsid w:val="001B5C5E"/>
    <w:pPr>
      <w:numPr>
        <w:numId w:val="24"/>
      </w:numPr>
    </w:pPr>
  </w:style>
  <w:style w:type="numbering" w:customStyle="1" w:styleId="Liste-presents0">
    <w:name w:val="Liste-presents"/>
    <w:basedOn w:val="Aucuneliste"/>
    <w:uiPriority w:val="99"/>
    <w:rsid w:val="001B5C5E"/>
    <w:pPr>
      <w:numPr>
        <w:numId w:val="2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B5C5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C5E"/>
    <w:rPr>
      <w:rFonts w:ascii="Lucida Grande" w:hAnsi="Lucida Grande" w:cs="Lucida Grande"/>
      <w:sz w:val="18"/>
      <w:szCs w:val="18"/>
    </w:rPr>
  </w:style>
  <w:style w:type="paragraph" w:customStyle="1" w:styleId="listeDesPresents">
    <w:name w:val="listeDesPresents"/>
    <w:basedOn w:val="Normal"/>
    <w:qFormat/>
    <w:rsid w:val="001B5C5E"/>
    <w:pPr>
      <w:numPr>
        <w:numId w:val="27"/>
      </w:numPr>
    </w:pPr>
    <w:rPr>
      <w:color w:val="92CDDC" w:themeColor="accent5" w:themeTint="99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C5E"/>
  </w:style>
  <w:style w:type="paragraph" w:styleId="Titre1">
    <w:name w:val="heading 1"/>
    <w:basedOn w:val="Normal"/>
    <w:next w:val="Normal"/>
    <w:link w:val="Titre1Car"/>
    <w:uiPriority w:val="9"/>
    <w:qFormat/>
    <w:rsid w:val="001B5C5E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C5E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5C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5C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1B5C5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1B5C5E"/>
    <w:rPr>
      <w:sz w:val="20"/>
      <w:szCs w:val="20"/>
    </w:rPr>
  </w:style>
  <w:style w:type="character" w:styleId="Marquenotebasdepage">
    <w:name w:val="footnote reference"/>
    <w:basedOn w:val="Policepardfaut"/>
    <w:semiHidden/>
    <w:rsid w:val="001B5C5E"/>
    <w:rPr>
      <w:vertAlign w:val="superscript"/>
    </w:rPr>
  </w:style>
  <w:style w:type="table" w:styleId="Grille">
    <w:name w:val="Table Grid"/>
    <w:basedOn w:val="TableauNormal"/>
    <w:uiPriority w:val="59"/>
    <w:rsid w:val="001B5C5E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union-presents">
    <w:name w:val="reunion-presents"/>
    <w:basedOn w:val="Policepardfaut"/>
    <w:uiPriority w:val="1"/>
    <w:qFormat/>
    <w:rsid w:val="001F12B1"/>
    <w:rPr>
      <w:color w:val="000090"/>
    </w:rPr>
  </w:style>
  <w:style w:type="paragraph" w:styleId="Paragraphedeliste">
    <w:name w:val="List Paragraph"/>
    <w:basedOn w:val="Normal"/>
    <w:uiPriority w:val="34"/>
    <w:qFormat/>
    <w:rsid w:val="001B5C5E"/>
    <w:pPr>
      <w:ind w:left="720"/>
      <w:contextualSpacing/>
    </w:pPr>
  </w:style>
  <w:style w:type="character" w:customStyle="1" w:styleId="reunion-secretaire">
    <w:name w:val="reunion-secretaire"/>
    <w:basedOn w:val="reunion-presents"/>
    <w:uiPriority w:val="1"/>
    <w:qFormat/>
    <w:rsid w:val="001F12B1"/>
    <w:rPr>
      <w:color w:val="548DD4" w:themeColor="text2" w:themeTint="99"/>
    </w:rPr>
  </w:style>
  <w:style w:type="character" w:customStyle="1" w:styleId="reunion-date">
    <w:name w:val="reunion-date"/>
    <w:basedOn w:val="Policepardfaut"/>
    <w:uiPriority w:val="1"/>
    <w:qFormat/>
    <w:rsid w:val="001F12B1"/>
    <w:rPr>
      <w:color w:val="8DB3E2" w:themeColor="text2" w:themeTint="66"/>
    </w:rPr>
  </w:style>
  <w:style w:type="character" w:customStyle="1" w:styleId="titre-oeuvre">
    <w:name w:val="titre-oeuvre"/>
    <w:basedOn w:val="titre-divers"/>
    <w:uiPriority w:val="1"/>
    <w:qFormat/>
    <w:rsid w:val="001F12B1"/>
    <w:rPr>
      <w:color w:val="943634" w:themeColor="accent2" w:themeShade="BF"/>
    </w:rPr>
  </w:style>
  <w:style w:type="character" w:customStyle="1" w:styleId="titre-divers">
    <w:name w:val="titre-divers"/>
    <w:basedOn w:val="Policepardfaut"/>
    <w:uiPriority w:val="1"/>
    <w:qFormat/>
    <w:rsid w:val="001F12B1"/>
    <w:rPr>
      <w:color w:val="FF0000"/>
    </w:rPr>
  </w:style>
  <w:style w:type="character" w:customStyle="1" w:styleId="Nom-personne-divers">
    <w:name w:val="Nom-personne-divers"/>
    <w:basedOn w:val="Policepardfaut"/>
    <w:uiPriority w:val="1"/>
    <w:qFormat/>
    <w:rsid w:val="001F12B1"/>
    <w:rPr>
      <w:color w:val="76923C" w:themeColor="accent3" w:themeShade="BF"/>
    </w:rPr>
  </w:style>
  <w:style w:type="character" w:customStyle="1" w:styleId="Nom-oulipien">
    <w:name w:val="Nom-oulipien"/>
    <w:basedOn w:val="Policepardfaut"/>
    <w:uiPriority w:val="1"/>
    <w:qFormat/>
    <w:rsid w:val="001F12B1"/>
    <w:rPr>
      <w:color w:val="008000"/>
    </w:rPr>
  </w:style>
  <w:style w:type="character" w:customStyle="1" w:styleId="Nom-manifestation">
    <w:name w:val="Nom-manifestation"/>
    <w:basedOn w:val="Nom-oulipien"/>
    <w:uiPriority w:val="1"/>
    <w:qFormat/>
    <w:rsid w:val="001F12B1"/>
    <w:rPr>
      <w:color w:val="76923C" w:themeColor="accent3" w:themeShade="BF"/>
    </w:rPr>
  </w:style>
  <w:style w:type="character" w:customStyle="1" w:styleId="reunion-lieu">
    <w:name w:val="reunion-lieu"/>
    <w:basedOn w:val="Policepardfaut"/>
    <w:uiPriority w:val="1"/>
    <w:qFormat/>
    <w:rsid w:val="001F12B1"/>
    <w:rPr>
      <w:color w:val="31849B" w:themeColor="accent5" w:themeShade="BF"/>
    </w:rPr>
  </w:style>
  <w:style w:type="character" w:customStyle="1" w:styleId="Nom-personne-auteur">
    <w:name w:val="Nom-personne-auteur"/>
    <w:basedOn w:val="Nom-oulipien"/>
    <w:uiPriority w:val="1"/>
    <w:qFormat/>
    <w:rsid w:val="001F12B1"/>
    <w:rPr>
      <w:color w:val="008000"/>
    </w:rPr>
  </w:style>
  <w:style w:type="character" w:customStyle="1" w:styleId="Nom-personne-editeur">
    <w:name w:val="Nom-personne-editeur"/>
    <w:basedOn w:val="Nom-oulipien"/>
    <w:uiPriority w:val="1"/>
    <w:qFormat/>
    <w:rsid w:val="001F12B1"/>
    <w:rPr>
      <w:color w:val="509475"/>
    </w:rPr>
  </w:style>
  <w:style w:type="paragraph" w:styleId="Normalcentr">
    <w:name w:val="Block Text"/>
    <w:basedOn w:val="Normal"/>
    <w:uiPriority w:val="99"/>
    <w:semiHidden/>
    <w:unhideWhenUsed/>
    <w:rsid w:val="001B5C5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Date">
    <w:name w:val="Date"/>
    <w:basedOn w:val="Normal"/>
    <w:next w:val="Normal"/>
    <w:link w:val="DateCar"/>
    <w:uiPriority w:val="99"/>
    <w:unhideWhenUsed/>
    <w:rsid w:val="001B5C5E"/>
    <w:rPr>
      <w:iCs/>
      <w:color w:val="E36C0A" w:themeColor="accent6" w:themeShade="BF"/>
    </w:rPr>
  </w:style>
  <w:style w:type="character" w:customStyle="1" w:styleId="DateCar">
    <w:name w:val="Date Car"/>
    <w:basedOn w:val="Policepardfaut"/>
    <w:link w:val="Date"/>
    <w:uiPriority w:val="99"/>
    <w:rsid w:val="001B5C5E"/>
    <w:rPr>
      <w:iCs/>
      <w:color w:val="E36C0A" w:themeColor="accent6" w:themeShade="BF"/>
    </w:rPr>
  </w:style>
  <w:style w:type="character" w:customStyle="1" w:styleId="notions">
    <w:name w:val="notions"/>
    <w:basedOn w:val="nomManifestation"/>
    <w:uiPriority w:val="1"/>
    <w:qFormat/>
    <w:rsid w:val="001B5C5E"/>
    <w:rPr>
      <w:color w:val="660066"/>
    </w:rPr>
  </w:style>
  <w:style w:type="character" w:customStyle="1" w:styleId="reunion-president">
    <w:name w:val="reunion-president"/>
    <w:basedOn w:val="Policepardfaut"/>
    <w:uiPriority w:val="1"/>
    <w:qFormat/>
    <w:rsid w:val="001F12B1"/>
    <w:rPr>
      <w:color w:val="3366FF"/>
    </w:rPr>
  </w:style>
  <w:style w:type="character" w:customStyle="1" w:styleId="reunion-invite">
    <w:name w:val="reunion-invite"/>
    <w:basedOn w:val="Policepardfaut"/>
    <w:uiPriority w:val="1"/>
    <w:qFormat/>
    <w:rsid w:val="00430E93"/>
    <w:rPr>
      <w:rFonts w:ascii="Times New Roman" w:hAnsi="Times New Roman"/>
      <w:color w:val="92CDDC" w:themeColor="accent5" w:themeTint="99"/>
      <w:sz w:val="24"/>
    </w:rPr>
  </w:style>
  <w:style w:type="character" w:customStyle="1" w:styleId="reunionPresents">
    <w:name w:val="reunionPresents"/>
    <w:basedOn w:val="Policepardfaut"/>
    <w:uiPriority w:val="1"/>
    <w:rsid w:val="001B5C5E"/>
    <w:rPr>
      <w:color w:val="000090"/>
    </w:rPr>
  </w:style>
  <w:style w:type="character" w:customStyle="1" w:styleId="reunionSecretaire">
    <w:name w:val="reunionSecretaire"/>
    <w:basedOn w:val="reunionPresents"/>
    <w:uiPriority w:val="1"/>
    <w:qFormat/>
    <w:rsid w:val="001B5C5E"/>
    <w:rPr>
      <w:color w:val="548DD4" w:themeColor="text2" w:themeTint="99"/>
    </w:rPr>
  </w:style>
  <w:style w:type="character" w:customStyle="1" w:styleId="reunionDate">
    <w:name w:val="reunionDate"/>
    <w:basedOn w:val="Policepardfaut"/>
    <w:uiPriority w:val="1"/>
    <w:qFormat/>
    <w:rsid w:val="001B5C5E"/>
    <w:rPr>
      <w:color w:val="8DB3E2" w:themeColor="text2" w:themeTint="66"/>
    </w:rPr>
  </w:style>
  <w:style w:type="character" w:customStyle="1" w:styleId="titreOeuvre">
    <w:name w:val="titreOeuvre"/>
    <w:basedOn w:val="titreDivers"/>
    <w:uiPriority w:val="1"/>
    <w:qFormat/>
    <w:rsid w:val="001B5C5E"/>
    <w:rPr>
      <w:color w:val="943634" w:themeColor="accent2" w:themeShade="BF"/>
    </w:rPr>
  </w:style>
  <w:style w:type="character" w:customStyle="1" w:styleId="titreDivers">
    <w:name w:val="titreDivers"/>
    <w:basedOn w:val="Policepardfaut"/>
    <w:uiPriority w:val="1"/>
    <w:qFormat/>
    <w:rsid w:val="001B5C5E"/>
    <w:rPr>
      <w:color w:val="FF0000"/>
    </w:rPr>
  </w:style>
  <w:style w:type="character" w:customStyle="1" w:styleId="nomPersonne">
    <w:name w:val="nomPersonne"/>
    <w:basedOn w:val="Policepardfaut"/>
    <w:uiPriority w:val="1"/>
    <w:qFormat/>
    <w:rsid w:val="001B5C5E"/>
    <w:rPr>
      <w:color w:val="008000"/>
    </w:rPr>
  </w:style>
  <w:style w:type="character" w:customStyle="1" w:styleId="nomManifestation">
    <w:name w:val="nomManifestation"/>
    <w:basedOn w:val="nomPersonne"/>
    <w:uiPriority w:val="1"/>
    <w:qFormat/>
    <w:rsid w:val="001B5C5E"/>
    <w:rPr>
      <w:color w:val="76923C" w:themeColor="accent3" w:themeShade="BF"/>
    </w:rPr>
  </w:style>
  <w:style w:type="character" w:customStyle="1" w:styleId="reunionLieu">
    <w:name w:val="reunionLieu"/>
    <w:basedOn w:val="Policepardfaut"/>
    <w:uiPriority w:val="1"/>
    <w:qFormat/>
    <w:rsid w:val="001B5C5E"/>
    <w:rPr>
      <w:color w:val="31849B" w:themeColor="accent5" w:themeShade="BF"/>
    </w:rPr>
  </w:style>
  <w:style w:type="character" w:customStyle="1" w:styleId="reunionPresident">
    <w:name w:val="reunionPresident"/>
    <w:basedOn w:val="Policepardfaut"/>
    <w:uiPriority w:val="1"/>
    <w:qFormat/>
    <w:rsid w:val="001B5C5E"/>
    <w:rPr>
      <w:color w:val="3366FF"/>
    </w:rPr>
  </w:style>
  <w:style w:type="character" w:customStyle="1" w:styleId="reunionInvite">
    <w:name w:val="reunionInvite"/>
    <w:basedOn w:val="Policepardfaut"/>
    <w:uiPriority w:val="1"/>
    <w:qFormat/>
    <w:rsid w:val="001B5C5E"/>
    <w:rPr>
      <w:rFonts w:ascii="Times New Roman" w:hAnsi="Times New Roman"/>
      <w:color w:val="92CDDC" w:themeColor="accent5" w:themeTint="99"/>
      <w:sz w:val="24"/>
    </w:rPr>
  </w:style>
  <w:style w:type="numbering" w:customStyle="1" w:styleId="liste-presents">
    <w:name w:val="liste-presents"/>
    <w:basedOn w:val="Aucuneliste"/>
    <w:uiPriority w:val="99"/>
    <w:rsid w:val="001B5C5E"/>
    <w:pPr>
      <w:numPr>
        <w:numId w:val="24"/>
      </w:numPr>
    </w:pPr>
  </w:style>
  <w:style w:type="numbering" w:customStyle="1" w:styleId="Liste-presents0">
    <w:name w:val="Liste-presents"/>
    <w:basedOn w:val="Aucuneliste"/>
    <w:uiPriority w:val="99"/>
    <w:rsid w:val="001B5C5E"/>
    <w:pPr>
      <w:numPr>
        <w:numId w:val="2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B5C5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C5E"/>
    <w:rPr>
      <w:rFonts w:ascii="Lucida Grande" w:hAnsi="Lucida Grande" w:cs="Lucida Grande"/>
      <w:sz w:val="18"/>
      <w:szCs w:val="18"/>
    </w:rPr>
  </w:style>
  <w:style w:type="paragraph" w:customStyle="1" w:styleId="listeDesPresents">
    <w:name w:val="listeDesPresents"/>
    <w:basedOn w:val="Normal"/>
    <w:qFormat/>
    <w:rsid w:val="001B5C5E"/>
    <w:pPr>
      <w:numPr>
        <w:numId w:val="27"/>
      </w:numPr>
    </w:pPr>
    <w:rPr>
      <w:color w:val="92CDDC" w:themeColor="accent5" w:theme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ystem:Users:utilisateur:Dropbox:2.ANR%20Difdepo%20-%20archives%20et%20informatique:3-XML-TEI%20-%20Transcription:1.FeuilledestyleOulipoV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1.FeuilledestyleOulipoV4.dotx</Template>
  <TotalTime>17</TotalTime>
  <Pages>2</Pages>
  <Words>341</Words>
  <Characters>1876</Characters>
  <Application>Microsoft Macintosh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Camille Bloomfield</cp:lastModifiedBy>
  <cp:revision>5</cp:revision>
  <dcterms:created xsi:type="dcterms:W3CDTF">2014-04-23T13:24:00Z</dcterms:created>
  <dcterms:modified xsi:type="dcterms:W3CDTF">2014-05-28T08:03:00Z</dcterms:modified>
</cp:coreProperties>
</file>