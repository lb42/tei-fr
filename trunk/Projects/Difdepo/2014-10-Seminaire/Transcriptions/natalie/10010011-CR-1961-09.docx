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9B928" w14:textId="6C342030" w:rsidR="008A4155" w:rsidRDefault="00FB6DFE" w:rsidP="00FB6DFE">
      <w:pPr>
        <w:spacing w:before="0" w:beforeAutospacing="0" w:after="0" w:afterAutospacing="0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 xml:space="preserve">COMPTE-RENDU DE LA REUNION DU </w:t>
      </w:r>
      <w:r w:rsidRPr="00B51E4F">
        <w:rPr>
          <w:rStyle w:val="reunion-date"/>
        </w:rPr>
        <w:t>8 SEPTEMBRE 1961</w:t>
      </w:r>
    </w:p>
    <w:p w14:paraId="12CD61F8" w14:textId="77777777" w:rsidR="00FB6DFE" w:rsidRDefault="00FB6DFE" w:rsidP="00FB6DFE">
      <w:pPr>
        <w:spacing w:before="0" w:beforeAutospacing="0" w:after="0" w:afterAutospacing="0"/>
        <w:jc w:val="center"/>
      </w:pPr>
    </w:p>
    <w:p w14:paraId="26C3BB03" w14:textId="3F675586" w:rsidR="00FB6DFE" w:rsidRDefault="00FB6DFE" w:rsidP="00FB6DFE">
      <w:pPr>
        <w:spacing w:before="0" w:beforeAutospacing="0" w:after="0" w:afterAutospacing="0"/>
        <w:jc w:val="center"/>
      </w:pPr>
      <w:r>
        <w:t>(</w:t>
      </w:r>
      <w:r w:rsidRPr="00B51E4F">
        <w:rPr>
          <w:rStyle w:val="reunion-date"/>
        </w:rPr>
        <w:t>Premier Jour de l’An Pataphysique</w:t>
      </w:r>
      <w:r>
        <w:t>)</w:t>
      </w:r>
    </w:p>
    <w:p w14:paraId="6C52C020" w14:textId="77777777" w:rsidR="0047538F" w:rsidRDefault="0047538F" w:rsidP="0047538F">
      <w:pPr>
        <w:spacing w:before="0" w:beforeAutospacing="0" w:after="0" w:afterAutospacing="0"/>
      </w:pPr>
    </w:p>
    <w:p w14:paraId="76C9BBBD" w14:textId="77777777" w:rsidR="008D72E7" w:rsidRPr="00B51E4F" w:rsidRDefault="0047538F" w:rsidP="0047538F">
      <w:pPr>
        <w:spacing w:before="0" w:beforeAutospacing="0" w:after="0" w:afterAutospacing="0"/>
        <w:rPr>
          <w:rStyle w:val="reunion-presents"/>
        </w:rPr>
      </w:pPr>
      <w:r w:rsidRPr="00B51E4F">
        <w:t>PRESENTS :</w:t>
      </w:r>
      <w:r w:rsidRPr="00B51E4F">
        <w:rPr>
          <w:rStyle w:val="reunion-presents"/>
        </w:rPr>
        <w:t xml:space="preserve"> </w:t>
      </w:r>
      <w:r w:rsidRPr="00B51E4F">
        <w:t>(dans le sens des aiguilles d’une montre) :</w:t>
      </w:r>
      <w:r w:rsidRPr="00B51E4F">
        <w:rPr>
          <w:rStyle w:val="reunion-presents"/>
        </w:rPr>
        <w:t xml:space="preserve"> Arnaud</w:t>
      </w:r>
      <w:r w:rsidRPr="00B51E4F">
        <w:t>,</w:t>
      </w:r>
      <w:r w:rsidRPr="00B51E4F">
        <w:rPr>
          <w:rStyle w:val="reunion-presents"/>
        </w:rPr>
        <w:t xml:space="preserve"> Le </w:t>
      </w:r>
      <w:proofErr w:type="spellStart"/>
      <w:r w:rsidRPr="00B51E4F">
        <w:rPr>
          <w:rStyle w:val="reunion-presents"/>
        </w:rPr>
        <w:t>Lionnais</w:t>
      </w:r>
      <w:proofErr w:type="spellEnd"/>
      <w:r w:rsidRPr="00B51E4F">
        <w:rPr>
          <w:rStyle w:val="reunion-presents"/>
        </w:rPr>
        <w:t xml:space="preserve">, </w:t>
      </w:r>
      <w:proofErr w:type="spellStart"/>
      <w:r w:rsidRPr="00B51E4F">
        <w:rPr>
          <w:rStyle w:val="reunion-presents"/>
        </w:rPr>
        <w:t>Latis</w:t>
      </w:r>
      <w:proofErr w:type="spellEnd"/>
      <w:r w:rsidRPr="00B51E4F">
        <w:t xml:space="preserve">, </w:t>
      </w:r>
      <w:r w:rsidRPr="00B51E4F">
        <w:rPr>
          <w:rStyle w:val="reunion-presents"/>
        </w:rPr>
        <w:t>Queneau</w:t>
      </w:r>
      <w:r w:rsidRPr="00B51E4F">
        <w:t>,</w:t>
      </w:r>
      <w:r w:rsidR="008D72E7" w:rsidRPr="00B51E4F">
        <w:t xml:space="preserve"> </w:t>
      </w:r>
      <w:proofErr w:type="spellStart"/>
      <w:r w:rsidR="008D72E7" w:rsidRPr="00B51E4F">
        <w:rPr>
          <w:rStyle w:val="reunion-presents"/>
        </w:rPr>
        <w:t>Duchâteau</w:t>
      </w:r>
      <w:proofErr w:type="spellEnd"/>
      <w:r w:rsidR="008D72E7" w:rsidRPr="00B51E4F">
        <w:t xml:space="preserve">, </w:t>
      </w:r>
      <w:proofErr w:type="spellStart"/>
      <w:r w:rsidR="008D72E7" w:rsidRPr="00B51E4F">
        <w:rPr>
          <w:rStyle w:val="reunion-presents"/>
        </w:rPr>
        <w:t>Queval</w:t>
      </w:r>
      <w:proofErr w:type="spellEnd"/>
      <w:r w:rsidR="008D72E7" w:rsidRPr="00B51E4F">
        <w:t xml:space="preserve">, </w:t>
      </w:r>
      <w:r w:rsidR="008D72E7" w:rsidRPr="00B51E4F">
        <w:rPr>
          <w:rStyle w:val="reunion-presents"/>
        </w:rPr>
        <w:t>Lescure</w:t>
      </w:r>
      <w:r w:rsidR="008D72E7" w:rsidRPr="00B51E4F">
        <w:t xml:space="preserve">, </w:t>
      </w:r>
      <w:r w:rsidR="008D72E7" w:rsidRPr="00B51E4F">
        <w:rPr>
          <w:rStyle w:val="reunion-presents"/>
        </w:rPr>
        <w:t>Bens</w:t>
      </w:r>
      <w:r w:rsidR="008D72E7" w:rsidRPr="00B51E4F">
        <w:t xml:space="preserve">. </w:t>
      </w:r>
    </w:p>
    <w:p w14:paraId="1C078BE6" w14:textId="77777777" w:rsidR="008D72E7" w:rsidRDefault="008D72E7" w:rsidP="0047538F">
      <w:pPr>
        <w:spacing w:before="0" w:beforeAutospacing="0" w:after="0" w:afterAutospacing="0"/>
      </w:pPr>
    </w:p>
    <w:p w14:paraId="3DA17F77" w14:textId="730A924C" w:rsidR="0047538F" w:rsidRDefault="008D72E7" w:rsidP="0047538F">
      <w:pPr>
        <w:spacing w:before="0" w:beforeAutospacing="0" w:after="0" w:afterAutospacing="0"/>
      </w:pPr>
      <w:r>
        <w:t xml:space="preserve">PRESIDENT : </w:t>
      </w:r>
      <w:r w:rsidRPr="00B51E4F">
        <w:rPr>
          <w:rStyle w:val="reunion-president"/>
        </w:rPr>
        <w:t>Jean QUEVAL</w:t>
      </w:r>
      <w:r>
        <w:t xml:space="preserve">. </w:t>
      </w:r>
    </w:p>
    <w:p w14:paraId="5EDD837F" w14:textId="77777777" w:rsidR="008D72E7" w:rsidRDefault="008D72E7" w:rsidP="0047538F">
      <w:pPr>
        <w:spacing w:before="0" w:beforeAutospacing="0" w:after="0" w:afterAutospacing="0"/>
      </w:pPr>
    </w:p>
    <w:p w14:paraId="779B74C7" w14:textId="4C103893" w:rsidR="008D72E7" w:rsidRDefault="008D72E7" w:rsidP="008D72E7">
      <w:pPr>
        <w:spacing w:before="0" w:beforeAutospacing="0" w:after="0" w:afterAutospacing="0"/>
      </w:pPr>
      <w:r>
        <w:tab/>
        <w:t xml:space="preserve">Des regrets sont préalablement déroulés à propos du retard du précédant compte-rendu. Quelques remarques sont faites à ce sujet qui ne </w:t>
      </w:r>
      <w:proofErr w:type="gramStart"/>
      <w:r>
        <w:t>manquent</w:t>
      </w:r>
      <w:proofErr w:type="gramEnd"/>
      <w:r>
        <w:t xml:space="preserve"> pas toujours d’à-propos. Exemples : </w:t>
      </w:r>
    </w:p>
    <w:p w14:paraId="080F3FD3" w14:textId="77777777" w:rsidR="008D72E7" w:rsidRDefault="008D72E7" w:rsidP="008D72E7">
      <w:pPr>
        <w:spacing w:before="0" w:beforeAutospacing="0" w:after="0" w:afterAutospacing="0"/>
      </w:pPr>
    </w:p>
    <w:p w14:paraId="25573EB7" w14:textId="6584EE0F" w:rsidR="008D72E7" w:rsidRDefault="008D72E7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LESCURE</w:t>
      </w:r>
      <w:r>
        <w:t xml:space="preserve"> : Il faut laisser au dataire le temps d’élaborer un rapport aussi essentiel. </w:t>
      </w:r>
    </w:p>
    <w:p w14:paraId="37ADA312" w14:textId="02F30EB7" w:rsidR="008D72E7" w:rsidRDefault="008D72E7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LATIS</w:t>
      </w:r>
      <w:r>
        <w:t> : Mais ce rapport est urgent puisqu’il rappelle le travail de chacun !</w:t>
      </w:r>
    </w:p>
    <w:p w14:paraId="41884205" w14:textId="172FF075" w:rsidR="008D72E7" w:rsidRDefault="008D72E7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QUENEAU</w:t>
      </w:r>
      <w:r>
        <w:t xml:space="preserve"> : Considérons que le Satrape </w:t>
      </w:r>
      <w:r w:rsidRPr="00EB3E5E">
        <w:rPr>
          <w:rStyle w:val="Nom-oulipien"/>
        </w:rPr>
        <w:t>Bens</w:t>
      </w:r>
      <w:r>
        <w:t>…</w:t>
      </w:r>
    </w:p>
    <w:p w14:paraId="25286876" w14:textId="29193C80" w:rsidR="008D72E7" w:rsidRDefault="008D72E7" w:rsidP="008D72E7">
      <w:pPr>
        <w:spacing w:before="0" w:beforeAutospacing="0" w:after="0" w:afterAutospacing="0"/>
      </w:pPr>
      <w:r>
        <w:tab/>
        <w:t>TOUS : Oh !</w:t>
      </w:r>
    </w:p>
    <w:p w14:paraId="4832BE9C" w14:textId="763B03B2" w:rsidR="008D72E7" w:rsidRDefault="008D72E7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QUENEAU</w:t>
      </w:r>
      <w:r>
        <w:t> </w:t>
      </w:r>
      <w:proofErr w:type="gramStart"/>
      <w:r>
        <w:t>: …le</w:t>
      </w:r>
      <w:proofErr w:type="gramEnd"/>
      <w:r>
        <w:t xml:space="preserve"> dataire </w:t>
      </w:r>
      <w:r w:rsidRPr="00EB3E5E">
        <w:rPr>
          <w:rStyle w:val="Nom-oulipien"/>
        </w:rPr>
        <w:t>Bens</w:t>
      </w:r>
      <w:r>
        <w:t xml:space="preserve"> est excusable, dans la mesure où cette réunion fut essentielle et maximale. Mais ce retard n’en est pas moins regrettable. Il ne faudrait pas se laisser glisser </w:t>
      </w:r>
      <w:r w:rsidR="00887C51">
        <w:t xml:space="preserve">sur le toboggan de la facilité. </w:t>
      </w:r>
    </w:p>
    <w:p w14:paraId="5109B960" w14:textId="4839E207" w:rsidR="00887C51" w:rsidRDefault="00887C51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QUEVAL</w:t>
      </w:r>
      <w:r>
        <w:t xml:space="preserve"> : Je salue l’effort de rhétorique du précédent orateur. </w:t>
      </w:r>
    </w:p>
    <w:p w14:paraId="6FA110DD" w14:textId="09ACBD34" w:rsidR="00887C51" w:rsidRDefault="00887C51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LESCURE</w:t>
      </w:r>
      <w:r>
        <w:t> : MOI, j’ai corrigé ma contribution au dossier !</w:t>
      </w:r>
    </w:p>
    <w:p w14:paraId="42E32651" w14:textId="0C53E0E1" w:rsidR="00887C51" w:rsidRDefault="00887C51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BENS</w:t>
      </w:r>
      <w:r>
        <w:t> : Je crois que l’on a omis de me rendre ma communication…</w:t>
      </w:r>
    </w:p>
    <w:p w14:paraId="08E6CFA3" w14:textId="04B48C41" w:rsidR="00887C51" w:rsidRDefault="00887C51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LATIS</w:t>
      </w:r>
      <w:r>
        <w:t xml:space="preserve"> : Le dataire chie dans la colle. </w:t>
      </w:r>
    </w:p>
    <w:p w14:paraId="54D4D9CE" w14:textId="1A833F10" w:rsidR="00887C51" w:rsidRDefault="00887C51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BENS</w:t>
      </w:r>
      <w:r>
        <w:t> </w:t>
      </w:r>
      <w:proofErr w:type="gramStart"/>
      <w:r>
        <w:t>: ! ?</w:t>
      </w:r>
      <w:proofErr w:type="gramEnd"/>
      <w:r>
        <w:t xml:space="preserve"> . . . ? ! ; ! ! ! . . . ? ? ? ; : ; : ; ‘ ! (</w:t>
      </w:r>
      <w:r w:rsidRPr="00EB3E5E">
        <w:rPr>
          <w:rStyle w:val="notions"/>
        </w:rPr>
        <w:t xml:space="preserve">Poème </w:t>
      </w:r>
      <w:proofErr w:type="spellStart"/>
      <w:r w:rsidRPr="00EB3E5E">
        <w:rPr>
          <w:rStyle w:val="notions"/>
        </w:rPr>
        <w:t>ponctuatif</w:t>
      </w:r>
      <w:proofErr w:type="spellEnd"/>
      <w:r w:rsidR="00EB3E5E">
        <w:t xml:space="preserve"> à la manière de </w:t>
      </w:r>
      <w:r w:rsidR="00EB3E5E" w:rsidRPr="00EB3E5E">
        <w:rPr>
          <w:rStyle w:val="Nom-oulipien"/>
        </w:rPr>
        <w:t>F.L.</w:t>
      </w:r>
      <w:r w:rsidRPr="00EB3E5E">
        <w:rPr>
          <w:rStyle w:val="Nom-oulipien"/>
        </w:rPr>
        <w:t>L.</w:t>
      </w:r>
      <w:r>
        <w:t>).</w:t>
      </w:r>
    </w:p>
    <w:p w14:paraId="421521CE" w14:textId="25AE86A8" w:rsidR="00887C51" w:rsidRDefault="00887C51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LATIS</w:t>
      </w:r>
      <w:r>
        <w:t xml:space="preserve"> : Remarquons cependant que c’est quand on engueule les gens qu’ils se mettent à travailler. </w:t>
      </w:r>
    </w:p>
    <w:p w14:paraId="52446A4A" w14:textId="24D96AF6" w:rsidR="00887C51" w:rsidRDefault="00887C51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QUEVAL</w:t>
      </w:r>
      <w:r>
        <w:t xml:space="preserve"> : Ce que nous venons d’entendre s’inscrit dans le droit-fil de la plupart des orthodoxies. </w:t>
      </w:r>
    </w:p>
    <w:p w14:paraId="708120EF" w14:textId="51830363" w:rsidR="00887C51" w:rsidRDefault="00887C51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QUENEAU</w:t>
      </w:r>
      <w:r>
        <w:t xml:space="preserve"> : </w:t>
      </w:r>
      <w:r w:rsidR="005D0598">
        <w:t xml:space="preserve">Le Président prend son rôle comme dans la totalité des orthodoxies. </w:t>
      </w:r>
    </w:p>
    <w:p w14:paraId="4EDEB999" w14:textId="6056A199" w:rsidR="005D0598" w:rsidRDefault="005D0598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LE LIONNAIS</w:t>
      </w:r>
      <w:r w:rsidR="00EB3E5E">
        <w:t xml:space="preserve"> : J’ai envoyé au </w:t>
      </w:r>
      <w:commentRangeStart w:id="1"/>
      <w:r w:rsidR="00EB3E5E" w:rsidRPr="00EB3E5E">
        <w:rPr>
          <w:rStyle w:val="Nom-personne-divers"/>
        </w:rPr>
        <w:t>T.</w:t>
      </w:r>
      <w:r w:rsidRPr="00EB3E5E">
        <w:rPr>
          <w:rStyle w:val="Nom-personne-divers"/>
        </w:rPr>
        <w:t>S.</w:t>
      </w:r>
      <w:r>
        <w:t xml:space="preserve"> </w:t>
      </w:r>
      <w:commentRangeEnd w:id="1"/>
      <w:r w:rsidR="00EB3E5E">
        <w:rPr>
          <w:rStyle w:val="CommentReference"/>
        </w:rPr>
        <w:commentReference w:id="1"/>
      </w:r>
      <w:r>
        <w:t>une carte de Milan, pour le tricentenaire de la fondation de</w:t>
      </w:r>
      <w:r w:rsidR="00EB3E5E">
        <w:t xml:space="preserve"> l’</w:t>
      </w:r>
      <w:proofErr w:type="spellStart"/>
      <w:r w:rsidR="00EB3E5E">
        <w:t>OuLiPo</w:t>
      </w:r>
      <w:proofErr w:type="spellEnd"/>
      <w:r w:rsidR="00EB3E5E">
        <w:t xml:space="preserve">. Je propose que le </w:t>
      </w:r>
      <w:r w:rsidR="00EB3E5E" w:rsidRPr="00EB3E5E">
        <w:rPr>
          <w:rStyle w:val="Nom-personne-divers"/>
        </w:rPr>
        <w:t>T.</w:t>
      </w:r>
      <w:r w:rsidRPr="00EB3E5E">
        <w:rPr>
          <w:rStyle w:val="Nom-personne-divers"/>
        </w:rPr>
        <w:t>S.</w:t>
      </w:r>
      <w:r>
        <w:t xml:space="preserve"> la communique la prochaine fois. </w:t>
      </w:r>
    </w:p>
    <w:p w14:paraId="36A507A2" w14:textId="0E291B21" w:rsidR="005D0598" w:rsidRDefault="005D0598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QUENEAU</w:t>
      </w:r>
      <w:r>
        <w:t> : Entendu. (Je suis désolé…Je ne croyais pas…</w:t>
      </w:r>
      <w:proofErr w:type="spellStart"/>
      <w:proofErr w:type="gramStart"/>
      <w:r>
        <w:t>etc</w:t>
      </w:r>
      <w:proofErr w:type="spellEnd"/>
      <w:r>
        <w:t>…)</w:t>
      </w:r>
      <w:proofErr w:type="gramEnd"/>
    </w:p>
    <w:p w14:paraId="5A027284" w14:textId="3EB68BC4" w:rsidR="005D0598" w:rsidRDefault="005D0598" w:rsidP="008D72E7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LATIS</w:t>
      </w:r>
      <w:r>
        <w:t xml:space="preserve"> : Permettez-moi de présenter à l’assemblée présente ainsi qu’aux membres absents tous mes vœux de bonne année pataphysique. </w:t>
      </w:r>
    </w:p>
    <w:p w14:paraId="7C1CC706" w14:textId="04000903" w:rsidR="005D0598" w:rsidRDefault="005D0598" w:rsidP="008D72E7">
      <w:pPr>
        <w:spacing w:before="0" w:beforeAutospacing="0" w:after="0" w:afterAutospacing="0"/>
      </w:pPr>
      <w:r>
        <w:tab/>
        <w:t>(Congratulations générales. Chocs de verres. Libations.)</w:t>
      </w:r>
    </w:p>
    <w:p w14:paraId="2A687292" w14:textId="77777777" w:rsidR="005D0598" w:rsidRDefault="005D0598" w:rsidP="008D72E7">
      <w:pPr>
        <w:spacing w:before="0" w:beforeAutospacing="0" w:after="0" w:afterAutospacing="0"/>
      </w:pPr>
    </w:p>
    <w:p w14:paraId="10666487" w14:textId="17CBC642" w:rsidR="005D0598" w:rsidRDefault="005D0598" w:rsidP="008D72E7">
      <w:pPr>
        <w:spacing w:before="0" w:beforeAutospacing="0" w:after="0" w:afterAutospacing="0"/>
      </w:pPr>
      <w:r>
        <w:tab/>
        <w:t xml:space="preserve">Une bonne </w:t>
      </w:r>
      <w:r w:rsidRPr="00EB3E5E">
        <w:rPr>
          <w:rStyle w:val="notions"/>
        </w:rPr>
        <w:t>définition</w:t>
      </w:r>
      <w:r>
        <w:t xml:space="preserve"> de la Philosophie est alors donné par </w:t>
      </w:r>
      <w:proofErr w:type="spellStart"/>
      <w:r w:rsidRPr="00B51E4F">
        <w:rPr>
          <w:rStyle w:val="Nom-oulipien"/>
        </w:rPr>
        <w:t>Latis</w:t>
      </w:r>
      <w:proofErr w:type="spellEnd"/>
      <w:r>
        <w:t xml:space="preserve">. Elle peut s’énoncer approximativement ainsi : </w:t>
      </w:r>
    </w:p>
    <w:p w14:paraId="185BE0CD" w14:textId="77777777" w:rsidR="005D0598" w:rsidRDefault="005D0598" w:rsidP="008D72E7">
      <w:pPr>
        <w:spacing w:before="0" w:beforeAutospacing="0" w:after="0" w:afterAutospacing="0"/>
      </w:pPr>
    </w:p>
    <w:p w14:paraId="7F8184C6" w14:textId="77777777" w:rsidR="005D0598" w:rsidRDefault="005D0598" w:rsidP="008D72E7">
      <w:pPr>
        <w:spacing w:before="0" w:beforeAutospacing="0" w:after="0" w:afterAutospacing="0"/>
      </w:pPr>
    </w:p>
    <w:p w14:paraId="26CFA5FA" w14:textId="77777777" w:rsidR="005D0598" w:rsidRDefault="005D0598" w:rsidP="008D72E7">
      <w:pPr>
        <w:spacing w:before="0" w:beforeAutospacing="0" w:after="0" w:afterAutospacing="0"/>
      </w:pPr>
    </w:p>
    <w:p w14:paraId="071F4004" w14:textId="77777777" w:rsidR="005D0598" w:rsidRDefault="005D0598" w:rsidP="008D72E7">
      <w:pPr>
        <w:spacing w:before="0" w:beforeAutospacing="0" w:after="0" w:afterAutospacing="0"/>
      </w:pPr>
    </w:p>
    <w:p w14:paraId="54E784E9" w14:textId="77777777" w:rsidR="005D0598" w:rsidRDefault="005D0598" w:rsidP="008D72E7">
      <w:pPr>
        <w:spacing w:before="0" w:beforeAutospacing="0" w:after="0" w:afterAutospacing="0"/>
      </w:pPr>
    </w:p>
    <w:p w14:paraId="50E2C5F8" w14:textId="77777777" w:rsidR="005D0598" w:rsidRDefault="005D0598" w:rsidP="008D72E7">
      <w:pPr>
        <w:spacing w:before="0" w:beforeAutospacing="0" w:after="0" w:afterAutospacing="0"/>
      </w:pPr>
    </w:p>
    <w:p w14:paraId="3A981A85" w14:textId="77777777" w:rsidR="005D0598" w:rsidRDefault="005D0598" w:rsidP="008D72E7">
      <w:pPr>
        <w:spacing w:before="0" w:beforeAutospacing="0" w:after="0" w:afterAutospacing="0"/>
      </w:pPr>
    </w:p>
    <w:p w14:paraId="783E3E59" w14:textId="3D43D1F3" w:rsidR="005D0598" w:rsidRDefault="005D0598" w:rsidP="005D0598">
      <w:pPr>
        <w:spacing w:before="0" w:beforeAutospacing="0" w:after="0" w:afterAutospacing="0"/>
        <w:jc w:val="center"/>
      </w:pPr>
      <w:r>
        <w:lastRenderedPageBreak/>
        <w:t>— 2 —</w:t>
      </w:r>
    </w:p>
    <w:p w14:paraId="5482E97A" w14:textId="77777777" w:rsidR="005D0598" w:rsidRDefault="005D0598" w:rsidP="005D0598">
      <w:pPr>
        <w:spacing w:before="0" w:beforeAutospacing="0" w:after="0" w:afterAutospacing="0"/>
      </w:pPr>
    </w:p>
    <w:p w14:paraId="1A4F4FB9" w14:textId="238C9F2C" w:rsidR="005D0598" w:rsidRPr="00EB3E5E" w:rsidRDefault="005D0598" w:rsidP="005D0598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rStyle w:val="notions"/>
        </w:rPr>
      </w:pPr>
      <w:commentRangeStart w:id="2"/>
      <w:r w:rsidRPr="00EB3E5E">
        <w:rPr>
          <w:rStyle w:val="notions"/>
        </w:rPr>
        <w:t xml:space="preserve">Si je t’explique quelque chose que j’ai compris et que tu comprends, ce n’est pas de la </w:t>
      </w:r>
    </w:p>
    <w:p w14:paraId="0F111574" w14:textId="6C592044" w:rsidR="005D0598" w:rsidRPr="00EB3E5E" w:rsidRDefault="005D0598" w:rsidP="005D0598">
      <w:pPr>
        <w:spacing w:before="0" w:beforeAutospacing="0" w:after="0" w:afterAutospacing="0"/>
        <w:ind w:left="352" w:firstLine="708"/>
        <w:rPr>
          <w:rStyle w:val="notions"/>
        </w:rPr>
      </w:pPr>
      <w:proofErr w:type="gramStart"/>
      <w:r w:rsidRPr="00EB3E5E">
        <w:rPr>
          <w:rStyle w:val="notions"/>
        </w:rPr>
        <w:t>philosophie</w:t>
      </w:r>
      <w:proofErr w:type="gramEnd"/>
      <w:r w:rsidRPr="00EB3E5E">
        <w:rPr>
          <w:rStyle w:val="notions"/>
        </w:rPr>
        <w:t xml:space="preserve"> ; </w:t>
      </w:r>
    </w:p>
    <w:p w14:paraId="3237C48B" w14:textId="04CDE219" w:rsidR="005D0598" w:rsidRPr="00EB3E5E" w:rsidRDefault="005D0598" w:rsidP="005D0598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rStyle w:val="notions"/>
        </w:rPr>
      </w:pPr>
      <w:r w:rsidRPr="00EB3E5E">
        <w:rPr>
          <w:rStyle w:val="notions"/>
        </w:rPr>
        <w:t xml:space="preserve">Si je </w:t>
      </w:r>
      <w:proofErr w:type="gramStart"/>
      <w:r w:rsidRPr="00EB3E5E">
        <w:rPr>
          <w:rStyle w:val="notions"/>
        </w:rPr>
        <w:t>t’explique</w:t>
      </w:r>
      <w:proofErr w:type="gramEnd"/>
      <w:r w:rsidRPr="00EB3E5E">
        <w:rPr>
          <w:rStyle w:val="notions"/>
        </w:rPr>
        <w:t xml:space="preserve">  quelque chose que j’ai compris et que tu ne comprends pas, ce n’est pas de la philosophie ; </w:t>
      </w:r>
    </w:p>
    <w:p w14:paraId="6A269B4B" w14:textId="00E54C74" w:rsidR="005D0598" w:rsidRPr="00EB3E5E" w:rsidRDefault="005D0598" w:rsidP="005D0598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rStyle w:val="notions"/>
        </w:rPr>
      </w:pPr>
      <w:r w:rsidRPr="00EB3E5E">
        <w:rPr>
          <w:rStyle w:val="notions"/>
        </w:rPr>
        <w:t xml:space="preserve">Si je </w:t>
      </w:r>
      <w:proofErr w:type="gramStart"/>
      <w:r w:rsidRPr="00EB3E5E">
        <w:rPr>
          <w:rStyle w:val="notions"/>
        </w:rPr>
        <w:t>t’explique</w:t>
      </w:r>
      <w:proofErr w:type="gramEnd"/>
      <w:r w:rsidRPr="00EB3E5E">
        <w:rPr>
          <w:rStyle w:val="notions"/>
        </w:rPr>
        <w:t xml:space="preserve"> quelque chose que je n’ai pas compris et que tu comprends, ce n’est pas de la philosophie ; </w:t>
      </w:r>
    </w:p>
    <w:p w14:paraId="234749C2" w14:textId="31F08DA1" w:rsidR="005D0598" w:rsidRDefault="005D0598" w:rsidP="005D0598">
      <w:pPr>
        <w:pStyle w:val="ListParagraph"/>
        <w:numPr>
          <w:ilvl w:val="0"/>
          <w:numId w:val="25"/>
        </w:numPr>
        <w:spacing w:before="0" w:beforeAutospacing="0" w:after="0" w:afterAutospacing="0"/>
      </w:pPr>
      <w:r w:rsidRPr="00EB3E5E">
        <w:rPr>
          <w:rStyle w:val="notions"/>
        </w:rPr>
        <w:t xml:space="preserve">Si je </w:t>
      </w:r>
      <w:proofErr w:type="gramStart"/>
      <w:r w:rsidRPr="00EB3E5E">
        <w:rPr>
          <w:rStyle w:val="notions"/>
        </w:rPr>
        <w:t>t’explique</w:t>
      </w:r>
      <w:proofErr w:type="gramEnd"/>
      <w:r w:rsidRPr="00EB3E5E">
        <w:rPr>
          <w:rStyle w:val="notions"/>
        </w:rPr>
        <w:t xml:space="preserve"> quelque chose que je n’ai pas compris et que tu </w:t>
      </w:r>
      <w:r w:rsidR="000E6101" w:rsidRPr="00EB3E5E">
        <w:rPr>
          <w:rStyle w:val="notions"/>
        </w:rPr>
        <w:t>ne comprends pas, c’est de la philosophie.</w:t>
      </w:r>
      <w:commentRangeEnd w:id="2"/>
      <w:r w:rsidR="00EB3E5E">
        <w:rPr>
          <w:rStyle w:val="CommentReference"/>
        </w:rPr>
        <w:commentReference w:id="2"/>
      </w:r>
      <w:r w:rsidR="000E6101">
        <w:t xml:space="preserve"> </w:t>
      </w:r>
    </w:p>
    <w:p w14:paraId="021A108F" w14:textId="77777777" w:rsidR="000E6101" w:rsidRDefault="000E6101" w:rsidP="000E6101">
      <w:pPr>
        <w:spacing w:before="0" w:beforeAutospacing="0" w:after="0" w:afterAutospacing="0"/>
      </w:pPr>
    </w:p>
    <w:p w14:paraId="26418DE3" w14:textId="47B8DBFA" w:rsidR="000E6101" w:rsidRPr="00EB3E5E" w:rsidRDefault="000E6101" w:rsidP="00F061D1">
      <w:pPr>
        <w:spacing w:before="0" w:beforeAutospacing="0" w:after="0" w:afterAutospacing="0"/>
        <w:rPr>
          <w:rStyle w:val="notions"/>
        </w:rPr>
      </w:pPr>
      <w:r w:rsidRPr="00B51E4F">
        <w:rPr>
          <w:rStyle w:val="Nom-oulipien"/>
        </w:rPr>
        <w:t>LE LIONNAIS</w:t>
      </w:r>
      <w:r>
        <w:t xml:space="preserve"> : Je voulais </w:t>
      </w:r>
      <w:r w:rsidR="00F061D1">
        <w:t xml:space="preserve">vous parler des </w:t>
      </w:r>
      <w:r w:rsidR="00F061D1" w:rsidRPr="00EB3E5E">
        <w:rPr>
          <w:rStyle w:val="notions"/>
        </w:rPr>
        <w:t>Alexandrins polysémiques</w:t>
      </w:r>
      <w:r w:rsidR="00F061D1">
        <w:t xml:space="preserve">. Je n’ai réalisé qu’un seul alexandrin pour l’instant. Mais il est évident que nous pourrons </w:t>
      </w:r>
      <w:r w:rsidR="00F061D1" w:rsidRPr="00EB3E5E">
        <w:rPr>
          <w:rStyle w:val="notions"/>
        </w:rPr>
        <w:t>parvenir successivement au distique, au quatrain, au sonnet, à la ballade (alexandrine), à la tragédie, à l’épopée</w:t>
      </w:r>
      <w:r w:rsidR="00F061D1">
        <w:t xml:space="preserve">. </w:t>
      </w:r>
      <w:r w:rsidR="00F061D1" w:rsidRPr="00EB3E5E">
        <w:rPr>
          <w:rStyle w:val="notions"/>
        </w:rPr>
        <w:t>Le principe est le suivant : composer des vers dont les mots peuvent être pris dans des sens différents (sans modification de leur orthographe : il s’agit donc d’une homonymie parfaite, celle qui peut jouer lors d’une lecture muette)</w:t>
      </w:r>
      <w:r w:rsidR="00F061D1">
        <w:t xml:space="preserve">. </w:t>
      </w:r>
      <w:r w:rsidR="00F061D1" w:rsidRPr="00EB3E5E">
        <w:rPr>
          <w:rStyle w:val="notions"/>
        </w:rPr>
        <w:t xml:space="preserve">Exemple : </w:t>
      </w:r>
    </w:p>
    <w:p w14:paraId="19DBF28B" w14:textId="77777777" w:rsidR="00F061D1" w:rsidRPr="00EB3E5E" w:rsidRDefault="00F061D1" w:rsidP="000E6101">
      <w:pPr>
        <w:spacing w:before="0" w:beforeAutospacing="0" w:after="0" w:afterAutospacing="0"/>
        <w:ind w:left="700"/>
        <w:rPr>
          <w:rStyle w:val="notions"/>
        </w:rPr>
      </w:pPr>
    </w:p>
    <w:p w14:paraId="25F4877A" w14:textId="11ED93E4" w:rsidR="00F061D1" w:rsidRPr="00EB3E5E" w:rsidRDefault="00F061D1" w:rsidP="000E6101">
      <w:pPr>
        <w:spacing w:before="0" w:beforeAutospacing="0" w:after="0" w:afterAutospacing="0"/>
        <w:ind w:left="700"/>
        <w:rPr>
          <w:rStyle w:val="notions"/>
        </w:rPr>
      </w:pPr>
      <w:r w:rsidRPr="00EB3E5E">
        <w:rPr>
          <w:rStyle w:val="notions"/>
        </w:rPr>
        <w:tab/>
      </w:r>
      <w:r w:rsidRPr="00EB3E5E">
        <w:rPr>
          <w:rStyle w:val="notions"/>
        </w:rPr>
        <w:tab/>
        <w:t>L’HOMME FERME LA PORTE ET BRAVE LA TOURMENTE</w:t>
      </w:r>
    </w:p>
    <w:p w14:paraId="624F5FE7" w14:textId="77777777" w:rsidR="00F061D1" w:rsidRPr="00EB3E5E" w:rsidRDefault="00F061D1" w:rsidP="000E6101">
      <w:pPr>
        <w:spacing w:before="0" w:beforeAutospacing="0" w:after="0" w:afterAutospacing="0"/>
        <w:ind w:left="700"/>
        <w:rPr>
          <w:rStyle w:val="notions"/>
        </w:rPr>
      </w:pPr>
    </w:p>
    <w:p w14:paraId="1A1F051A" w14:textId="19B8ED60" w:rsidR="00F061D1" w:rsidRPr="00EB3E5E" w:rsidRDefault="00F061D1" w:rsidP="000E6101">
      <w:pPr>
        <w:spacing w:before="0" w:beforeAutospacing="0" w:after="0" w:afterAutospacing="0"/>
        <w:ind w:left="700"/>
        <w:rPr>
          <w:rStyle w:val="notions"/>
        </w:rPr>
      </w:pPr>
      <w:r w:rsidRPr="00EB3E5E">
        <w:rPr>
          <w:rStyle w:val="notions"/>
        </w:rPr>
        <w:t xml:space="preserve">Quatre sens possibles : </w:t>
      </w:r>
    </w:p>
    <w:p w14:paraId="7E94F7DE" w14:textId="77777777" w:rsidR="00F061D1" w:rsidRPr="00EB3E5E" w:rsidRDefault="00F061D1" w:rsidP="000E6101">
      <w:pPr>
        <w:spacing w:before="0" w:beforeAutospacing="0" w:after="0" w:afterAutospacing="0"/>
        <w:ind w:left="700"/>
        <w:rPr>
          <w:rStyle w:val="notions"/>
        </w:rPr>
      </w:pPr>
      <w:r w:rsidRPr="00EB3E5E">
        <w:rPr>
          <w:rStyle w:val="notions"/>
        </w:rPr>
        <w:tab/>
      </w:r>
      <w:r w:rsidRPr="00EB3E5E">
        <w:rPr>
          <w:rStyle w:val="notions"/>
        </w:rPr>
        <w:tab/>
        <w:t xml:space="preserve">— un homme résolu tient une femme dans ses bras et, avec courage, la fait </w:t>
      </w:r>
    </w:p>
    <w:p w14:paraId="66772E00" w14:textId="33F5F24A" w:rsidR="00F061D1" w:rsidRPr="00EB3E5E" w:rsidRDefault="00F061D1" w:rsidP="00F061D1">
      <w:pPr>
        <w:spacing w:before="0" w:beforeAutospacing="0" w:after="0" w:afterAutospacing="0"/>
        <w:ind w:left="1416" w:firstLine="708"/>
        <w:rPr>
          <w:rStyle w:val="notions"/>
        </w:rPr>
      </w:pPr>
      <w:proofErr w:type="gramStart"/>
      <w:r w:rsidRPr="00EB3E5E">
        <w:rPr>
          <w:rStyle w:val="notions"/>
        </w:rPr>
        <w:t>souffrir</w:t>
      </w:r>
      <w:proofErr w:type="gramEnd"/>
      <w:r w:rsidRPr="00EB3E5E">
        <w:rPr>
          <w:rStyle w:val="notions"/>
        </w:rPr>
        <w:t xml:space="preserve"> ; </w:t>
      </w:r>
    </w:p>
    <w:p w14:paraId="656635BD" w14:textId="2290768E" w:rsidR="00F061D1" w:rsidRPr="00EB3E5E" w:rsidRDefault="00F061D1" w:rsidP="000E6101">
      <w:pPr>
        <w:spacing w:before="0" w:beforeAutospacing="0" w:after="0" w:afterAutospacing="0"/>
        <w:ind w:left="700"/>
        <w:rPr>
          <w:rStyle w:val="notions"/>
        </w:rPr>
      </w:pPr>
      <w:r w:rsidRPr="00EB3E5E">
        <w:rPr>
          <w:rStyle w:val="notions"/>
        </w:rPr>
        <w:tab/>
      </w:r>
      <w:r w:rsidRPr="00EB3E5E">
        <w:rPr>
          <w:rStyle w:val="notions"/>
        </w:rPr>
        <w:tab/>
        <w:t xml:space="preserve">— un homme donne un tour de clé dans une serrure et affronte un orage ; </w:t>
      </w:r>
    </w:p>
    <w:p w14:paraId="359344B5" w14:textId="1D04C129" w:rsidR="00F061D1" w:rsidRPr="00EB3E5E" w:rsidRDefault="00F061D1" w:rsidP="000E6101">
      <w:pPr>
        <w:spacing w:before="0" w:beforeAutospacing="0" w:after="0" w:afterAutospacing="0"/>
        <w:ind w:left="700"/>
        <w:rPr>
          <w:rStyle w:val="notions"/>
        </w:rPr>
      </w:pPr>
      <w:r w:rsidRPr="00EB3E5E">
        <w:rPr>
          <w:rStyle w:val="notions"/>
        </w:rPr>
        <w:tab/>
      </w:r>
      <w:r w:rsidRPr="00EB3E5E">
        <w:rPr>
          <w:rStyle w:val="notions"/>
        </w:rPr>
        <w:tab/>
        <w:t xml:space="preserve">— un homme résolu tient une femme dans ses bras et affronte un orage ; </w:t>
      </w:r>
    </w:p>
    <w:p w14:paraId="1770A86A" w14:textId="77777777" w:rsidR="00F061D1" w:rsidRPr="00EB3E5E" w:rsidRDefault="00F061D1" w:rsidP="000E6101">
      <w:pPr>
        <w:spacing w:before="0" w:beforeAutospacing="0" w:after="0" w:afterAutospacing="0"/>
        <w:ind w:left="700"/>
        <w:rPr>
          <w:rStyle w:val="notions"/>
        </w:rPr>
      </w:pPr>
      <w:r w:rsidRPr="00EB3E5E">
        <w:rPr>
          <w:rStyle w:val="notions"/>
        </w:rPr>
        <w:tab/>
      </w:r>
      <w:r w:rsidRPr="00EB3E5E">
        <w:rPr>
          <w:rStyle w:val="notions"/>
        </w:rPr>
        <w:tab/>
        <w:t xml:space="preserve">— un homme donne un tour de clé dans une serrure et, avec courage, fait souffrir </w:t>
      </w:r>
    </w:p>
    <w:p w14:paraId="4D2EF1F2" w14:textId="57F9A0AE" w:rsidR="00F061D1" w:rsidRDefault="00F061D1" w:rsidP="00F061D1">
      <w:pPr>
        <w:spacing w:before="0" w:beforeAutospacing="0" w:after="0" w:afterAutospacing="0"/>
        <w:ind w:left="2116" w:firstLine="8"/>
      </w:pPr>
      <w:proofErr w:type="gramStart"/>
      <w:r w:rsidRPr="00EB3E5E">
        <w:rPr>
          <w:rStyle w:val="notions"/>
        </w:rPr>
        <w:t>une</w:t>
      </w:r>
      <w:proofErr w:type="gramEnd"/>
      <w:r w:rsidRPr="00EB3E5E">
        <w:rPr>
          <w:rStyle w:val="notions"/>
        </w:rPr>
        <w:t xml:space="preserve"> femme.</w:t>
      </w:r>
    </w:p>
    <w:p w14:paraId="3528A31E" w14:textId="77777777" w:rsidR="00F061D1" w:rsidRDefault="00F061D1" w:rsidP="00F061D1">
      <w:pPr>
        <w:spacing w:before="0" w:beforeAutospacing="0" w:after="0" w:afterAutospacing="0"/>
      </w:pPr>
    </w:p>
    <w:p w14:paraId="73068AB7" w14:textId="2D87AED9" w:rsidR="00F061D1" w:rsidRDefault="00F061D1" w:rsidP="00F061D1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QUEVAL</w:t>
      </w:r>
      <w:r>
        <w:t xml:space="preserve"> : Faut-il placer différemment la ponctuation ? </w:t>
      </w:r>
    </w:p>
    <w:p w14:paraId="3D9C3AC7" w14:textId="7A8005B3" w:rsidR="00F061D1" w:rsidRDefault="00F061D1" w:rsidP="00F061D1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QUENEAU</w:t>
      </w:r>
      <w:r>
        <w:t> : Ah, non ! On ne ponctue plus ! D’ailleurs, cela pourrait être un axiome de l’</w:t>
      </w:r>
      <w:proofErr w:type="spellStart"/>
      <w:r>
        <w:t>OuLiPo</w:t>
      </w:r>
      <w:proofErr w:type="spellEnd"/>
      <w:r>
        <w:t>. Quoique, au fond, «  on ne ponctue plus », cela frise l’orthodoxie. Cela pourrait être un signe de reconnaissance : « Ponctues-tu ? »</w:t>
      </w:r>
    </w:p>
    <w:p w14:paraId="1C67AC2D" w14:textId="6A0360E4" w:rsidR="00F061D1" w:rsidRDefault="00F061D1" w:rsidP="00F061D1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LE LIONNAIS</w:t>
      </w:r>
      <w:r>
        <w:t xml:space="preserve"> : Je propose les deux solutions extrêmes : « On ne ponctue plus » et « On ne fait que ponctuer ». </w:t>
      </w:r>
    </w:p>
    <w:p w14:paraId="21EBB174" w14:textId="34F112D2" w:rsidR="00F061D1" w:rsidRPr="00DA53BD" w:rsidRDefault="00F061D1" w:rsidP="00F061D1">
      <w:pPr>
        <w:spacing w:before="0" w:beforeAutospacing="0" w:after="0" w:afterAutospacing="0"/>
        <w:rPr>
          <w:rStyle w:val="notions"/>
        </w:rPr>
      </w:pPr>
      <w:r>
        <w:tab/>
      </w:r>
      <w:r w:rsidRPr="00B51E4F">
        <w:rPr>
          <w:rStyle w:val="Nom-oulipien"/>
        </w:rPr>
        <w:t>QUENEAU</w:t>
      </w:r>
      <w:r>
        <w:t> : Je voudrais poser une question aux mathématiciens de l’</w:t>
      </w:r>
      <w:proofErr w:type="spellStart"/>
      <w:r>
        <w:t>OuLiPo</w:t>
      </w:r>
      <w:proofErr w:type="spellEnd"/>
      <w:r>
        <w:t xml:space="preserve"> à propos de </w:t>
      </w:r>
      <w:r w:rsidRPr="00DA53BD">
        <w:rPr>
          <w:rStyle w:val="notions"/>
        </w:rPr>
        <w:t>la loi d’</w:t>
      </w:r>
      <w:proofErr w:type="spellStart"/>
      <w:r w:rsidRPr="00DA53BD">
        <w:rPr>
          <w:rStyle w:val="notions"/>
        </w:rPr>
        <w:t>Estoup-Zipf</w:t>
      </w:r>
      <w:proofErr w:type="spellEnd"/>
      <w:r>
        <w:t xml:space="preserve">. Je le ferai quand </w:t>
      </w:r>
      <w:r w:rsidRPr="00DA53BD">
        <w:rPr>
          <w:rStyle w:val="Nom-personne-divers"/>
        </w:rPr>
        <w:t>Moles</w:t>
      </w:r>
      <w:r>
        <w:t xml:space="preserve"> sera parmi nous. En attendant, et toujours à propos de la communication de </w:t>
      </w:r>
      <w:r w:rsidRPr="00DA53BD">
        <w:rPr>
          <w:rStyle w:val="Nom-oulipien"/>
        </w:rPr>
        <w:t xml:space="preserve">Le </w:t>
      </w:r>
      <w:proofErr w:type="spellStart"/>
      <w:r w:rsidRPr="00DA53BD">
        <w:rPr>
          <w:rStyle w:val="Nom-oulipien"/>
        </w:rPr>
        <w:t>Lionnais</w:t>
      </w:r>
      <w:proofErr w:type="spellEnd"/>
      <w:r>
        <w:t xml:space="preserve">, je vous signale </w:t>
      </w:r>
      <w:r w:rsidRPr="00DA53BD">
        <w:rPr>
          <w:rStyle w:val="notions"/>
        </w:rPr>
        <w:t xml:space="preserve">une Loi de </w:t>
      </w:r>
      <w:proofErr w:type="spellStart"/>
      <w:r w:rsidRPr="00DA53BD">
        <w:rPr>
          <w:rStyle w:val="notions"/>
        </w:rPr>
        <w:t>Zipf</w:t>
      </w:r>
      <w:proofErr w:type="spellEnd"/>
      <w:r w:rsidRPr="00DA53BD">
        <w:rPr>
          <w:rStyle w:val="notions"/>
        </w:rPr>
        <w:t xml:space="preserve"> (tout seul) : </w:t>
      </w:r>
    </w:p>
    <w:p w14:paraId="114F9418" w14:textId="79241FE4" w:rsidR="00F061D1" w:rsidRPr="00DA53BD" w:rsidRDefault="00F061D1" w:rsidP="00F061D1">
      <w:pPr>
        <w:spacing w:before="0" w:beforeAutospacing="0" w:after="0" w:afterAutospacing="0"/>
        <w:rPr>
          <w:rStyle w:val="notions"/>
        </w:rPr>
      </w:pPr>
      <w:r w:rsidRPr="00DA53BD">
        <w:rPr>
          <w:rStyle w:val="notions"/>
        </w:rPr>
        <w:tab/>
      </w:r>
      <w:r w:rsidR="0070169F" w:rsidRPr="00DA53BD">
        <w:rPr>
          <w:rStyle w:val="notions"/>
        </w:rPr>
        <w:t xml:space="preserve">« Le nombre de significations d’un mot et proportionnel à la racine carrée de sa fréquence. » </w:t>
      </w:r>
    </w:p>
    <w:p w14:paraId="550698E3" w14:textId="4319B19D" w:rsidR="0070169F" w:rsidRDefault="0070169F" w:rsidP="00F061D1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LATIS</w:t>
      </w:r>
      <w:r>
        <w:t> : Cette loi est un truisme, parce que…</w:t>
      </w:r>
    </w:p>
    <w:p w14:paraId="4BBFB91D" w14:textId="167DBE4E" w:rsidR="0070169F" w:rsidRDefault="0070169F" w:rsidP="00F061D1">
      <w:pPr>
        <w:spacing w:before="0" w:beforeAutospacing="0" w:after="0" w:afterAutospacing="0"/>
      </w:pPr>
      <w:r>
        <w:tab/>
        <w:t>(Longue démonstration, impossible à prendre autrement qu’en sténographie. Quand nous aurons un magnétophone, rien</w:t>
      </w:r>
      <w:r w:rsidR="00DA53BD">
        <w:t xml:space="preserve"> de tout cela ne sera perdu. </w:t>
      </w:r>
      <w:commentRangeStart w:id="3"/>
      <w:r w:rsidR="00DA53BD" w:rsidRPr="00DA53BD">
        <w:rPr>
          <w:rStyle w:val="Nom-personne-divers"/>
        </w:rPr>
        <w:t>N.S.</w:t>
      </w:r>
      <w:r w:rsidRPr="00DA53BD">
        <w:rPr>
          <w:rStyle w:val="Nom-personne-divers"/>
        </w:rPr>
        <w:t>P.</w:t>
      </w:r>
      <w:r w:rsidRPr="00DA53BD">
        <w:t>)</w:t>
      </w:r>
      <w:commentRangeEnd w:id="3"/>
      <w:r w:rsidR="00DA53BD">
        <w:rPr>
          <w:rStyle w:val="CommentReference"/>
        </w:rPr>
        <w:commentReference w:id="3"/>
      </w:r>
    </w:p>
    <w:p w14:paraId="69983465" w14:textId="7F36A896" w:rsidR="0070169F" w:rsidRDefault="0070169F" w:rsidP="00F061D1">
      <w:pPr>
        <w:spacing w:before="0" w:beforeAutospacing="0" w:after="0" w:afterAutospacing="0"/>
      </w:pPr>
      <w:r>
        <w:tab/>
      </w:r>
      <w:r w:rsidRPr="00B51E4F">
        <w:rPr>
          <w:rStyle w:val="Nom-oulipien"/>
        </w:rPr>
        <w:t>QUEVAL</w:t>
      </w:r>
      <w:r>
        <w:t xml:space="preserve"> (au dataire) : Notez au moins que les infinitifs à grande fréquence et, par conséquent, à significations étendues, sont les verbes faire, </w:t>
      </w:r>
      <w:proofErr w:type="spellStart"/>
      <w:proofErr w:type="gramStart"/>
      <w:r>
        <w:t>etc</w:t>
      </w:r>
      <w:proofErr w:type="spellEnd"/>
      <w:r>
        <w:t>….</w:t>
      </w:r>
      <w:proofErr w:type="gramEnd"/>
    </w:p>
    <w:p w14:paraId="62EB7D66" w14:textId="77777777" w:rsidR="0070169F" w:rsidRDefault="0070169F" w:rsidP="00F061D1">
      <w:pPr>
        <w:spacing w:before="0" w:beforeAutospacing="0" w:after="0" w:afterAutospacing="0"/>
      </w:pPr>
    </w:p>
    <w:p w14:paraId="6EEE9054" w14:textId="77777777" w:rsidR="0070169F" w:rsidRDefault="0070169F" w:rsidP="00F061D1">
      <w:pPr>
        <w:spacing w:before="0" w:beforeAutospacing="0" w:after="0" w:afterAutospacing="0"/>
      </w:pPr>
    </w:p>
    <w:p w14:paraId="5123E0DF" w14:textId="0662F2A8" w:rsidR="0070169F" w:rsidRDefault="00CE41C1" w:rsidP="00CE41C1">
      <w:pPr>
        <w:spacing w:before="0" w:beforeAutospacing="0" w:after="0" w:afterAutospacing="0"/>
        <w:jc w:val="center"/>
      </w:pPr>
      <w:r>
        <w:lastRenderedPageBreak/>
        <w:t>— 3 —</w:t>
      </w:r>
    </w:p>
    <w:p w14:paraId="1D03C6D7" w14:textId="77777777" w:rsidR="00CE41C1" w:rsidRDefault="00CE41C1" w:rsidP="00CE41C1">
      <w:pPr>
        <w:spacing w:before="0" w:beforeAutospacing="0" w:after="0" w:afterAutospacing="0"/>
      </w:pPr>
    </w:p>
    <w:p w14:paraId="6DE124C1" w14:textId="7A1A02BF" w:rsidR="00CE41C1" w:rsidRDefault="00CE41C1" w:rsidP="00CE41C1">
      <w:pPr>
        <w:spacing w:before="0" w:beforeAutospacing="0" w:after="0" w:afterAutospacing="0"/>
        <w:ind w:firstLine="708"/>
      </w:pPr>
      <w:r w:rsidRPr="00B51E4F">
        <w:rPr>
          <w:rStyle w:val="Nom-oulipien"/>
        </w:rPr>
        <w:t>QUENEAU</w:t>
      </w:r>
      <w:r>
        <w:t xml:space="preserve"> : Je suis heureux que </w:t>
      </w:r>
      <w:proofErr w:type="spellStart"/>
      <w:r w:rsidRPr="00DA53BD">
        <w:rPr>
          <w:rStyle w:val="Nom-oulipien"/>
        </w:rPr>
        <w:t>Latis</w:t>
      </w:r>
      <w:proofErr w:type="spellEnd"/>
      <w:r>
        <w:t xml:space="preserve"> parle de </w:t>
      </w:r>
      <w:r w:rsidRPr="00DA53BD">
        <w:rPr>
          <w:rStyle w:val="notions"/>
        </w:rPr>
        <w:t>machines linguistiques</w:t>
      </w:r>
      <w:r>
        <w:t xml:space="preserve">. </w:t>
      </w:r>
    </w:p>
    <w:p w14:paraId="00B6A664" w14:textId="0ABE8CE2" w:rsidR="00CE41C1" w:rsidRDefault="003D7417" w:rsidP="00CE41C1">
      <w:pPr>
        <w:spacing w:before="0" w:beforeAutospacing="0" w:after="0" w:afterAutospacing="0"/>
        <w:ind w:firstLine="708"/>
      </w:pPr>
      <w:r w:rsidRPr="00B51E4F">
        <w:rPr>
          <w:rStyle w:val="Nom-oulipien"/>
        </w:rPr>
        <w:t>LATIS</w:t>
      </w:r>
      <w:r>
        <w:t xml:space="preserve"> (après un temps) : Tiens, je viens de faire </w:t>
      </w:r>
      <w:r w:rsidRPr="00DA53BD">
        <w:rPr>
          <w:rStyle w:val="notions"/>
        </w:rPr>
        <w:t>un alexandrin</w:t>
      </w:r>
      <w:r>
        <w:t xml:space="preserve"> comme le Régent : à partir du célèbre : </w:t>
      </w:r>
    </w:p>
    <w:p w14:paraId="4B2F8135" w14:textId="20FC6965" w:rsidR="003D7417" w:rsidRPr="00DA53BD" w:rsidRDefault="003D7417" w:rsidP="00CE41C1">
      <w:pPr>
        <w:spacing w:before="0" w:beforeAutospacing="0" w:after="0" w:afterAutospacing="0"/>
        <w:ind w:firstLine="708"/>
        <w:rPr>
          <w:rStyle w:val="notions"/>
        </w:rPr>
      </w:pPr>
      <w:r>
        <w:tab/>
      </w:r>
      <w:r>
        <w:tab/>
      </w:r>
      <w:r>
        <w:tab/>
      </w:r>
      <w:r>
        <w:tab/>
      </w:r>
      <w:r w:rsidRPr="00DA53BD">
        <w:rPr>
          <w:rStyle w:val="notions"/>
        </w:rPr>
        <w:t xml:space="preserve">          (MIEL)           (DOUX)</w:t>
      </w:r>
    </w:p>
    <w:p w14:paraId="787CB68D" w14:textId="7DD9A0D8" w:rsidR="003D7417" w:rsidRPr="00DA53BD" w:rsidRDefault="003D7417" w:rsidP="00CE41C1">
      <w:pPr>
        <w:spacing w:before="0" w:beforeAutospacing="0" w:after="0" w:afterAutospacing="0"/>
        <w:ind w:firstLine="708"/>
        <w:rPr>
          <w:rStyle w:val="notions"/>
        </w:rPr>
      </w:pPr>
      <w:r w:rsidRPr="00DA53BD">
        <w:rPr>
          <w:rStyle w:val="notions"/>
        </w:rPr>
        <w:t>ET LA GRECE MA MERE OU LE CIEL EST SI MOU</w:t>
      </w:r>
    </w:p>
    <w:p w14:paraId="0E6402F7" w14:textId="0057581E" w:rsidR="003D7417" w:rsidRPr="00DA53BD" w:rsidRDefault="003D7417" w:rsidP="00CE41C1">
      <w:pPr>
        <w:spacing w:before="0" w:beforeAutospacing="0" w:after="0" w:afterAutospacing="0"/>
        <w:ind w:firstLine="708"/>
        <w:rPr>
          <w:rStyle w:val="notions"/>
        </w:rPr>
      </w:pPr>
      <w:r w:rsidRPr="00DA53BD">
        <w:rPr>
          <w:rStyle w:val="notions"/>
        </w:rPr>
        <w:tab/>
      </w:r>
      <w:proofErr w:type="gramStart"/>
      <w:r w:rsidRPr="00DA53BD">
        <w:rPr>
          <w:rStyle w:val="notions"/>
        </w:rPr>
        <w:t>j’écris</w:t>
      </w:r>
      <w:proofErr w:type="gramEnd"/>
      <w:r w:rsidRPr="00DA53BD">
        <w:rPr>
          <w:rStyle w:val="notions"/>
        </w:rPr>
        <w:t xml:space="preserve"> : </w:t>
      </w:r>
    </w:p>
    <w:p w14:paraId="72855694" w14:textId="50BE2419" w:rsidR="003D7417" w:rsidRDefault="003D7417" w:rsidP="00CE41C1">
      <w:pPr>
        <w:spacing w:before="0" w:beforeAutospacing="0" w:after="0" w:afterAutospacing="0"/>
        <w:ind w:firstLine="708"/>
      </w:pPr>
      <w:r w:rsidRPr="00DA53BD">
        <w:rPr>
          <w:rStyle w:val="notions"/>
        </w:rPr>
        <w:t>ET L’AGRES CE MAT MERDRE HOULE CIEL ET SIMOUN.</w:t>
      </w:r>
      <w:r>
        <w:t xml:space="preserve"> </w:t>
      </w:r>
    </w:p>
    <w:p w14:paraId="072926B2" w14:textId="77777777" w:rsidR="003D7417" w:rsidRDefault="003D7417" w:rsidP="00CE41C1">
      <w:pPr>
        <w:spacing w:before="0" w:beforeAutospacing="0" w:after="0" w:afterAutospacing="0"/>
        <w:ind w:firstLine="708"/>
      </w:pPr>
    </w:p>
    <w:p w14:paraId="297BBE15" w14:textId="56D58D97" w:rsidR="003D7417" w:rsidRDefault="003D7417" w:rsidP="00CE41C1">
      <w:pPr>
        <w:spacing w:before="0" w:beforeAutospacing="0" w:after="0" w:afterAutospacing="0"/>
        <w:ind w:firstLine="708"/>
      </w:pPr>
      <w:r w:rsidRPr="00DA53BD">
        <w:rPr>
          <w:rStyle w:val="Nom-oulipien"/>
        </w:rPr>
        <w:t>LE LIONNAIS</w:t>
      </w:r>
      <w:r>
        <w:t xml:space="preserve"> : La parole ! Aurai-je enfin la parole ! </w:t>
      </w:r>
    </w:p>
    <w:p w14:paraId="460DD846" w14:textId="51AC043A" w:rsidR="003D7417" w:rsidRDefault="003D7417" w:rsidP="003D7417">
      <w:pPr>
        <w:spacing w:before="0" w:beforeAutospacing="0" w:after="0" w:afterAutospacing="0"/>
        <w:ind w:firstLine="708"/>
      </w:pPr>
      <w:r>
        <w:t xml:space="preserve">(Il la prend.) </w:t>
      </w:r>
    </w:p>
    <w:p w14:paraId="682CF8AD" w14:textId="008CA799" w:rsidR="009D4463" w:rsidRDefault="003D7417" w:rsidP="009D4463">
      <w:pPr>
        <w:spacing w:before="0" w:beforeAutospacing="0" w:after="0" w:afterAutospacing="0"/>
        <w:ind w:firstLine="708"/>
      </w:pPr>
      <w:r w:rsidRPr="00B51E4F">
        <w:rPr>
          <w:rStyle w:val="Nom-oulipien"/>
        </w:rPr>
        <w:t>LE LIONNAIS</w:t>
      </w:r>
      <w:r>
        <w:t xml:space="preserve"> : Je suis désolé, mais </w:t>
      </w:r>
      <w:r w:rsidRPr="00DA53BD">
        <w:rPr>
          <w:rStyle w:val="notions"/>
        </w:rPr>
        <w:t>l’alexandrin polysémique</w:t>
      </w:r>
      <w:r>
        <w:t xml:space="preserve"> doit être également </w:t>
      </w:r>
      <w:proofErr w:type="spellStart"/>
      <w:r w:rsidRPr="00DA53BD">
        <w:rPr>
          <w:rStyle w:val="notions"/>
        </w:rPr>
        <w:t>monomorphique</w:t>
      </w:r>
      <w:proofErr w:type="spellEnd"/>
      <w:r>
        <w:t xml:space="preserve">. Sinon, il s’agit simplement d’holorimes, dont plusieurs exemples vous sont connus : </w:t>
      </w:r>
    </w:p>
    <w:p w14:paraId="4BBCAC80" w14:textId="7FF05B76" w:rsidR="003D7417" w:rsidRPr="00DA53BD" w:rsidRDefault="003D7417" w:rsidP="003D7417">
      <w:pPr>
        <w:spacing w:before="0" w:beforeAutospacing="0" w:after="0" w:afterAutospacing="0"/>
        <w:ind w:firstLine="708"/>
        <w:rPr>
          <w:rStyle w:val="notions"/>
        </w:rPr>
      </w:pPr>
      <w:r w:rsidRPr="00DA53BD">
        <w:rPr>
          <w:rStyle w:val="notions"/>
        </w:rPr>
        <w:t>GAL AMANT DE LA REINE ALLA TOUR MAGNANIME</w:t>
      </w:r>
    </w:p>
    <w:p w14:paraId="204D01E8" w14:textId="2F063774" w:rsidR="009D4463" w:rsidRDefault="003D7417" w:rsidP="009D4463">
      <w:pPr>
        <w:spacing w:before="0" w:beforeAutospacing="0" w:after="0" w:afterAutospacing="0"/>
        <w:ind w:firstLine="708"/>
      </w:pPr>
      <w:r w:rsidRPr="00DA53BD">
        <w:rPr>
          <w:rStyle w:val="notions"/>
        </w:rPr>
        <w:t>GALAMMENT DE L’ARENE A LA TOUR MAGNE A NIMES</w:t>
      </w:r>
    </w:p>
    <w:p w14:paraId="1B6C4E1E" w14:textId="1F8544D8" w:rsidR="003D7417" w:rsidRDefault="003D7417" w:rsidP="003D7417">
      <w:pPr>
        <w:spacing w:before="0" w:beforeAutospacing="0" w:after="0" w:afterAutospacing="0"/>
        <w:ind w:firstLine="708"/>
      </w:pPr>
      <w:r>
        <w:t xml:space="preserve">Je vous signale, à ce propos, que ce distique n’est pas de </w:t>
      </w:r>
      <w:r w:rsidRPr="00DA53BD">
        <w:rPr>
          <w:rStyle w:val="Nom-personne-auteur"/>
        </w:rPr>
        <w:t>Hugo</w:t>
      </w:r>
      <w:r>
        <w:t>, comme o</w:t>
      </w:r>
      <w:r w:rsidR="00DA53BD">
        <w:t xml:space="preserve">n le prétend. (Mais de qui ? </w:t>
      </w:r>
      <w:r w:rsidR="00DA53BD" w:rsidRPr="00DA53BD">
        <w:rPr>
          <w:rStyle w:val="Nom-personne-divers"/>
        </w:rPr>
        <w:t>N.S.</w:t>
      </w:r>
      <w:r w:rsidRPr="00DA53BD">
        <w:rPr>
          <w:rStyle w:val="Nom-personne-divers"/>
        </w:rPr>
        <w:t>P.</w:t>
      </w:r>
      <w:r>
        <w:t>)</w:t>
      </w:r>
    </w:p>
    <w:p w14:paraId="0E4E2D4F" w14:textId="0EE8CE92" w:rsidR="009D4463" w:rsidRDefault="003D7417" w:rsidP="009D4463">
      <w:pPr>
        <w:spacing w:before="0" w:beforeAutospacing="0" w:after="0" w:afterAutospacing="0"/>
        <w:ind w:firstLine="708"/>
      </w:pPr>
      <w:r>
        <w:t xml:space="preserve">Autres exemples cités : </w:t>
      </w:r>
    </w:p>
    <w:p w14:paraId="18E7FD45" w14:textId="6D4DA7A5" w:rsidR="003D7417" w:rsidRPr="00DA53BD" w:rsidRDefault="003D7417" w:rsidP="003D7417">
      <w:pPr>
        <w:spacing w:before="0" w:beforeAutospacing="0" w:after="0" w:afterAutospacing="0"/>
        <w:ind w:firstLine="708"/>
        <w:rPr>
          <w:rStyle w:val="notions"/>
        </w:rPr>
      </w:pPr>
      <w:r w:rsidRPr="00DA53BD">
        <w:rPr>
          <w:rStyle w:val="notions"/>
        </w:rPr>
        <w:t xml:space="preserve">PAR LES BOIS DU DJINN OU S’ENTASSE DE L’EFFROI </w:t>
      </w:r>
    </w:p>
    <w:p w14:paraId="572547C5" w14:textId="6B9364DE" w:rsidR="003D7417" w:rsidRPr="00DA53BD" w:rsidRDefault="003D7417" w:rsidP="003D7417">
      <w:pPr>
        <w:spacing w:before="0" w:beforeAutospacing="0" w:after="0" w:afterAutospacing="0"/>
        <w:ind w:firstLine="708"/>
        <w:rPr>
          <w:rStyle w:val="notions"/>
        </w:rPr>
      </w:pPr>
      <w:r w:rsidRPr="00DA53BD">
        <w:rPr>
          <w:rStyle w:val="notions"/>
        </w:rPr>
        <w:t xml:space="preserve">PARLE ET BOIS DU GIN OU CENT TASSES DE LAIT FROID </w:t>
      </w:r>
      <w:r w:rsidRPr="00DA53BD">
        <w:rPr>
          <w:rStyle w:val="notions"/>
        </w:rPr>
        <w:tab/>
        <w:t>(</w:t>
      </w:r>
      <w:r w:rsidRPr="00DA53BD">
        <w:rPr>
          <w:rStyle w:val="Nom-personne-auteur"/>
        </w:rPr>
        <w:t>Hugo</w:t>
      </w:r>
      <w:r w:rsidRPr="00DA53BD">
        <w:rPr>
          <w:rStyle w:val="notions"/>
        </w:rPr>
        <w:t>)</w:t>
      </w:r>
    </w:p>
    <w:p w14:paraId="6980FF37" w14:textId="77777777" w:rsidR="003D7417" w:rsidRPr="00DA53BD" w:rsidRDefault="003D7417" w:rsidP="003D7417">
      <w:pPr>
        <w:spacing w:before="0" w:beforeAutospacing="0" w:after="0" w:afterAutospacing="0"/>
        <w:ind w:firstLine="708"/>
        <w:rPr>
          <w:rStyle w:val="notions"/>
        </w:rPr>
      </w:pPr>
    </w:p>
    <w:p w14:paraId="10917B2F" w14:textId="3CF37B5E" w:rsidR="003D7417" w:rsidRPr="00DA53BD" w:rsidRDefault="003D7417" w:rsidP="003D7417">
      <w:pPr>
        <w:spacing w:before="0" w:beforeAutospacing="0" w:after="0" w:afterAutospacing="0"/>
        <w:ind w:firstLine="708"/>
        <w:rPr>
          <w:rStyle w:val="notions"/>
        </w:rPr>
      </w:pPr>
      <w:r w:rsidRPr="00DA53BD">
        <w:rPr>
          <w:rStyle w:val="notions"/>
        </w:rPr>
        <w:t xml:space="preserve">DANS CES MEUBLES </w:t>
      </w:r>
      <w:r w:rsidR="00031BCA" w:rsidRPr="00DA53BD">
        <w:rPr>
          <w:rStyle w:val="notions"/>
        </w:rPr>
        <w:t xml:space="preserve">LAQUÉS, RIDEAUX ET DAIS MOROSES, </w:t>
      </w:r>
    </w:p>
    <w:p w14:paraId="2A132EB4" w14:textId="6F7530B5" w:rsidR="00031BCA" w:rsidRPr="00DA53BD" w:rsidRDefault="00031BCA" w:rsidP="003D7417">
      <w:pPr>
        <w:spacing w:before="0" w:beforeAutospacing="0" w:after="0" w:afterAutospacing="0"/>
        <w:ind w:firstLine="708"/>
        <w:rPr>
          <w:rStyle w:val="notions"/>
        </w:rPr>
      </w:pPr>
      <w:r w:rsidRPr="00DA53BD">
        <w:rPr>
          <w:rStyle w:val="notions"/>
        </w:rPr>
        <w:t>OU, DURE, EVE D’EFFORTS SA LANGUE IRRITE (ERREUR !)</w:t>
      </w:r>
    </w:p>
    <w:p w14:paraId="7DDA7102" w14:textId="3117D70C" w:rsidR="00031BCA" w:rsidRPr="00DA53BD" w:rsidRDefault="00031BCA" w:rsidP="003D7417">
      <w:pPr>
        <w:spacing w:before="0" w:beforeAutospacing="0" w:after="0" w:afterAutospacing="0"/>
        <w:ind w:firstLine="708"/>
        <w:rPr>
          <w:rStyle w:val="notions"/>
        </w:rPr>
      </w:pPr>
      <w:proofErr w:type="gramStart"/>
      <w:r w:rsidRPr="00DA53BD">
        <w:rPr>
          <w:rStyle w:val="notions"/>
        </w:rPr>
        <w:t>OU</w:t>
      </w:r>
      <w:proofErr w:type="gramEnd"/>
      <w:r w:rsidRPr="00DA53BD">
        <w:rPr>
          <w:rStyle w:val="notions"/>
        </w:rPr>
        <w:t xml:space="preserve"> DU REVE DES FORTS ALANGUIS RIT (TERREUR !)</w:t>
      </w:r>
    </w:p>
    <w:p w14:paraId="137A315E" w14:textId="14496CD7" w:rsidR="00031BCA" w:rsidRDefault="00031BCA" w:rsidP="009D4463">
      <w:pPr>
        <w:spacing w:before="0" w:beforeAutospacing="0" w:after="0" w:afterAutospacing="0"/>
        <w:ind w:firstLine="708"/>
      </w:pPr>
      <w:r w:rsidRPr="00DA53BD">
        <w:rPr>
          <w:rStyle w:val="notions"/>
        </w:rPr>
        <w:t xml:space="preserve">DANSE, AIME, BLEU LAQUAIS, RIS D’OSER DES MOTS ROSES </w:t>
      </w:r>
      <w:r w:rsidRPr="00DA53BD">
        <w:rPr>
          <w:rStyle w:val="notions"/>
        </w:rPr>
        <w:tab/>
        <w:t>(</w:t>
      </w:r>
      <w:r w:rsidRPr="00DA53BD">
        <w:rPr>
          <w:rStyle w:val="Nom-personne-auteur"/>
        </w:rPr>
        <w:t>Cros</w:t>
      </w:r>
      <w:r w:rsidRPr="00DA53BD">
        <w:rPr>
          <w:rStyle w:val="notions"/>
        </w:rPr>
        <w:t>)</w:t>
      </w:r>
    </w:p>
    <w:p w14:paraId="7DD629AA" w14:textId="5819296B" w:rsidR="00031BCA" w:rsidRDefault="00031BCA" w:rsidP="003D7417">
      <w:pPr>
        <w:spacing w:before="0" w:beforeAutospacing="0" w:after="0" w:afterAutospacing="0"/>
        <w:ind w:firstLine="708"/>
      </w:pPr>
      <w:r w:rsidRPr="00DA53BD">
        <w:rPr>
          <w:rStyle w:val="Nom-oulipien"/>
        </w:rPr>
        <w:t>LE LIONNAIS</w:t>
      </w:r>
      <w:r>
        <w:t xml:space="preserve"> : Notez que, dans </w:t>
      </w:r>
      <w:r w:rsidRPr="00DA53BD">
        <w:rPr>
          <w:rStyle w:val="notions"/>
        </w:rPr>
        <w:t>les vers holorimes</w:t>
      </w:r>
      <w:r>
        <w:t xml:space="preserve">, le second vers </w:t>
      </w:r>
      <w:r w:rsidR="009D4463">
        <w:t xml:space="preserve">doit s’enchaîner avec le premier. </w:t>
      </w:r>
    </w:p>
    <w:p w14:paraId="5856D0ED" w14:textId="23EA789D" w:rsidR="009D4463" w:rsidRDefault="009D4463" w:rsidP="003D7417">
      <w:pPr>
        <w:spacing w:before="0" w:beforeAutospacing="0" w:after="0" w:afterAutospacing="0"/>
        <w:ind w:firstLine="708"/>
      </w:pPr>
      <w:r>
        <w:t>(Conversations particulières.)</w:t>
      </w:r>
    </w:p>
    <w:p w14:paraId="7B8E79FA" w14:textId="226592AC" w:rsidR="009D4463" w:rsidRDefault="009D4463" w:rsidP="003D7417">
      <w:pPr>
        <w:spacing w:before="0" w:beforeAutospacing="0" w:after="0" w:afterAutospacing="0"/>
        <w:ind w:firstLine="708"/>
      </w:pPr>
      <w:r w:rsidRPr="00B51E4F">
        <w:rPr>
          <w:rStyle w:val="Nom-oulipien"/>
        </w:rPr>
        <w:t>LE LIONNAIS</w:t>
      </w:r>
      <w:r>
        <w:t> : La parole ! Aurai-je la parole ! Le président s’en fout !</w:t>
      </w:r>
    </w:p>
    <w:p w14:paraId="2DB89C77" w14:textId="139C0946" w:rsidR="009D4463" w:rsidRDefault="009D4463" w:rsidP="003D7417">
      <w:pPr>
        <w:spacing w:before="0" w:beforeAutospacing="0" w:after="0" w:afterAutospacing="0"/>
        <w:ind w:firstLine="708"/>
      </w:pPr>
      <w:r>
        <w:t>(Il la prend)</w:t>
      </w:r>
    </w:p>
    <w:p w14:paraId="642673BF" w14:textId="4082EF2B" w:rsidR="009D4463" w:rsidRDefault="009D4463" w:rsidP="009D4463">
      <w:pPr>
        <w:spacing w:before="0" w:beforeAutospacing="0" w:after="0" w:afterAutospacing="0"/>
        <w:ind w:firstLine="708"/>
      </w:pPr>
      <w:r w:rsidRPr="00B51E4F">
        <w:rPr>
          <w:rStyle w:val="Nom-oulipien"/>
        </w:rPr>
        <w:t>LE LIONNAIS</w:t>
      </w:r>
      <w:r>
        <w:t xml:space="preserve"> : Je voulais également vous signaler les deux </w:t>
      </w:r>
      <w:r w:rsidRPr="00DA53BD">
        <w:rPr>
          <w:rStyle w:val="notions"/>
        </w:rPr>
        <w:t>alexandrins</w:t>
      </w:r>
      <w:r>
        <w:t xml:space="preserve"> d’</w:t>
      </w:r>
      <w:r w:rsidRPr="00DA53BD">
        <w:rPr>
          <w:rStyle w:val="Nom-personne-auteur"/>
        </w:rPr>
        <w:t>Allais</w:t>
      </w:r>
      <w:r>
        <w:t xml:space="preserve">, dont l’un contient </w:t>
      </w:r>
      <w:r w:rsidRPr="00DA53BD">
        <w:rPr>
          <w:rStyle w:val="notions"/>
        </w:rPr>
        <w:t>le minimum de signes typographiques</w:t>
      </w:r>
      <w:r>
        <w:t xml:space="preserve">, et l’autre </w:t>
      </w:r>
      <w:r w:rsidRPr="00DA53BD">
        <w:rPr>
          <w:rStyle w:val="notions"/>
        </w:rPr>
        <w:t>le maximum </w:t>
      </w:r>
      <w:r>
        <w:t xml:space="preserve">: </w:t>
      </w:r>
    </w:p>
    <w:p w14:paraId="741C9844" w14:textId="7D2DBDAB" w:rsidR="009D4463" w:rsidRPr="00DA53BD" w:rsidRDefault="009D4463" w:rsidP="003D7417">
      <w:pPr>
        <w:spacing w:before="0" w:beforeAutospacing="0" w:after="0" w:afterAutospacing="0"/>
        <w:ind w:firstLine="708"/>
        <w:rPr>
          <w:rStyle w:val="notions"/>
        </w:rPr>
      </w:pPr>
      <w:r w:rsidRPr="00DA53BD">
        <w:rPr>
          <w:rStyle w:val="notions"/>
        </w:rPr>
        <w:t>DE 97 A 99</w:t>
      </w:r>
    </w:p>
    <w:p w14:paraId="5A1288FF" w14:textId="77777777" w:rsidR="009D4463" w:rsidRPr="00DA53BD" w:rsidRDefault="009D4463" w:rsidP="003D7417">
      <w:pPr>
        <w:spacing w:before="0" w:beforeAutospacing="0" w:after="0" w:afterAutospacing="0"/>
        <w:ind w:firstLine="708"/>
        <w:rPr>
          <w:rStyle w:val="notions"/>
        </w:rPr>
      </w:pPr>
      <w:r w:rsidRPr="00DA53BD">
        <w:rPr>
          <w:rStyle w:val="notions"/>
        </w:rPr>
        <w:t xml:space="preserve">MAINTS CHOUANS GOUAILLEURS BAFRAIENT CHAUDE ANDOUILLE ET </w:t>
      </w:r>
    </w:p>
    <w:p w14:paraId="72147A10" w14:textId="7A1E2068" w:rsidR="009D4463" w:rsidRDefault="009D4463" w:rsidP="009D4463">
      <w:pPr>
        <w:spacing w:before="0" w:beforeAutospacing="0" w:after="0" w:afterAutospacing="0"/>
        <w:ind w:firstLine="708"/>
      </w:pPr>
      <w:r w:rsidRPr="00DA53BD">
        <w:rPr>
          <w:rStyle w:val="notions"/>
        </w:rPr>
        <w:t>FROID BŒUF</w:t>
      </w:r>
    </w:p>
    <w:p w14:paraId="169BBC70" w14:textId="338B7DEE" w:rsidR="009D4463" w:rsidRDefault="009D4463" w:rsidP="003D7417">
      <w:pPr>
        <w:spacing w:before="0" w:beforeAutospacing="0" w:after="0" w:afterAutospacing="0"/>
        <w:ind w:firstLine="708"/>
      </w:pPr>
      <w:r>
        <w:t>(Il redemande la parole. On lui crie : « Vous n’arrêtez pas de l’avoir ! » Il rétorque : « On me la coupe sans cesse ! » et enchaîne </w:t>
      </w:r>
      <w:proofErr w:type="gramStart"/>
      <w:r>
        <w:t>: )</w:t>
      </w:r>
      <w:proofErr w:type="gramEnd"/>
    </w:p>
    <w:p w14:paraId="6C773079" w14:textId="687CA90C" w:rsidR="009D4463" w:rsidRDefault="009D4463" w:rsidP="003D7417">
      <w:pPr>
        <w:spacing w:before="0" w:beforeAutospacing="0" w:after="0" w:afterAutospacing="0"/>
        <w:ind w:firstLine="708"/>
      </w:pPr>
      <w:r w:rsidRPr="00B51E4F">
        <w:rPr>
          <w:rStyle w:val="Nom-oulipien"/>
        </w:rPr>
        <w:t>LE LIONNAIS</w:t>
      </w:r>
      <w:r>
        <w:t xml:space="preserve"> : </w:t>
      </w:r>
      <w:proofErr w:type="spellStart"/>
      <w:r w:rsidRPr="00DA53BD">
        <w:rPr>
          <w:rStyle w:val="Nom-personne-divers"/>
        </w:rPr>
        <w:t>Estoup</w:t>
      </w:r>
      <w:proofErr w:type="spellEnd"/>
      <w:r>
        <w:t xml:space="preserve"> était, en 1916, professeur de sténographie. C’est afin de rédiger un traité qu’il a étudié la fréquence des mots et découvert sa loi. </w:t>
      </w:r>
    </w:p>
    <w:p w14:paraId="62B58358" w14:textId="360A9E0C" w:rsidR="009D4463" w:rsidRDefault="009D4463" w:rsidP="003D7417">
      <w:pPr>
        <w:spacing w:before="0" w:beforeAutospacing="0" w:after="0" w:afterAutospacing="0"/>
        <w:ind w:firstLine="708"/>
      </w:pPr>
      <w:r w:rsidRPr="00B51E4F">
        <w:rPr>
          <w:rStyle w:val="Nom-oulipien"/>
        </w:rPr>
        <w:t>LATIS</w:t>
      </w:r>
      <w:r>
        <w:t> : C’est une loi de bon sens !</w:t>
      </w:r>
    </w:p>
    <w:p w14:paraId="505DFB6A" w14:textId="5F24C2B2" w:rsidR="009D4463" w:rsidRDefault="009D4463" w:rsidP="003D7417">
      <w:pPr>
        <w:spacing w:before="0" w:beforeAutospacing="0" w:after="0" w:afterAutospacing="0"/>
        <w:ind w:firstLine="708"/>
      </w:pPr>
      <w:r w:rsidRPr="00EB3E5E">
        <w:rPr>
          <w:rStyle w:val="Nom-oulipien"/>
        </w:rPr>
        <w:t>LE LIONNAIS</w:t>
      </w:r>
      <w:r>
        <w:t xml:space="preserve"> : Pardonnez-moi, mais le bon sens ne suffit pas à expliquer la loi. Le bon sens indique seulement une approximation, soit : la fréquence d’un mot est en raison inverse de sa place dans l’ordre </w:t>
      </w:r>
    </w:p>
    <w:p w14:paraId="7A1974E6" w14:textId="77777777" w:rsidR="009D4463" w:rsidRDefault="009D4463" w:rsidP="009D4463">
      <w:pPr>
        <w:spacing w:before="0" w:beforeAutospacing="0" w:after="0" w:afterAutospacing="0"/>
      </w:pPr>
    </w:p>
    <w:p w14:paraId="3DA69B75" w14:textId="054A4A82" w:rsidR="009D4463" w:rsidRDefault="009D4463" w:rsidP="009D4463">
      <w:pPr>
        <w:spacing w:before="0" w:beforeAutospacing="0" w:after="0" w:afterAutospacing="0"/>
        <w:jc w:val="center"/>
      </w:pPr>
      <w:r>
        <w:lastRenderedPageBreak/>
        <w:t xml:space="preserve">— 4 — </w:t>
      </w:r>
    </w:p>
    <w:p w14:paraId="3BA6B3BE" w14:textId="77777777" w:rsidR="009D4463" w:rsidRDefault="009D4463" w:rsidP="009D4463">
      <w:pPr>
        <w:spacing w:before="0" w:beforeAutospacing="0" w:after="0" w:afterAutospacing="0"/>
      </w:pPr>
    </w:p>
    <w:p w14:paraId="6A56B1FD" w14:textId="5DBEE617" w:rsidR="009D4463" w:rsidRDefault="009D4463" w:rsidP="009D4463">
      <w:pPr>
        <w:spacing w:before="0" w:beforeAutospacing="0" w:after="0" w:afterAutospacing="0"/>
      </w:pPr>
      <w:proofErr w:type="gramStart"/>
      <w:r>
        <w:t>des</w:t>
      </w:r>
      <w:proofErr w:type="gramEnd"/>
      <w:r>
        <w:t xml:space="preserve"> fréquences. (C’est plus qu’une constatation de bon sens : cela découle tout naturellement de la définition des fréquences ; c’est presque </w:t>
      </w:r>
      <w:r w:rsidR="00C22C15">
        <w:t xml:space="preserve">une pétition de principe.) Mais ce que le bon sens n’explique pas, c’est que </w:t>
      </w:r>
      <w:r w:rsidR="00C22C15" w:rsidRPr="00DA53BD">
        <w:rPr>
          <w:rStyle w:val="notions"/>
        </w:rPr>
        <w:t>la Loi d’</w:t>
      </w:r>
      <w:proofErr w:type="spellStart"/>
      <w:r w:rsidR="00C22C15" w:rsidRPr="00DA53BD">
        <w:rPr>
          <w:rStyle w:val="notions"/>
        </w:rPr>
        <w:t>Estoup-Zipf</w:t>
      </w:r>
      <w:proofErr w:type="spellEnd"/>
      <w:r w:rsidR="00C22C15">
        <w:t xml:space="preserve"> n’est pas </w:t>
      </w:r>
      <w:r w:rsidR="00C22C15" w:rsidRPr="00DA53BD">
        <w:rPr>
          <w:rStyle w:val="notions"/>
        </w:rPr>
        <w:t>approchée</w:t>
      </w:r>
      <w:r w:rsidR="00C22C15">
        <w:t xml:space="preserve">, mais </w:t>
      </w:r>
      <w:r w:rsidR="00C22C15" w:rsidRPr="00DA53BD">
        <w:rPr>
          <w:rStyle w:val="notions"/>
        </w:rPr>
        <w:t>rigoureuse</w:t>
      </w:r>
      <w:r w:rsidR="00C22C15">
        <w:t xml:space="preserve">. </w:t>
      </w:r>
    </w:p>
    <w:p w14:paraId="7F8DE7FA" w14:textId="213204F2" w:rsidR="00C22C15" w:rsidRDefault="00C22C15" w:rsidP="009D4463">
      <w:pPr>
        <w:spacing w:before="0" w:beforeAutospacing="0" w:after="0" w:afterAutospacing="0"/>
      </w:pPr>
      <w:r>
        <w:tab/>
      </w:r>
      <w:r w:rsidRPr="00EB3E5E">
        <w:rPr>
          <w:rStyle w:val="Nom-oulipien"/>
        </w:rPr>
        <w:t>QUENEAU</w:t>
      </w:r>
      <w:r>
        <w:t xml:space="preserve"> : </w:t>
      </w:r>
      <w:r w:rsidR="00553372">
        <w:t xml:space="preserve">Pour éclairer la discussion, permettez-moi de vous énoncer de </w:t>
      </w:r>
      <w:proofErr w:type="gramStart"/>
      <w:r w:rsidR="00553372">
        <w:t>nouveau</w:t>
      </w:r>
      <w:proofErr w:type="gramEnd"/>
      <w:r w:rsidR="00553372">
        <w:t xml:space="preserve"> cette loi : </w:t>
      </w:r>
    </w:p>
    <w:p w14:paraId="16F48CA9" w14:textId="70482C2D" w:rsidR="00553372" w:rsidRPr="00DA53BD" w:rsidRDefault="00553372" w:rsidP="009D4463">
      <w:pPr>
        <w:spacing w:before="0" w:beforeAutospacing="0" w:after="0" w:afterAutospacing="0"/>
        <w:rPr>
          <w:rStyle w:val="notions"/>
        </w:rPr>
      </w:pPr>
      <w:r>
        <w:tab/>
      </w:r>
      <w:r w:rsidRPr="00DA53BD">
        <w:rPr>
          <w:rStyle w:val="notions"/>
        </w:rPr>
        <w:t xml:space="preserve">LA PLACE D’UN MOT DANS LA LISTE ETABLIE SUIVANT LES FREQUENCES, MULTIPLIEE PAR SA FREQUENCE, EST CONSTANTE. </w:t>
      </w:r>
    </w:p>
    <w:p w14:paraId="1BD3BE13" w14:textId="10EDC53B" w:rsidR="00553372" w:rsidRDefault="00553372" w:rsidP="009D4463">
      <w:pPr>
        <w:spacing w:before="0" w:beforeAutospacing="0" w:after="0" w:afterAutospacing="0"/>
      </w:pPr>
      <w:r>
        <w:tab/>
      </w:r>
      <w:r w:rsidRPr="00EB3E5E">
        <w:rPr>
          <w:rStyle w:val="Nom-oulipien"/>
        </w:rPr>
        <w:t>QUENEAU</w:t>
      </w:r>
      <w:r>
        <w:t xml:space="preserve"> : J’ai essayé de faire un texte sur lequel la loi ne s’applique pas. </w:t>
      </w:r>
    </w:p>
    <w:p w14:paraId="4A3FED65" w14:textId="7D37816F" w:rsidR="00553372" w:rsidRDefault="00553372" w:rsidP="009D4463">
      <w:pPr>
        <w:spacing w:before="0" w:beforeAutospacing="0" w:after="0" w:afterAutospacing="0"/>
      </w:pPr>
      <w:r>
        <w:tab/>
      </w:r>
      <w:r w:rsidRPr="00EB3E5E">
        <w:rPr>
          <w:rStyle w:val="Nom-oulipien"/>
        </w:rPr>
        <w:t>LE LIONNAIS</w:t>
      </w:r>
      <w:r>
        <w:t xml:space="preserve"> : C’est un travail parfaitement </w:t>
      </w:r>
      <w:proofErr w:type="spellStart"/>
      <w:r>
        <w:t>OuLiPien</w:t>
      </w:r>
      <w:proofErr w:type="spellEnd"/>
      <w:r>
        <w:t> !</w:t>
      </w:r>
    </w:p>
    <w:p w14:paraId="556D879E" w14:textId="119D925D" w:rsidR="00553372" w:rsidRDefault="00553372" w:rsidP="009D4463">
      <w:pPr>
        <w:spacing w:before="0" w:beforeAutospacing="0" w:after="0" w:afterAutospacing="0"/>
      </w:pPr>
      <w:r>
        <w:tab/>
      </w:r>
      <w:r w:rsidRPr="00EB3E5E">
        <w:rPr>
          <w:rStyle w:val="Nom-oulipien"/>
        </w:rPr>
        <w:t>QUENEAU</w:t>
      </w:r>
      <w:r>
        <w:t> : J’ai commencé par prendre les deux possibilités extrêmes : si l’on répète mille fois le même mot, elle s’applique ; si l’on écrit mille mots différents, elle s’applique encore. Or, ce qu’il y a d’extrêmement curieux, c’est qu’</w:t>
      </w:r>
      <w:r w:rsidRPr="00DA53BD">
        <w:rPr>
          <w:rStyle w:val="notions"/>
        </w:rPr>
        <w:t xml:space="preserve">il existe des langues où cette loi ne s’applique pas. Ce sont : la poésie hermétique ; le latin du moyen âge ; l’hébreu moderne ; l’espéranto ; le basic </w:t>
      </w:r>
      <w:proofErr w:type="spellStart"/>
      <w:r w:rsidRPr="00DA53BD">
        <w:rPr>
          <w:rStyle w:val="notions"/>
        </w:rPr>
        <w:t>english</w:t>
      </w:r>
      <w:proofErr w:type="spellEnd"/>
      <w:r w:rsidRPr="00DA53BD">
        <w:rPr>
          <w:rStyle w:val="notions"/>
        </w:rPr>
        <w:t xml:space="preserve">. En revanche (et contre toute attente, peut-être) elle s’applique parfaitement à la langue de Joyce. </w:t>
      </w:r>
    </w:p>
    <w:p w14:paraId="6504C66F" w14:textId="6FC25B36" w:rsidR="00553372" w:rsidRDefault="00553372" w:rsidP="009D4463">
      <w:pPr>
        <w:spacing w:before="0" w:beforeAutospacing="0" w:after="0" w:afterAutospacing="0"/>
      </w:pPr>
      <w:r>
        <w:tab/>
      </w:r>
      <w:r w:rsidRPr="00EB3E5E">
        <w:rPr>
          <w:rStyle w:val="Nom-oulipien"/>
        </w:rPr>
        <w:t>BENS</w:t>
      </w:r>
      <w:r>
        <w:t xml:space="preserve"> : Pour fabriquer des textes où la loi ne s’applique pas, il faudrait savoir </w:t>
      </w:r>
      <w:r>
        <w:rPr>
          <w:u w:val="single"/>
        </w:rPr>
        <w:t>pourquoi</w:t>
      </w:r>
      <w:r>
        <w:t xml:space="preserve"> elle ne s’applique pas aux langues citées ci-dessus. </w:t>
      </w:r>
    </w:p>
    <w:p w14:paraId="5CD4EE2F" w14:textId="3A73C2C3" w:rsidR="00553372" w:rsidRDefault="00553372" w:rsidP="009D4463">
      <w:pPr>
        <w:spacing w:before="0" w:beforeAutospacing="0" w:after="0" w:afterAutospacing="0"/>
      </w:pPr>
      <w:r>
        <w:tab/>
      </w:r>
      <w:r w:rsidRPr="00EB3E5E">
        <w:rPr>
          <w:rStyle w:val="Nom-oulipien"/>
        </w:rPr>
        <w:t>QUEVAL</w:t>
      </w:r>
      <w:r>
        <w:t xml:space="preserve"> : C’est </w:t>
      </w:r>
      <w:proofErr w:type="gramStart"/>
      <w:r>
        <w:t>curieux</w:t>
      </w:r>
      <w:proofErr w:type="gramEnd"/>
      <w:r>
        <w:t xml:space="preserve"> qu’elle ne s’applique, ni avec l’espéranto qui est une langue artificielle, ni avec le basic </w:t>
      </w:r>
      <w:proofErr w:type="spellStart"/>
      <w:r>
        <w:t>english</w:t>
      </w:r>
      <w:proofErr w:type="spellEnd"/>
      <w:r>
        <w:t xml:space="preserve"> qui est une langue la plus naturelle du monde. </w:t>
      </w:r>
    </w:p>
    <w:p w14:paraId="06037AC6" w14:textId="4D291AC0" w:rsidR="00553372" w:rsidRDefault="00553372" w:rsidP="009D4463">
      <w:pPr>
        <w:spacing w:before="0" w:beforeAutospacing="0" w:after="0" w:afterAutospacing="0"/>
      </w:pPr>
      <w:r>
        <w:tab/>
      </w:r>
      <w:r w:rsidRPr="00EB3E5E">
        <w:rPr>
          <w:rStyle w:val="Nom-oulipien"/>
        </w:rPr>
        <w:t>LE LIONNAIS</w:t>
      </w:r>
      <w:r>
        <w:t xml:space="preserve"> : Le basic </w:t>
      </w:r>
      <w:proofErr w:type="spellStart"/>
      <w:r>
        <w:t>english</w:t>
      </w:r>
      <w:proofErr w:type="spellEnd"/>
      <w:r>
        <w:t xml:space="preserve"> n’est pas une langue naturelle ! Je voudrais vous signaler qu’il existe deux connaisseurs de cette question, ce sont ceux qui ont amélioré la </w:t>
      </w:r>
      <w:proofErr w:type="spellStart"/>
      <w:r>
        <w:t>lio</w:t>
      </w:r>
      <w:proofErr w:type="spellEnd"/>
      <w:r>
        <w:t xml:space="preserve"> : </w:t>
      </w:r>
      <w:r w:rsidRPr="00DA53BD">
        <w:rPr>
          <w:rStyle w:val="Nom-personne-divers"/>
        </w:rPr>
        <w:t>MM. Benoît MANDELBROT et APOSTEL</w:t>
      </w:r>
      <w:r>
        <w:t xml:space="preserve">. </w:t>
      </w:r>
      <w:r w:rsidRPr="00DA53BD">
        <w:rPr>
          <w:rStyle w:val="Nom-personne-divers"/>
        </w:rPr>
        <w:t>M. Mandelbrot</w:t>
      </w:r>
      <w:r>
        <w:t xml:space="preserve"> ne sait pas parler français, mais il pourrait répondre en partie aux « pourquoi ». L’ennui, c’est que nous risquons de ne pas comprendre…</w:t>
      </w:r>
    </w:p>
    <w:p w14:paraId="3CF40680" w14:textId="78AA32AA" w:rsidR="00553372" w:rsidRDefault="00553372" w:rsidP="009D4463">
      <w:pPr>
        <w:spacing w:before="0" w:beforeAutospacing="0" w:after="0" w:afterAutospacing="0"/>
      </w:pPr>
      <w:r>
        <w:tab/>
      </w:r>
    </w:p>
    <w:p w14:paraId="34669F9E" w14:textId="52FC606A" w:rsidR="00553372" w:rsidRDefault="00553372" w:rsidP="009D4463">
      <w:pPr>
        <w:spacing w:before="0" w:beforeAutospacing="0" w:after="0" w:afterAutospacing="0"/>
      </w:pPr>
      <w:r>
        <w:tab/>
      </w:r>
      <w:r w:rsidRPr="00EB3E5E">
        <w:rPr>
          <w:rStyle w:val="Nom-oulipien"/>
        </w:rPr>
        <w:t>Jean Lescure</w:t>
      </w:r>
      <w:r>
        <w:t xml:space="preserve"> lit la version améliorée de sa communication pour le Dossier de l’</w:t>
      </w:r>
      <w:proofErr w:type="spellStart"/>
      <w:r>
        <w:t>OuLiPo</w:t>
      </w:r>
      <w:proofErr w:type="spellEnd"/>
      <w:r w:rsidR="00F94220">
        <w:t xml:space="preserve">. On l’approuve. </w:t>
      </w:r>
    </w:p>
    <w:p w14:paraId="388EA27D" w14:textId="77777777" w:rsidR="00F94220" w:rsidRDefault="00F94220" w:rsidP="009D4463">
      <w:pPr>
        <w:spacing w:before="0" w:beforeAutospacing="0" w:after="0" w:afterAutospacing="0"/>
      </w:pPr>
    </w:p>
    <w:p w14:paraId="5793289C" w14:textId="05659B64" w:rsidR="00F94220" w:rsidRDefault="00F94220" w:rsidP="009D4463">
      <w:pPr>
        <w:spacing w:before="0" w:beforeAutospacing="0" w:after="0" w:afterAutospacing="0"/>
      </w:pPr>
      <w:r>
        <w:tab/>
        <w:t>L’</w:t>
      </w:r>
      <w:proofErr w:type="spellStart"/>
      <w:r>
        <w:t>OuLiPo</w:t>
      </w:r>
      <w:proofErr w:type="spellEnd"/>
      <w:r>
        <w:t xml:space="preserve"> verse une souscription de 50 nouveaux francs pour la revue « </w:t>
      </w:r>
      <w:r w:rsidRPr="000F4FD0">
        <w:rPr>
          <w:rStyle w:val="titre-divers"/>
        </w:rPr>
        <w:t>TEMPS MELES </w:t>
      </w:r>
      <w:r>
        <w:t xml:space="preserve">» qui vient de publier un magnifique numéro consacré à la décade </w:t>
      </w:r>
      <w:r w:rsidRPr="00EB3E5E">
        <w:rPr>
          <w:rStyle w:val="Nom-oulipien"/>
        </w:rPr>
        <w:t>QUENEAU</w:t>
      </w:r>
      <w:r>
        <w:t xml:space="preserve"> de Cerisy-la-Salle (septembre 1960). </w:t>
      </w:r>
    </w:p>
    <w:p w14:paraId="1061722B" w14:textId="77777777" w:rsidR="00F94220" w:rsidRDefault="00F94220" w:rsidP="009D4463">
      <w:pPr>
        <w:spacing w:before="0" w:beforeAutospacing="0" w:after="0" w:afterAutospacing="0"/>
      </w:pPr>
    </w:p>
    <w:p w14:paraId="2606EE8C" w14:textId="544A6B2B" w:rsidR="00F94220" w:rsidRDefault="00F94220" w:rsidP="009D4463">
      <w:pPr>
        <w:spacing w:before="0" w:beforeAutospacing="0" w:after="0" w:afterAutospacing="0"/>
      </w:pPr>
      <w:r>
        <w:t xml:space="preserve">Prochaine réunion : </w:t>
      </w:r>
    </w:p>
    <w:p w14:paraId="45FE28A9" w14:textId="77777777" w:rsidR="00F94220" w:rsidRDefault="00F94220" w:rsidP="009D4463">
      <w:pPr>
        <w:spacing w:before="0" w:beforeAutospacing="0" w:after="0" w:afterAutospacing="0"/>
      </w:pPr>
    </w:p>
    <w:p w14:paraId="426AC5A5" w14:textId="31C645FD" w:rsidR="00F94220" w:rsidRDefault="00F94220" w:rsidP="009D4463">
      <w:pPr>
        <w:spacing w:before="0" w:beforeAutospacing="0" w:after="0" w:afterAutospacing="0"/>
      </w:pPr>
      <w:r w:rsidRPr="00F94220">
        <w:rPr>
          <w:strike/>
        </w:rPr>
        <w:t>MARDI 3 OCTOBRE 1962</w:t>
      </w:r>
      <w:r>
        <w:t xml:space="preserve"> </w:t>
      </w:r>
      <w:r>
        <w:rPr>
          <w:i/>
        </w:rPr>
        <w:tab/>
      </w:r>
      <w:r>
        <w:rPr>
          <w:i/>
        </w:rPr>
        <w:tab/>
        <w:t xml:space="preserve">Remise au </w:t>
      </w:r>
      <w:r w:rsidRPr="00EB3E5E">
        <w:rPr>
          <w:rStyle w:val="reunion-date"/>
        </w:rPr>
        <w:t>mardi 17 octobre</w:t>
      </w:r>
    </w:p>
    <w:p w14:paraId="1E77C8B0" w14:textId="50FD963D" w:rsidR="00F94220" w:rsidRDefault="00F94220" w:rsidP="009D4463">
      <w:pPr>
        <w:spacing w:before="0" w:beforeAutospacing="0" w:after="0" w:afterAutospacing="0"/>
      </w:pPr>
      <w:proofErr w:type="gramStart"/>
      <w:r>
        <w:t>au</w:t>
      </w:r>
      <w:proofErr w:type="gramEnd"/>
      <w:r>
        <w:t xml:space="preserve"> </w:t>
      </w:r>
      <w:r w:rsidRPr="00EB3E5E">
        <w:rPr>
          <w:rStyle w:val="reunion-lieu"/>
        </w:rPr>
        <w:t>restaurant Julien et Petit, rue de l’Université</w:t>
      </w:r>
      <w:r>
        <w:t xml:space="preserve">. </w:t>
      </w:r>
    </w:p>
    <w:p w14:paraId="74B4A3D2" w14:textId="55E1B77D" w:rsidR="00F94220" w:rsidRDefault="00F94220" w:rsidP="009D4463">
      <w:pPr>
        <w:spacing w:before="0" w:beforeAutospacing="0" w:after="0" w:afterAutospacing="0"/>
      </w:pPr>
      <w:r>
        <w:t xml:space="preserve">(Pas d’ordre du jour communiqué au S. P.) </w:t>
      </w:r>
    </w:p>
    <w:p w14:paraId="4F490D8D" w14:textId="77777777" w:rsidR="00F94220" w:rsidRDefault="00F94220" w:rsidP="009D4463">
      <w:pPr>
        <w:spacing w:before="0" w:beforeAutospacing="0" w:after="0" w:afterAutospacing="0"/>
      </w:pPr>
    </w:p>
    <w:p w14:paraId="4099BD94" w14:textId="38C3B12B" w:rsidR="00F94220" w:rsidRDefault="00F94220" w:rsidP="00F94220">
      <w:pPr>
        <w:spacing w:before="0" w:beforeAutospacing="0" w:after="0" w:afterAutospacing="0"/>
        <w:jc w:val="right"/>
      </w:pPr>
      <w:proofErr w:type="gramStart"/>
      <w:r>
        <w:t>par</w:t>
      </w:r>
      <w:proofErr w:type="gramEnd"/>
      <w:r>
        <w:t xml:space="preserve"> délégation, </w:t>
      </w:r>
    </w:p>
    <w:p w14:paraId="46707FBC" w14:textId="77777777" w:rsidR="00F94220" w:rsidRDefault="00F94220" w:rsidP="00F94220">
      <w:pPr>
        <w:spacing w:before="0" w:beforeAutospacing="0" w:after="0" w:afterAutospacing="0"/>
        <w:jc w:val="right"/>
      </w:pPr>
    </w:p>
    <w:p w14:paraId="64E12337" w14:textId="1E5F02FF" w:rsidR="00F94220" w:rsidRDefault="00F94220" w:rsidP="00F94220">
      <w:pPr>
        <w:spacing w:before="0" w:beforeAutospacing="0" w:after="0" w:afterAutospacing="0"/>
        <w:jc w:val="right"/>
      </w:pPr>
      <w:r>
        <w:t>Gustave Flaubert.</w:t>
      </w:r>
    </w:p>
    <w:p w14:paraId="1EC3FD5B" w14:textId="77777777" w:rsidR="003F3F03" w:rsidRDefault="003F3F03" w:rsidP="00F94220">
      <w:pPr>
        <w:spacing w:before="0" w:beforeAutospacing="0" w:after="0" w:afterAutospacing="0"/>
        <w:jc w:val="right"/>
      </w:pPr>
    </w:p>
    <w:p w14:paraId="5FDB4168" w14:textId="77777777" w:rsidR="003F3F03" w:rsidRDefault="003F3F03" w:rsidP="00F94220">
      <w:pPr>
        <w:spacing w:before="0" w:beforeAutospacing="0" w:after="0" w:afterAutospacing="0"/>
        <w:jc w:val="right"/>
      </w:pPr>
    </w:p>
    <w:p w14:paraId="79691934" w14:textId="77777777" w:rsidR="003F3F03" w:rsidRDefault="003F3F03" w:rsidP="00F94220">
      <w:pPr>
        <w:spacing w:before="0" w:beforeAutospacing="0" w:after="0" w:afterAutospacing="0"/>
        <w:jc w:val="right"/>
      </w:pPr>
    </w:p>
    <w:p w14:paraId="4FF8EBB5" w14:textId="4C3E1483" w:rsidR="003F3F03" w:rsidRDefault="003F3F03" w:rsidP="00F94220">
      <w:pPr>
        <w:spacing w:before="0" w:beforeAutospacing="0" w:after="0" w:afterAutospacing="0"/>
        <w:jc w:val="right"/>
      </w:pPr>
      <w:r>
        <w:lastRenderedPageBreak/>
        <w:t>005</w:t>
      </w:r>
    </w:p>
    <w:p w14:paraId="1B77567F" w14:textId="77777777" w:rsidR="003F3F03" w:rsidRDefault="003F3F03" w:rsidP="00F94220">
      <w:pPr>
        <w:spacing w:before="0" w:beforeAutospacing="0" w:after="0" w:afterAutospacing="0"/>
        <w:jc w:val="right"/>
      </w:pPr>
    </w:p>
    <w:p w14:paraId="04A5BF48" w14:textId="54094858" w:rsidR="003F3F03" w:rsidRDefault="003F3F03" w:rsidP="00F94220">
      <w:pPr>
        <w:spacing w:before="0" w:beforeAutospacing="0" w:after="0" w:afterAutospacing="0"/>
        <w:jc w:val="right"/>
      </w:pPr>
      <w:r>
        <w:t>12 septembre 1961</w:t>
      </w:r>
    </w:p>
    <w:p w14:paraId="76D13C75" w14:textId="4E156D76" w:rsidR="003F3F03" w:rsidRDefault="003F3F03" w:rsidP="003F3F03">
      <w:pPr>
        <w:spacing w:before="0" w:beforeAutospacing="0" w:after="0" w:afterAutospacing="0"/>
      </w:pPr>
      <w:proofErr w:type="spellStart"/>
      <w:r>
        <w:t>NOLitor</w:t>
      </w:r>
      <w:proofErr w:type="spellEnd"/>
      <w:r>
        <w:t xml:space="preserve"> 90-13</w:t>
      </w:r>
    </w:p>
    <w:p w14:paraId="271530FE" w14:textId="77777777" w:rsidR="003F3F03" w:rsidRDefault="003F3F03" w:rsidP="003F3F03">
      <w:pPr>
        <w:spacing w:before="0" w:beforeAutospacing="0" w:after="0" w:afterAutospacing="0"/>
      </w:pPr>
    </w:p>
    <w:p w14:paraId="7305540A" w14:textId="5A73259D" w:rsidR="003F3F03" w:rsidRPr="00EB3E5E" w:rsidRDefault="003F3F03" w:rsidP="003F3F03">
      <w:pPr>
        <w:spacing w:before="0" w:beforeAutospacing="0" w:after="0" w:afterAutospacing="0"/>
        <w:rPr>
          <w:rStyle w:val="Nom-oulipie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3E5E">
        <w:rPr>
          <w:rStyle w:val="Nom-oulipien"/>
        </w:rPr>
        <w:t>Monsieur BLAVIER</w:t>
      </w:r>
    </w:p>
    <w:p w14:paraId="0E76D061" w14:textId="14355A58" w:rsidR="003F3F03" w:rsidRDefault="003F3F03" w:rsidP="003F3F03">
      <w:pPr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Palais 114</w:t>
      </w:r>
    </w:p>
    <w:p w14:paraId="44693C26" w14:textId="576B211F" w:rsidR="003F3F03" w:rsidRDefault="003F3F03" w:rsidP="003F3F03">
      <w:pPr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VERVIERE</w:t>
      </w:r>
      <w:r>
        <w:t xml:space="preserve"> (BELGIQUE)</w:t>
      </w:r>
    </w:p>
    <w:p w14:paraId="4919DCB2" w14:textId="77777777" w:rsidR="003F3F03" w:rsidRDefault="003F3F03" w:rsidP="003F3F03">
      <w:pPr>
        <w:spacing w:before="0" w:beforeAutospacing="0" w:after="0" w:afterAutospacing="0"/>
      </w:pPr>
    </w:p>
    <w:p w14:paraId="00346EB0" w14:textId="32C398BD" w:rsidR="003F3F03" w:rsidRDefault="003F3F03" w:rsidP="003F3F03">
      <w:pPr>
        <w:spacing w:before="0" w:beforeAutospacing="0" w:after="0" w:afterAutospacing="0"/>
      </w:pPr>
      <w:r>
        <w:t>Cher Ami,</w:t>
      </w:r>
    </w:p>
    <w:p w14:paraId="7686F721" w14:textId="77777777" w:rsidR="003F3F03" w:rsidRDefault="003F3F03" w:rsidP="003F3F03">
      <w:pPr>
        <w:spacing w:before="0" w:beforeAutospacing="0" w:after="0" w:afterAutospacing="0"/>
      </w:pPr>
    </w:p>
    <w:p w14:paraId="14C7542B" w14:textId="363CAE79" w:rsidR="003F3F03" w:rsidRDefault="003F3F03" w:rsidP="003F3F03">
      <w:pPr>
        <w:spacing w:before="0" w:beforeAutospacing="0" w:after="0" w:afterAutospacing="0"/>
      </w:pPr>
      <w:r>
        <w:t xml:space="preserve">C’est une protestation véhémente et indignée que vous apporte cette lettre. </w:t>
      </w:r>
    </w:p>
    <w:p w14:paraId="37CFB417" w14:textId="77777777" w:rsidR="003F3F03" w:rsidRDefault="003F3F03" w:rsidP="003F3F03">
      <w:pPr>
        <w:spacing w:before="0" w:beforeAutospacing="0" w:after="0" w:afterAutospacing="0"/>
      </w:pPr>
    </w:p>
    <w:p w14:paraId="34157F7E" w14:textId="77777777" w:rsidR="003F3F03" w:rsidRDefault="003F3F03" w:rsidP="003F3F03">
      <w:pPr>
        <w:spacing w:before="0" w:beforeAutospacing="0" w:after="0" w:afterAutospacing="0"/>
      </w:pPr>
      <w:r>
        <w:t>Je viens en effet de recevoir — à la dernière réunion de l’</w:t>
      </w:r>
      <w:proofErr w:type="spellStart"/>
      <w:r>
        <w:t>Oulipo</w:t>
      </w:r>
      <w:proofErr w:type="spellEnd"/>
      <w:r>
        <w:t xml:space="preserve"> — le numéro </w:t>
      </w:r>
    </w:p>
    <w:p w14:paraId="50FE22CF" w14:textId="18E8DD03" w:rsidR="003F3F03" w:rsidRDefault="003F3F03" w:rsidP="003F3F03">
      <w:pPr>
        <w:spacing w:before="0" w:beforeAutospacing="0" w:after="0" w:afterAutospacing="0"/>
      </w:pPr>
      <w:proofErr w:type="gramStart"/>
      <w:r>
        <w:t>spécial</w:t>
      </w:r>
      <w:proofErr w:type="gramEnd"/>
      <w:r>
        <w:t xml:space="preserve"> consacré à </w:t>
      </w:r>
      <w:r w:rsidRPr="00EB3E5E">
        <w:rPr>
          <w:rStyle w:val="Nom-oulipien"/>
        </w:rPr>
        <w:t>QUENEAU</w:t>
      </w:r>
      <w:r>
        <w:t xml:space="preserve">. Quelle n’a pas été ma surprise, en examinant l’une </w:t>
      </w:r>
    </w:p>
    <w:p w14:paraId="38738C41" w14:textId="64A0E21E" w:rsidR="003F3F03" w:rsidRDefault="003F3F03" w:rsidP="003F3F03">
      <w:pPr>
        <w:spacing w:before="0" w:beforeAutospacing="0" w:after="0" w:afterAutospacing="0"/>
      </w:pPr>
      <w:proofErr w:type="gramStart"/>
      <w:r>
        <w:t>des</w:t>
      </w:r>
      <w:proofErr w:type="gramEnd"/>
      <w:r>
        <w:t xml:space="preserve"> photographies, de voir que vous y qualifiez de « premier voiturin qui tomba</w:t>
      </w:r>
    </w:p>
    <w:p w14:paraId="1F9650A7" w14:textId="291A0B46" w:rsidR="003F3F03" w:rsidRDefault="003F3F03" w:rsidP="003F3F03">
      <w:pPr>
        <w:spacing w:before="0" w:beforeAutospacing="0" w:after="0" w:afterAutospacing="0"/>
      </w:pPr>
      <w:proofErr w:type="gramStart"/>
      <w:r>
        <w:t>sous</w:t>
      </w:r>
      <w:proofErr w:type="gramEnd"/>
      <w:r>
        <w:t xml:space="preserve"> la main » la voiture d’enfant que je tiens d’une main ferme. </w:t>
      </w:r>
    </w:p>
    <w:p w14:paraId="3991CAB3" w14:textId="77777777" w:rsidR="003F3F03" w:rsidRDefault="003F3F03" w:rsidP="003F3F03">
      <w:pPr>
        <w:spacing w:before="0" w:beforeAutospacing="0" w:after="0" w:afterAutospacing="0"/>
      </w:pPr>
    </w:p>
    <w:p w14:paraId="672F3287" w14:textId="62F7BC17" w:rsidR="003F3F03" w:rsidRDefault="003F3F03" w:rsidP="003F3F03">
      <w:pPr>
        <w:spacing w:before="0" w:beforeAutospacing="0" w:after="0" w:afterAutospacing="0"/>
      </w:pPr>
      <w:r>
        <w:t xml:space="preserve">Il s’agit là d’une confusion regrettable ; voire calomnieuse. Ce n’est pas une </w:t>
      </w:r>
    </w:p>
    <w:p w14:paraId="16CA1E43" w14:textId="01474F38" w:rsidR="003F3F03" w:rsidRDefault="003F3F03" w:rsidP="003F3F03">
      <w:pPr>
        <w:spacing w:before="0" w:beforeAutospacing="0" w:after="0" w:afterAutospacing="0"/>
      </w:pPr>
      <w:proofErr w:type="gramStart"/>
      <w:r>
        <w:t>voiture</w:t>
      </w:r>
      <w:proofErr w:type="gramEnd"/>
      <w:r>
        <w:t xml:space="preserve"> quelconque qui se trouve représentée mais bien la voiture dans laquelle </w:t>
      </w:r>
    </w:p>
    <w:p w14:paraId="27B6D3BD" w14:textId="046B0799" w:rsidR="003F3F03" w:rsidRDefault="003F3F03" w:rsidP="003F3F03">
      <w:pPr>
        <w:spacing w:before="0" w:beforeAutospacing="0" w:after="0" w:afterAutospacing="0"/>
      </w:pPr>
      <w:proofErr w:type="gramStart"/>
      <w:r>
        <w:t>je</w:t>
      </w:r>
      <w:proofErr w:type="gramEnd"/>
      <w:r>
        <w:t xml:space="preserve"> promenais le bébé OULIPO, environ trois mois avant sa naissance. </w:t>
      </w:r>
    </w:p>
    <w:p w14:paraId="190F380D" w14:textId="77777777" w:rsidR="003F3F03" w:rsidRDefault="003F3F03" w:rsidP="003F3F03">
      <w:pPr>
        <w:spacing w:before="0" w:beforeAutospacing="0" w:after="0" w:afterAutospacing="0"/>
      </w:pPr>
    </w:p>
    <w:p w14:paraId="77E5F86D" w14:textId="0B761715" w:rsidR="003F3F03" w:rsidRDefault="003F3F03" w:rsidP="003F3F03">
      <w:pPr>
        <w:spacing w:before="0" w:beforeAutospacing="0" w:after="0" w:afterAutospacing="0"/>
      </w:pPr>
      <w:r>
        <w:t xml:space="preserve">Voulez-vous noter cette rectification et, au besoin </w:t>
      </w:r>
      <w:r w:rsidR="00B3226E">
        <w:t xml:space="preserve">la faire proclamer par son de </w:t>
      </w:r>
    </w:p>
    <w:p w14:paraId="4C6040C4" w14:textId="1F61355D" w:rsidR="00B3226E" w:rsidRDefault="00B3226E" w:rsidP="003F3F03">
      <w:pPr>
        <w:spacing w:before="0" w:beforeAutospacing="0" w:after="0" w:afterAutospacing="0"/>
      </w:pPr>
      <w:proofErr w:type="gramStart"/>
      <w:r>
        <w:t>trompe</w:t>
      </w:r>
      <w:proofErr w:type="gramEnd"/>
      <w:r>
        <w:t xml:space="preserve"> à travers l’univers. </w:t>
      </w:r>
    </w:p>
    <w:p w14:paraId="1E50DDFF" w14:textId="77777777" w:rsidR="00B3226E" w:rsidRDefault="00B3226E" w:rsidP="003F3F03">
      <w:pPr>
        <w:spacing w:before="0" w:beforeAutospacing="0" w:after="0" w:afterAutospacing="0"/>
      </w:pPr>
    </w:p>
    <w:p w14:paraId="6F48ED53" w14:textId="6774B661" w:rsidR="00B3226E" w:rsidRDefault="00B3226E" w:rsidP="003F3F03">
      <w:pPr>
        <w:spacing w:before="0" w:beforeAutospacing="0" w:after="0" w:afterAutospacing="0"/>
      </w:pPr>
      <w:r>
        <w:t>Que cette regrettable erreur ne vous empêche pas de me faire signe et de venir</w:t>
      </w:r>
    </w:p>
    <w:p w14:paraId="1B2B4EA4" w14:textId="2E6E477D" w:rsidR="00B3226E" w:rsidRDefault="00B3226E" w:rsidP="003F3F03">
      <w:pPr>
        <w:spacing w:before="0" w:beforeAutospacing="0" w:after="0" w:afterAutospacing="0"/>
      </w:pPr>
      <w:r>
        <w:t xml:space="preserve">à la maison quand vous aurez l’occasion de passer par Paris. </w:t>
      </w:r>
    </w:p>
    <w:p w14:paraId="57B9596E" w14:textId="77777777" w:rsidR="00B3226E" w:rsidRDefault="00B3226E" w:rsidP="003F3F03">
      <w:pPr>
        <w:spacing w:before="0" w:beforeAutospacing="0" w:after="0" w:afterAutospacing="0"/>
      </w:pPr>
    </w:p>
    <w:p w14:paraId="7CA8B4B0" w14:textId="277E1142" w:rsidR="00B3226E" w:rsidRDefault="00B3226E" w:rsidP="003F3F03">
      <w:pPr>
        <w:spacing w:before="0" w:beforeAutospacing="0" w:after="0" w:afterAutospacing="0"/>
      </w:pPr>
      <w:r>
        <w:t xml:space="preserve">Bien sympathiquement vôtre. </w:t>
      </w:r>
    </w:p>
    <w:p w14:paraId="02D4599A" w14:textId="77777777" w:rsidR="00B3226E" w:rsidRDefault="00B3226E" w:rsidP="003F3F03">
      <w:pPr>
        <w:spacing w:before="0" w:beforeAutospacing="0" w:after="0" w:afterAutospacing="0"/>
      </w:pPr>
    </w:p>
    <w:p w14:paraId="2A68E02E" w14:textId="77777777" w:rsidR="00B3226E" w:rsidRDefault="00B3226E" w:rsidP="003F3F03">
      <w:pPr>
        <w:spacing w:before="0" w:beforeAutospacing="0" w:after="0" w:afterAutospacing="0"/>
      </w:pPr>
    </w:p>
    <w:p w14:paraId="146D0EF8" w14:textId="77777777" w:rsidR="00B3226E" w:rsidRDefault="00B3226E" w:rsidP="003F3F03">
      <w:pPr>
        <w:spacing w:before="0" w:beforeAutospacing="0" w:after="0" w:afterAutospacing="0"/>
      </w:pPr>
    </w:p>
    <w:p w14:paraId="36E3F3CC" w14:textId="77777777" w:rsidR="00B3226E" w:rsidRDefault="00B3226E" w:rsidP="003F3F03">
      <w:pPr>
        <w:spacing w:before="0" w:beforeAutospacing="0" w:after="0" w:afterAutospacing="0"/>
      </w:pPr>
    </w:p>
    <w:p w14:paraId="620C9952" w14:textId="77777777" w:rsidR="00B3226E" w:rsidRDefault="00B3226E" w:rsidP="003F3F03">
      <w:pPr>
        <w:spacing w:before="0" w:beforeAutospacing="0" w:after="0" w:afterAutospacing="0"/>
      </w:pPr>
    </w:p>
    <w:p w14:paraId="1862D22E" w14:textId="77777777" w:rsidR="00B3226E" w:rsidRDefault="00B3226E" w:rsidP="003F3F03">
      <w:pPr>
        <w:spacing w:before="0" w:beforeAutospacing="0" w:after="0" w:afterAutospacing="0"/>
      </w:pPr>
    </w:p>
    <w:p w14:paraId="2225FE10" w14:textId="77777777" w:rsidR="00B3226E" w:rsidRDefault="00B3226E" w:rsidP="003F3F03">
      <w:pPr>
        <w:spacing w:before="0" w:beforeAutospacing="0" w:after="0" w:afterAutospacing="0"/>
      </w:pPr>
    </w:p>
    <w:p w14:paraId="26906D01" w14:textId="77777777" w:rsidR="00B3226E" w:rsidRDefault="00B3226E" w:rsidP="003F3F03">
      <w:pPr>
        <w:spacing w:before="0" w:beforeAutospacing="0" w:after="0" w:afterAutospacing="0"/>
      </w:pPr>
    </w:p>
    <w:p w14:paraId="0DB273E4" w14:textId="77777777" w:rsidR="00B3226E" w:rsidRDefault="00B3226E" w:rsidP="003F3F03">
      <w:pPr>
        <w:spacing w:before="0" w:beforeAutospacing="0" w:after="0" w:afterAutospacing="0"/>
      </w:pPr>
    </w:p>
    <w:p w14:paraId="1214B1F8" w14:textId="77777777" w:rsidR="00B3226E" w:rsidRDefault="00B3226E" w:rsidP="003F3F03">
      <w:pPr>
        <w:spacing w:before="0" w:beforeAutospacing="0" w:after="0" w:afterAutospacing="0"/>
      </w:pPr>
    </w:p>
    <w:p w14:paraId="3EFC3D27" w14:textId="77777777" w:rsidR="00B3226E" w:rsidRDefault="00B3226E" w:rsidP="003F3F03">
      <w:pPr>
        <w:spacing w:before="0" w:beforeAutospacing="0" w:after="0" w:afterAutospacing="0"/>
      </w:pPr>
    </w:p>
    <w:p w14:paraId="6DC2D4A3" w14:textId="77777777" w:rsidR="00B3226E" w:rsidRDefault="00B3226E" w:rsidP="003F3F03">
      <w:pPr>
        <w:spacing w:before="0" w:beforeAutospacing="0" w:after="0" w:afterAutospacing="0"/>
      </w:pPr>
    </w:p>
    <w:p w14:paraId="66645864" w14:textId="77777777" w:rsidR="00B3226E" w:rsidRDefault="00B3226E" w:rsidP="003F3F03">
      <w:pPr>
        <w:spacing w:before="0" w:beforeAutospacing="0" w:after="0" w:afterAutospacing="0"/>
      </w:pPr>
    </w:p>
    <w:p w14:paraId="329FD2D0" w14:textId="77777777" w:rsidR="00B3226E" w:rsidRDefault="00B3226E" w:rsidP="003F3F03">
      <w:pPr>
        <w:spacing w:before="0" w:beforeAutospacing="0" w:after="0" w:afterAutospacing="0"/>
      </w:pPr>
    </w:p>
    <w:p w14:paraId="38675147" w14:textId="77777777" w:rsidR="00B3226E" w:rsidRDefault="00B3226E" w:rsidP="003F3F03">
      <w:pPr>
        <w:spacing w:before="0" w:beforeAutospacing="0" w:after="0" w:afterAutospacing="0"/>
      </w:pPr>
    </w:p>
    <w:p w14:paraId="6EA5D0DB" w14:textId="77777777" w:rsidR="00B3226E" w:rsidRDefault="00B3226E" w:rsidP="003F3F03">
      <w:pPr>
        <w:spacing w:before="0" w:beforeAutospacing="0" w:after="0" w:afterAutospacing="0"/>
      </w:pPr>
    </w:p>
    <w:p w14:paraId="2BB95AC1" w14:textId="77777777" w:rsidR="00B3226E" w:rsidRDefault="00B3226E" w:rsidP="003F3F03">
      <w:pPr>
        <w:spacing w:before="0" w:beforeAutospacing="0" w:after="0" w:afterAutospacing="0"/>
      </w:pPr>
    </w:p>
    <w:p w14:paraId="00DB77CE" w14:textId="17B09E94" w:rsidR="00B3226E" w:rsidRDefault="00B3226E" w:rsidP="00B3226E">
      <w:pPr>
        <w:pStyle w:val="ListParagraph"/>
        <w:numPr>
          <w:ilvl w:val="0"/>
          <w:numId w:val="25"/>
        </w:numPr>
        <w:spacing w:before="0" w:beforeAutospacing="0" w:after="0" w:afterAutospacing="0"/>
        <w:jc w:val="right"/>
      </w:pPr>
      <w:r>
        <w:lastRenderedPageBreak/>
        <w:t>5 —</w:t>
      </w:r>
    </w:p>
    <w:p w14:paraId="7E8FDD91" w14:textId="7DE9FB12" w:rsidR="00B3226E" w:rsidRDefault="00B3226E" w:rsidP="00B3226E">
      <w:pPr>
        <w:spacing w:before="0" w:beforeAutospacing="0" w:after="0" w:afterAutospacing="0"/>
      </w:pPr>
      <w:r>
        <w:t>20.45 –</w:t>
      </w:r>
      <w:r>
        <w:tab/>
      </w:r>
      <w:r>
        <w:tab/>
      </w:r>
      <w:r>
        <w:tab/>
      </w:r>
      <w:r>
        <w:tab/>
      </w:r>
    </w:p>
    <w:p w14:paraId="13FE4360" w14:textId="0640105C" w:rsidR="00B3226E" w:rsidRDefault="00B3226E" w:rsidP="003E7BD4">
      <w:pPr>
        <w:spacing w:before="0" w:beforeAutospacing="0" w:after="0" w:afterAutospacing="0"/>
        <w:jc w:val="center"/>
      </w:pPr>
      <w:r>
        <w:t>« </w:t>
      </w:r>
      <w:r w:rsidRPr="009A606E">
        <w:rPr>
          <w:rStyle w:val="titre-oeuvre"/>
        </w:rPr>
        <w:t>LE DIADEME</w:t>
      </w:r>
      <w:r>
        <w:t> »</w:t>
      </w:r>
    </w:p>
    <w:p w14:paraId="1C6B77D8" w14:textId="5636E04D" w:rsidR="00B3226E" w:rsidRDefault="00B3226E" w:rsidP="00B3226E">
      <w:pPr>
        <w:spacing w:before="0" w:beforeAutospacing="0" w:after="0" w:afterAutospacing="0"/>
        <w:jc w:val="center"/>
      </w:pPr>
      <w:r>
        <w:t>~~~~~~~~~~~</w:t>
      </w:r>
    </w:p>
    <w:p w14:paraId="753D92D5" w14:textId="77777777" w:rsidR="00B3226E" w:rsidRDefault="00B3226E" w:rsidP="003E7BD4">
      <w:pPr>
        <w:spacing w:before="0" w:beforeAutospacing="0" w:after="0" w:afterAutospacing="0"/>
      </w:pPr>
    </w:p>
    <w:p w14:paraId="7F0DD051" w14:textId="53BF5C20" w:rsidR="00B3226E" w:rsidRDefault="00B3226E" w:rsidP="00B3226E">
      <w:pPr>
        <w:spacing w:before="0" w:beforeAutospacing="0" w:after="0" w:afterAutospacing="0"/>
      </w:pPr>
      <w:r>
        <w:tab/>
        <w:t xml:space="preserve">Cette émission filmée a été écrite par le comédien </w:t>
      </w:r>
      <w:r w:rsidRPr="009A606E">
        <w:rPr>
          <w:rStyle w:val="Nom-personne-auteur"/>
        </w:rPr>
        <w:t>Jean Marie ROBAIN</w:t>
      </w:r>
      <w:r w:rsidR="003E7BD4">
        <w:t xml:space="preserve"> </w:t>
      </w:r>
      <w:r>
        <w:t xml:space="preserve">et réalisée par </w:t>
      </w:r>
      <w:r w:rsidRPr="00DF03CA">
        <w:rPr>
          <w:rStyle w:val="Nom-personne-divers"/>
        </w:rPr>
        <w:t>André HUGUES</w:t>
      </w:r>
      <w:r>
        <w:t>.</w:t>
      </w:r>
    </w:p>
    <w:p w14:paraId="77AB20DB" w14:textId="77777777" w:rsidR="00B3226E" w:rsidRDefault="00B3226E" w:rsidP="00B3226E">
      <w:pPr>
        <w:spacing w:before="0" w:beforeAutospacing="0" w:after="0" w:afterAutospacing="0"/>
      </w:pPr>
    </w:p>
    <w:p w14:paraId="5E28F322" w14:textId="128FFEFE" w:rsidR="00B3226E" w:rsidRDefault="00B3226E" w:rsidP="00B3226E">
      <w:pPr>
        <w:spacing w:before="0" w:beforeAutospacing="0" w:after="0" w:afterAutospacing="0"/>
      </w:pPr>
      <w:r>
        <w:tab/>
      </w:r>
      <w:r w:rsidRPr="00DF03CA">
        <w:rPr>
          <w:rStyle w:val="Nom-personne-divers"/>
        </w:rPr>
        <w:t>Jean Marie ROBAIN</w:t>
      </w:r>
      <w:r>
        <w:t xml:space="preserve"> a tourné dans une vingtaine de films dont « </w:t>
      </w:r>
      <w:r w:rsidRPr="009A606E">
        <w:rPr>
          <w:rStyle w:val="titre-oeuvre"/>
        </w:rPr>
        <w:t>Le silence</w:t>
      </w:r>
      <w:r w:rsidR="003E7BD4" w:rsidRPr="009A606E">
        <w:rPr>
          <w:rStyle w:val="titre-oeuvre"/>
        </w:rPr>
        <w:t xml:space="preserve"> </w:t>
      </w:r>
      <w:r w:rsidRPr="009A606E">
        <w:rPr>
          <w:rStyle w:val="titre-oeuvre"/>
        </w:rPr>
        <w:t>de la mer</w:t>
      </w:r>
      <w:r>
        <w:t xml:space="preserve"> » où il interprétait le rôle de l’oncle et disait « off » le texte de </w:t>
      </w:r>
      <w:r w:rsidRPr="009A606E">
        <w:rPr>
          <w:rStyle w:val="Nom-personne-auteur"/>
        </w:rPr>
        <w:t>VERCORS</w:t>
      </w:r>
      <w:r>
        <w:t xml:space="preserve"> ainsi  que dans « </w:t>
      </w:r>
      <w:r w:rsidRPr="009A606E">
        <w:rPr>
          <w:rStyle w:val="titre-oeuvre"/>
        </w:rPr>
        <w:t>Les enfants terribles</w:t>
      </w:r>
      <w:r>
        <w:t xml:space="preserve"> » de </w:t>
      </w:r>
      <w:commentRangeStart w:id="4"/>
      <w:r w:rsidRPr="009A606E">
        <w:rPr>
          <w:rStyle w:val="Nom-personne-auteur"/>
        </w:rPr>
        <w:t>COCTEAU</w:t>
      </w:r>
      <w:commentRangeEnd w:id="4"/>
      <w:r w:rsidR="009A606E">
        <w:rPr>
          <w:rStyle w:val="CommentReference"/>
        </w:rPr>
        <w:commentReference w:id="4"/>
      </w:r>
      <w:r>
        <w:t xml:space="preserve">. </w:t>
      </w:r>
    </w:p>
    <w:p w14:paraId="376F5A80" w14:textId="77777777" w:rsidR="00B3226E" w:rsidRDefault="00B3226E" w:rsidP="00B3226E">
      <w:pPr>
        <w:spacing w:before="0" w:beforeAutospacing="0" w:after="0" w:afterAutospacing="0"/>
      </w:pPr>
    </w:p>
    <w:p w14:paraId="7D68B08C" w14:textId="19147A74" w:rsidR="00B3226E" w:rsidRDefault="00B3226E" w:rsidP="00B3226E">
      <w:pPr>
        <w:spacing w:before="0" w:beforeAutospacing="0" w:after="0" w:afterAutospacing="0"/>
      </w:pPr>
      <w:r>
        <w:tab/>
        <w:t>Au théâtre, il fut Egée dans le « </w:t>
      </w:r>
      <w:r w:rsidRPr="009A606E">
        <w:rPr>
          <w:rStyle w:val="titre-oeuvre"/>
        </w:rPr>
        <w:t>Songe d’une nuit d’été</w:t>
      </w:r>
      <w:r>
        <w:t xml:space="preserve"> » monté par </w:t>
      </w:r>
      <w:r w:rsidRPr="009A606E">
        <w:rPr>
          <w:rStyle w:val="Nom-personne-divers"/>
        </w:rPr>
        <w:t>Jean DOAT</w:t>
      </w:r>
      <w:r>
        <w:t xml:space="preserve"> et à joué dans « </w:t>
      </w:r>
      <w:r w:rsidRPr="009A606E">
        <w:rPr>
          <w:rStyle w:val="titre-oeuvre"/>
        </w:rPr>
        <w:t>On ne meurt plus à Corinthe</w:t>
      </w:r>
      <w:r>
        <w:t xml:space="preserve"> » de </w:t>
      </w:r>
      <w:r w:rsidRPr="009A606E">
        <w:rPr>
          <w:rStyle w:val="Nom-personne-auteur"/>
        </w:rPr>
        <w:t>Robert MERLE</w:t>
      </w:r>
      <w:r>
        <w:t xml:space="preserve"> « </w:t>
      </w:r>
      <w:r w:rsidRPr="009A606E">
        <w:rPr>
          <w:rStyle w:val="titre-oeuvre"/>
        </w:rPr>
        <w:t>Les temps</w:t>
      </w:r>
      <w:r w:rsidR="003E7BD4" w:rsidRPr="009A606E">
        <w:rPr>
          <w:rStyle w:val="titre-oeuvre"/>
        </w:rPr>
        <w:t xml:space="preserve"> </w:t>
      </w:r>
      <w:r w:rsidRPr="009A606E">
        <w:rPr>
          <w:rStyle w:val="titre-oeuvre"/>
        </w:rPr>
        <w:t>du verbe</w:t>
      </w:r>
      <w:r>
        <w:t xml:space="preserve"> » de </w:t>
      </w:r>
      <w:r w:rsidRPr="009A606E">
        <w:rPr>
          <w:rStyle w:val="Nom-personne-auteur"/>
        </w:rPr>
        <w:t>Jean TARDIEU</w:t>
      </w:r>
      <w:r>
        <w:t xml:space="preserve"> et « </w:t>
      </w:r>
      <w:r w:rsidRPr="009A606E">
        <w:rPr>
          <w:rStyle w:val="titre-oeuvre"/>
        </w:rPr>
        <w:t>Un jeune homme en habit</w:t>
      </w:r>
      <w:r>
        <w:t> » d’</w:t>
      </w:r>
      <w:r w:rsidRPr="009A606E">
        <w:rPr>
          <w:rStyle w:val="Nom-personne-auteur"/>
        </w:rPr>
        <w:t>Armand LANOUX</w:t>
      </w:r>
      <w:r>
        <w:t xml:space="preserve">. </w:t>
      </w:r>
    </w:p>
    <w:p w14:paraId="2DAECBD3" w14:textId="77777777" w:rsidR="00B3226E" w:rsidRDefault="00B3226E" w:rsidP="00B3226E">
      <w:pPr>
        <w:spacing w:before="0" w:beforeAutospacing="0" w:after="0" w:afterAutospacing="0"/>
      </w:pPr>
    </w:p>
    <w:p w14:paraId="65223E7C" w14:textId="29D47F47" w:rsidR="004E2C17" w:rsidRDefault="00B3226E" w:rsidP="00B3226E">
      <w:pPr>
        <w:spacing w:before="0" w:beforeAutospacing="0" w:after="0" w:afterAutospacing="0"/>
      </w:pPr>
      <w:r>
        <w:tab/>
      </w:r>
      <w:r w:rsidR="00113F11">
        <w:t>L’histoire du « </w:t>
      </w:r>
      <w:proofErr w:type="spellStart"/>
      <w:r w:rsidR="00113F11" w:rsidRPr="009A606E">
        <w:rPr>
          <w:rStyle w:val="titre-oeuvre"/>
        </w:rPr>
        <w:t>diadême</w:t>
      </w:r>
      <w:proofErr w:type="spellEnd"/>
      <w:r w:rsidR="00113F11">
        <w:t xml:space="preserve"> » commence en 1880, dans un </w:t>
      </w:r>
      <w:proofErr w:type="spellStart"/>
      <w:r w:rsidR="00113F11">
        <w:t>chateau</w:t>
      </w:r>
      <w:proofErr w:type="spellEnd"/>
      <w:r w:rsidR="00113F11">
        <w:t xml:space="preserve"> </w:t>
      </w:r>
      <w:proofErr w:type="spellStart"/>
      <w:r w:rsidR="00113F11">
        <w:t>médieval</w:t>
      </w:r>
      <w:proofErr w:type="spellEnd"/>
      <w:r w:rsidR="00113F11">
        <w:t>, siège</w:t>
      </w:r>
      <w:r w:rsidR="003E7BD4">
        <w:t xml:space="preserve"> </w:t>
      </w:r>
      <w:r w:rsidR="00113F11">
        <w:t xml:space="preserve">du gouvernement et demeure d’un </w:t>
      </w:r>
      <w:r w:rsidR="00741909">
        <w:t>vieux prince débonnaire (</w:t>
      </w:r>
      <w:r w:rsidR="00741909" w:rsidRPr="009A606E">
        <w:rPr>
          <w:rStyle w:val="Nom-personne-divers"/>
        </w:rPr>
        <w:t>Robert ARNOUX</w:t>
      </w:r>
      <w:r w:rsidR="00741909">
        <w:t xml:space="preserve">) qui règne paisiblement sur trois mille sujets. Ce </w:t>
      </w:r>
      <w:proofErr w:type="spellStart"/>
      <w:r w:rsidR="00741909">
        <w:t>chateau</w:t>
      </w:r>
      <w:proofErr w:type="spellEnd"/>
      <w:r w:rsidR="00741909">
        <w:t xml:space="preserve"> abrite une jeune fille presque princesse et un trésor également séduisant aux yeux d’un élégant gentilhomme français, le Comte de St Magloire, qu</w:t>
      </w:r>
      <w:r w:rsidR="003E7BD4">
        <w:t xml:space="preserve">i le hasard a conduit en ce </w:t>
      </w:r>
      <w:proofErr w:type="spellStart"/>
      <w:r w:rsidR="003E7BD4">
        <w:t>cha</w:t>
      </w:r>
      <w:r w:rsidR="00741909">
        <w:t>teau</w:t>
      </w:r>
      <w:proofErr w:type="spellEnd"/>
      <w:r w:rsidR="00741909">
        <w:t xml:space="preserve"> (</w:t>
      </w:r>
      <w:r w:rsidR="00741909" w:rsidRPr="009A606E">
        <w:rPr>
          <w:rStyle w:val="Nom-personne-divers"/>
        </w:rPr>
        <w:t>Jacques DACQMINE</w:t>
      </w:r>
      <w:r w:rsidR="00741909">
        <w:t xml:space="preserve"> lui prête ses traits). Il poursuit l’amour et la fortune à travers des péripéties variées au cours desquelles on rencontrera plusieurs personnages pittoresques : le truculent Baron Ladislas (</w:t>
      </w:r>
      <w:r w:rsidR="00741909" w:rsidRPr="009A606E">
        <w:rPr>
          <w:rStyle w:val="Nom-personne-divers"/>
        </w:rPr>
        <w:t>Jacques DHERY</w:t>
      </w:r>
      <w:r w:rsidR="00741909">
        <w:t>)</w:t>
      </w:r>
      <w:r w:rsidR="003E7BD4">
        <w:t xml:space="preserve"> </w:t>
      </w:r>
      <w:r w:rsidR="00741909">
        <w:t>une vieille fille candide (</w:t>
      </w:r>
      <w:r w:rsidR="00741909" w:rsidRPr="009A606E">
        <w:rPr>
          <w:rStyle w:val="Nom-personne-divers"/>
        </w:rPr>
        <w:t>Claire OLIVIER</w:t>
      </w:r>
      <w:r w:rsidR="00741909">
        <w:t xml:space="preserve">) un </w:t>
      </w:r>
      <w:proofErr w:type="spellStart"/>
      <w:r w:rsidR="00741909">
        <w:t>notraire</w:t>
      </w:r>
      <w:proofErr w:type="spellEnd"/>
      <w:r w:rsidR="00741909">
        <w:t xml:space="preserve"> </w:t>
      </w:r>
      <w:r w:rsidR="003E7BD4">
        <w:t>véreux épris de gentil</w:t>
      </w:r>
      <w:r w:rsidR="004E2C17">
        <w:t>hommerie et son épouse (</w:t>
      </w:r>
      <w:r w:rsidR="004E2C17" w:rsidRPr="009A606E">
        <w:rPr>
          <w:rStyle w:val="Nom-personne-divers"/>
        </w:rPr>
        <w:t>Jean Marie ROMAIN</w:t>
      </w:r>
      <w:r w:rsidR="004E2C17">
        <w:t xml:space="preserve"> et </w:t>
      </w:r>
      <w:r w:rsidR="004E2C17" w:rsidRPr="009A606E">
        <w:rPr>
          <w:rStyle w:val="Nom-personne-divers"/>
        </w:rPr>
        <w:t>Françoise ENGEL</w:t>
      </w:r>
      <w:r w:rsidR="004E2C17">
        <w:t>) un maître d’</w:t>
      </w:r>
      <w:proofErr w:type="spellStart"/>
      <w:r w:rsidR="004E2C17">
        <w:t>hotel</w:t>
      </w:r>
      <w:proofErr w:type="spellEnd"/>
      <w:r w:rsidR="003E7BD4">
        <w:t xml:space="preserve"> </w:t>
      </w:r>
      <w:r w:rsidR="004E2C17">
        <w:t>truand (</w:t>
      </w:r>
      <w:r w:rsidR="004E2C17" w:rsidRPr="009A606E">
        <w:rPr>
          <w:rStyle w:val="Nom-personne-divers"/>
        </w:rPr>
        <w:t>Marc RENAUDIN</w:t>
      </w:r>
      <w:r w:rsidR="004E2C17">
        <w:t>) un portrait d’ancêtre qui prend la parole (</w:t>
      </w:r>
      <w:r w:rsidR="004E2C17" w:rsidRPr="009A606E">
        <w:rPr>
          <w:rStyle w:val="Nom-personne-divers"/>
        </w:rPr>
        <w:t>Serge BERRY</w:t>
      </w:r>
      <w:r w:rsidR="004E2C17">
        <w:t>).</w:t>
      </w:r>
    </w:p>
    <w:p w14:paraId="4358ABFB" w14:textId="77777777" w:rsidR="004E2C17" w:rsidRDefault="004E2C17" w:rsidP="00B3226E">
      <w:pPr>
        <w:spacing w:before="0" w:beforeAutospacing="0" w:after="0" w:afterAutospacing="0"/>
      </w:pPr>
    </w:p>
    <w:p w14:paraId="12CA62D4" w14:textId="62D6A8AF" w:rsidR="004E2C17" w:rsidRDefault="004E2C17" w:rsidP="00B3226E">
      <w:pPr>
        <w:spacing w:before="0" w:beforeAutospacing="0" w:after="0" w:afterAutospacing="0"/>
      </w:pPr>
      <w:r>
        <w:tab/>
        <w:t>L’histoire ne se termine pas comme on aurait pu le penser mais elle est heureuse. Car si la fortune boude un peu M. de St Magloire, l’amour lui sourit</w:t>
      </w:r>
      <w:r w:rsidR="003E7BD4">
        <w:t xml:space="preserve"> </w:t>
      </w:r>
      <w:r>
        <w:t>sous les traits d’une jeune fille qui n’est pas la princesse, mais qui est aussi</w:t>
      </w:r>
      <w:r w:rsidR="003E7BD4">
        <w:t xml:space="preserve"> </w:t>
      </w:r>
      <w:r>
        <w:t xml:space="preserve">ravissante qu’elle. </w:t>
      </w:r>
    </w:p>
    <w:p w14:paraId="79924AF5" w14:textId="77777777" w:rsidR="004E2C17" w:rsidRDefault="004E2C17" w:rsidP="00B3226E">
      <w:pPr>
        <w:spacing w:before="0" w:beforeAutospacing="0" w:after="0" w:afterAutospacing="0"/>
      </w:pPr>
    </w:p>
    <w:p w14:paraId="17342414" w14:textId="60123D6E" w:rsidR="004E2C17" w:rsidRDefault="004E2C17" w:rsidP="00B3226E">
      <w:pPr>
        <w:spacing w:before="0" w:beforeAutospacing="0" w:after="0" w:afterAutospacing="0"/>
      </w:pPr>
      <w:r>
        <w:tab/>
        <w:t xml:space="preserve">Pour l’interprétation de ces deux personnages </w:t>
      </w:r>
      <w:r w:rsidRPr="009A606E">
        <w:rPr>
          <w:rStyle w:val="Nom-personne-divers"/>
        </w:rPr>
        <w:t>André HUGUES</w:t>
      </w:r>
      <w:r>
        <w:t xml:space="preserve"> a donné leur chance à deux débutantes : </w:t>
      </w:r>
      <w:r w:rsidRPr="009A606E">
        <w:rPr>
          <w:rStyle w:val="Nom-personne-divers"/>
        </w:rPr>
        <w:t>Diane DRIEUX</w:t>
      </w:r>
      <w:r>
        <w:t xml:space="preserve"> et </w:t>
      </w:r>
      <w:r w:rsidRPr="009A606E">
        <w:rPr>
          <w:rStyle w:val="Nom-personne-divers"/>
        </w:rPr>
        <w:t>Danièle ARGENCE</w:t>
      </w:r>
      <w:r>
        <w:t xml:space="preserve">. </w:t>
      </w:r>
    </w:p>
    <w:p w14:paraId="34AC4E35" w14:textId="77777777" w:rsidR="004E2C17" w:rsidRDefault="004E2C17" w:rsidP="00B3226E">
      <w:pPr>
        <w:spacing w:before="0" w:beforeAutospacing="0" w:after="0" w:afterAutospacing="0"/>
      </w:pPr>
    </w:p>
    <w:p w14:paraId="20D9DD17" w14:textId="36CB8877" w:rsidR="004E2C17" w:rsidRDefault="004E2C17" w:rsidP="00B3226E">
      <w:pPr>
        <w:spacing w:before="0" w:beforeAutospacing="0" w:after="0" w:afterAutospacing="0"/>
      </w:pPr>
      <w:r>
        <w:tab/>
      </w:r>
      <w:r w:rsidRPr="009A606E">
        <w:rPr>
          <w:rStyle w:val="Nom-personne-divers"/>
        </w:rPr>
        <w:t>André HUGUES</w:t>
      </w:r>
      <w:r>
        <w:t xml:space="preserve"> a tourné en 20 Jours, en studios et en extérieurs, ce film d'une heure trente. </w:t>
      </w:r>
    </w:p>
    <w:p w14:paraId="295E7E8A" w14:textId="77777777" w:rsidR="004E2C17" w:rsidRDefault="004E2C17" w:rsidP="00B3226E">
      <w:pPr>
        <w:spacing w:before="0" w:beforeAutospacing="0" w:after="0" w:afterAutospacing="0"/>
      </w:pPr>
    </w:p>
    <w:p w14:paraId="2929401D" w14:textId="343686C7" w:rsidR="004E2C17" w:rsidRDefault="004E2C17" w:rsidP="00B3226E">
      <w:pPr>
        <w:spacing w:before="0" w:beforeAutospacing="0" w:after="0" w:afterAutospacing="0"/>
      </w:pPr>
      <w:r>
        <w:t xml:space="preserve">Distribution : </w:t>
      </w:r>
    </w:p>
    <w:p w14:paraId="22D082CC" w14:textId="2ADD62C0" w:rsidR="004E2C17" w:rsidRDefault="004E2C17" w:rsidP="00B3226E">
      <w:pPr>
        <w:spacing w:before="0" w:beforeAutospacing="0" w:after="0" w:afterAutospacing="0"/>
      </w:pPr>
      <w:r>
        <w:tab/>
      </w:r>
    </w:p>
    <w:p w14:paraId="0A222D28" w14:textId="5FFDE643" w:rsidR="004E2C17" w:rsidRDefault="004E2C17" w:rsidP="00B3226E">
      <w:pPr>
        <w:spacing w:before="0" w:beforeAutospacing="0" w:after="0" w:afterAutospacing="0"/>
      </w:pPr>
      <w:r>
        <w:tab/>
      </w:r>
      <w:r>
        <w:tab/>
      </w:r>
      <w:r w:rsidRPr="00DF03CA">
        <w:rPr>
          <w:rStyle w:val="Nom-personne-divers"/>
        </w:rPr>
        <w:t>Jacques DACQMINE</w:t>
      </w:r>
      <w:r>
        <w:t>…………….Monsieur de St Magloire</w:t>
      </w:r>
    </w:p>
    <w:p w14:paraId="5537FD51" w14:textId="6A0A306D" w:rsidR="004E2C17" w:rsidRDefault="004E2C17" w:rsidP="00B3226E">
      <w:pPr>
        <w:spacing w:before="0" w:beforeAutospacing="0" w:after="0" w:afterAutospacing="0"/>
      </w:pPr>
      <w:r>
        <w:tab/>
      </w:r>
      <w:r>
        <w:tab/>
      </w:r>
      <w:r w:rsidRPr="00DF03CA">
        <w:rPr>
          <w:rStyle w:val="Nom-personne-divers"/>
        </w:rPr>
        <w:t>Jacques DHERY</w:t>
      </w:r>
      <w:r>
        <w:t>………………….Ladislas</w:t>
      </w:r>
    </w:p>
    <w:p w14:paraId="23F0C700" w14:textId="2DD3CC92" w:rsidR="004E2C17" w:rsidRDefault="004E2C17" w:rsidP="00B3226E">
      <w:pPr>
        <w:spacing w:before="0" w:beforeAutospacing="0" w:after="0" w:afterAutospacing="0"/>
      </w:pPr>
      <w:r>
        <w:tab/>
      </w:r>
      <w:r>
        <w:tab/>
      </w:r>
      <w:r w:rsidRPr="00DF03CA">
        <w:rPr>
          <w:rStyle w:val="Nom-personne-divers"/>
        </w:rPr>
        <w:t>Robert ARNOUX</w:t>
      </w:r>
      <w:r>
        <w:t>………………</w:t>
      </w:r>
      <w:r w:rsidR="003E7BD4">
        <w:t>...</w:t>
      </w:r>
      <w:r>
        <w:t>le vieux prince</w:t>
      </w:r>
    </w:p>
    <w:p w14:paraId="2ACF3F40" w14:textId="1EAE3B2B" w:rsidR="004E2C17" w:rsidRDefault="004E2C17" w:rsidP="00B3226E">
      <w:pPr>
        <w:spacing w:before="0" w:beforeAutospacing="0" w:after="0" w:afterAutospacing="0"/>
      </w:pPr>
      <w:r>
        <w:tab/>
      </w:r>
      <w:r>
        <w:tab/>
      </w:r>
      <w:r w:rsidRPr="00DF03CA">
        <w:rPr>
          <w:rStyle w:val="Nom-personne-divers"/>
        </w:rPr>
        <w:t>Jean Marie ROBAIN</w:t>
      </w:r>
      <w:r>
        <w:t>……………</w:t>
      </w:r>
      <w:r w:rsidR="003E7BD4">
        <w:t>..le notaire</w:t>
      </w:r>
    </w:p>
    <w:p w14:paraId="61D760EC" w14:textId="6CD2D62D" w:rsidR="003E7BD4" w:rsidRDefault="003E7BD4" w:rsidP="00B3226E">
      <w:pPr>
        <w:spacing w:before="0" w:beforeAutospacing="0" w:after="0" w:afterAutospacing="0"/>
      </w:pPr>
      <w:r>
        <w:tab/>
      </w:r>
      <w:r>
        <w:tab/>
      </w:r>
      <w:r w:rsidRPr="00DF03CA">
        <w:rPr>
          <w:rStyle w:val="Nom-personne-divers"/>
        </w:rPr>
        <w:t>Marc RENAUDIN</w:t>
      </w:r>
      <w:r>
        <w:t>………………..Nicolas PATUREAU</w:t>
      </w:r>
    </w:p>
    <w:p w14:paraId="6F6F5D61" w14:textId="46174745" w:rsidR="003E7BD4" w:rsidRDefault="003E7BD4" w:rsidP="00B3226E">
      <w:pPr>
        <w:spacing w:before="0" w:beforeAutospacing="0" w:after="0" w:afterAutospacing="0"/>
      </w:pPr>
      <w:r>
        <w:tab/>
      </w:r>
      <w:r>
        <w:tab/>
      </w:r>
      <w:r w:rsidRPr="00DF03CA">
        <w:rPr>
          <w:rStyle w:val="Nom-personne-divers"/>
        </w:rPr>
        <w:t>Danièle ARGENCE</w:t>
      </w:r>
      <w:r>
        <w:t>………………Sylvie</w:t>
      </w:r>
    </w:p>
    <w:p w14:paraId="3328FA4E" w14:textId="6C23C484" w:rsidR="003E7BD4" w:rsidRDefault="003E7BD4" w:rsidP="00B3226E">
      <w:pPr>
        <w:spacing w:before="0" w:beforeAutospacing="0" w:after="0" w:afterAutospacing="0"/>
      </w:pPr>
      <w:r>
        <w:tab/>
      </w:r>
      <w:r>
        <w:tab/>
      </w:r>
      <w:r w:rsidRPr="00DF03CA">
        <w:rPr>
          <w:rStyle w:val="Nom-personne-divers"/>
        </w:rPr>
        <w:t>Diane DRIEUX</w:t>
      </w:r>
      <w:r>
        <w:t>…………………...Alexandra</w:t>
      </w:r>
    </w:p>
    <w:p w14:paraId="2440FC82" w14:textId="7D7CCCD6" w:rsidR="003E7BD4" w:rsidRDefault="003E7BD4" w:rsidP="00B3226E">
      <w:pPr>
        <w:spacing w:before="0" w:beforeAutospacing="0" w:after="0" w:afterAutospacing="0"/>
      </w:pPr>
      <w:proofErr w:type="gramStart"/>
      <w:r w:rsidRPr="00DF03CA">
        <w:rPr>
          <w:rStyle w:val="notions"/>
        </w:rPr>
        <w:lastRenderedPageBreak/>
        <w:t>clinamen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006</w:t>
      </w:r>
    </w:p>
    <w:p w14:paraId="5D0D37F4" w14:textId="306F3A08" w:rsidR="003E7BD4" w:rsidRDefault="003E7BD4" w:rsidP="00B3226E">
      <w:pPr>
        <w:spacing w:before="0" w:beforeAutospacing="0" w:after="0" w:afterAutospacing="0"/>
        <w:rPr>
          <w:i/>
        </w:rPr>
      </w:pPr>
      <w:r>
        <w:rPr>
          <w:i/>
        </w:rPr>
        <w:t>7 rue Jean Richepin</w:t>
      </w:r>
    </w:p>
    <w:p w14:paraId="40163EAD" w14:textId="6E9B3F94" w:rsidR="003E7BD4" w:rsidRDefault="003E7BD4" w:rsidP="00B3226E">
      <w:pPr>
        <w:spacing w:before="0" w:beforeAutospacing="0" w:after="0" w:afterAutospacing="0"/>
      </w:pPr>
      <w:r>
        <w:t>Lozère</w:t>
      </w:r>
    </w:p>
    <w:p w14:paraId="7C19388C" w14:textId="54E3002F" w:rsidR="003E7BD4" w:rsidRDefault="003E7BD4" w:rsidP="00B3226E">
      <w:pPr>
        <w:spacing w:before="0" w:beforeAutospacing="0" w:after="0" w:afterAutospacing="0"/>
      </w:pPr>
      <w:proofErr w:type="gramStart"/>
      <w:r>
        <w:rPr>
          <w:i/>
        </w:rPr>
        <w:t>par</w:t>
      </w:r>
      <w:proofErr w:type="gramEnd"/>
    </w:p>
    <w:p w14:paraId="238AE8D0" w14:textId="57C5B8F2" w:rsidR="003E7BD4" w:rsidRDefault="003E7BD4" w:rsidP="00B3226E">
      <w:pPr>
        <w:spacing w:before="0" w:beforeAutospacing="0" w:after="0" w:afterAutospacing="0"/>
      </w:pPr>
      <w:r>
        <w:t>Palaiseau</w:t>
      </w:r>
    </w:p>
    <w:p w14:paraId="5754FD8B" w14:textId="5BE86588" w:rsidR="003E7BD4" w:rsidRPr="003E7BD4" w:rsidRDefault="003E7BD4" w:rsidP="00B3226E">
      <w:pPr>
        <w:spacing w:before="0" w:beforeAutospacing="0" w:after="0" w:afterAutospacing="0"/>
      </w:pPr>
      <w:r>
        <w:rPr>
          <w:i/>
        </w:rPr>
        <w:t>Seine &amp; Oise</w:t>
      </w:r>
    </w:p>
    <w:p w14:paraId="69585CB8" w14:textId="77777777" w:rsidR="00B3226E" w:rsidRDefault="00B3226E" w:rsidP="00B3226E">
      <w:pPr>
        <w:spacing w:before="0" w:beforeAutospacing="0" w:after="0" w:afterAutospacing="0"/>
      </w:pPr>
    </w:p>
    <w:p w14:paraId="37CB386F" w14:textId="5D7E2ED7" w:rsidR="003E7BD4" w:rsidRDefault="00407559" w:rsidP="00B3226E">
      <w:pPr>
        <w:spacing w:before="0" w:beforeAutospacing="0" w:after="0" w:afterAutospacing="0"/>
      </w:pPr>
      <w:r>
        <w:tab/>
      </w:r>
      <w:r>
        <w:tab/>
        <w:t>Comme vous voyez la mise en pages</w:t>
      </w:r>
    </w:p>
    <w:p w14:paraId="5F3709C2" w14:textId="61BEAD8E" w:rsidR="00407559" w:rsidRDefault="00407559" w:rsidP="00B3226E">
      <w:pPr>
        <w:spacing w:before="0" w:beforeAutospacing="0" w:after="0" w:afterAutospacing="0"/>
      </w:pPr>
      <w:r>
        <w:tab/>
      </w:r>
      <w:r>
        <w:tab/>
      </w:r>
      <w:proofErr w:type="gramStart"/>
      <w:r>
        <w:t>n’est</w:t>
      </w:r>
      <w:proofErr w:type="gramEnd"/>
      <w:r>
        <w:t xml:space="preserve"> pas faite sur ces placards. Les</w:t>
      </w:r>
    </w:p>
    <w:p w14:paraId="6BA98776" w14:textId="6E0B1A9D" w:rsidR="00407559" w:rsidRDefault="00407559" w:rsidP="00B3226E">
      <w:pPr>
        <w:spacing w:before="0" w:beforeAutospacing="0" w:after="0" w:afterAutospacing="0"/>
      </w:pPr>
      <w:r>
        <w:tab/>
      </w:r>
      <w:r>
        <w:tab/>
      </w:r>
      <w:proofErr w:type="gramStart"/>
      <w:r>
        <w:t>indications</w:t>
      </w:r>
      <w:proofErr w:type="gramEnd"/>
      <w:r>
        <w:t xml:space="preserve"> de blancs &amp; autres seront</w:t>
      </w:r>
    </w:p>
    <w:p w14:paraId="17A69E14" w14:textId="536B70BF" w:rsidR="00407559" w:rsidRDefault="00407559" w:rsidP="00B3226E">
      <w:pPr>
        <w:spacing w:before="0" w:beforeAutospacing="0" w:after="0" w:afterAutospacing="0"/>
      </w:pPr>
      <w:r>
        <w:tab/>
      </w:r>
      <w:r>
        <w:tab/>
      </w:r>
      <w:proofErr w:type="gramStart"/>
      <w:r>
        <w:t>portées</w:t>
      </w:r>
      <w:proofErr w:type="gramEnd"/>
      <w:r>
        <w:t xml:space="preserve"> sur la maquette : inutile donc</w:t>
      </w:r>
    </w:p>
    <w:p w14:paraId="1A94A42F" w14:textId="4A2857D7" w:rsidR="00407559" w:rsidRDefault="00407559" w:rsidP="00B3226E">
      <w:pPr>
        <w:spacing w:before="0" w:beforeAutospacing="0" w:after="0" w:afterAutospacing="0"/>
      </w:pPr>
      <w:r>
        <w:tab/>
      </w:r>
      <w:r>
        <w:tab/>
      </w:r>
      <w:proofErr w:type="gramStart"/>
      <w:r>
        <w:t>de</w:t>
      </w:r>
      <w:proofErr w:type="gramEnd"/>
      <w:r>
        <w:t xml:space="preserve"> vous en préoccuper. </w:t>
      </w:r>
    </w:p>
    <w:p w14:paraId="08BE9E90" w14:textId="301F18A2" w:rsidR="00407559" w:rsidRDefault="00407559" w:rsidP="00B3226E">
      <w:pPr>
        <w:spacing w:before="0" w:beforeAutospacing="0" w:after="0" w:afterAutospacing="0"/>
      </w:pPr>
      <w:r>
        <w:tab/>
      </w:r>
      <w:r>
        <w:tab/>
      </w:r>
      <w:r>
        <w:tab/>
        <w:t xml:space="preserve">A me retourner sans retard </w:t>
      </w:r>
      <w:commentRangeStart w:id="5"/>
      <w:r w:rsidRPr="00407559">
        <w:rPr>
          <w:highlight w:val="yellow"/>
        </w:rPr>
        <w:t>après</w:t>
      </w:r>
      <w:commentRangeEnd w:id="5"/>
      <w:r w:rsidR="00DF03CA">
        <w:rPr>
          <w:rStyle w:val="CommentReference"/>
        </w:rPr>
        <w:commentReference w:id="5"/>
      </w:r>
      <w:r>
        <w:t xml:space="preserve"> </w:t>
      </w:r>
    </w:p>
    <w:p w14:paraId="78575F6F" w14:textId="00259406" w:rsidR="00407559" w:rsidRPr="003F3F03" w:rsidRDefault="00407559" w:rsidP="00B3226E">
      <w:pPr>
        <w:spacing w:before="0" w:beforeAutospacing="0" w:after="0" w:afterAutospacing="0"/>
      </w:pPr>
      <w:r>
        <w:tab/>
      </w:r>
      <w:r>
        <w:tab/>
      </w:r>
      <w:proofErr w:type="gramStart"/>
      <w:r>
        <w:t>correction</w:t>
      </w:r>
      <w:proofErr w:type="gramEnd"/>
      <w:r>
        <w:t xml:space="preserve">. </w:t>
      </w:r>
    </w:p>
    <w:sectPr w:rsidR="00407559" w:rsidRPr="003F3F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atalie Berkman" w:date="2014-08-16T10:37:00Z" w:initials="NB">
    <w:p w14:paraId="001A22CE" w14:textId="6B6A1BFA" w:rsidR="00DF03CA" w:rsidRDefault="00DF03CA">
      <w:pPr>
        <w:pStyle w:val="CommentText"/>
      </w:pPr>
      <w:r>
        <w:rPr>
          <w:rStyle w:val="CommentReference"/>
        </w:rPr>
        <w:annotationRef/>
      </w:r>
      <w:r>
        <w:t xml:space="preserve">Hi,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quite</w:t>
      </w:r>
      <w:proofErr w:type="spellEnd"/>
      <w:r>
        <w:t xml:space="preserve"> sure </w:t>
      </w:r>
      <w:proofErr w:type="spellStart"/>
      <w:r>
        <w:t>who</w:t>
      </w:r>
      <w:proofErr w:type="spellEnd"/>
      <w:r>
        <w:t xml:space="preserve"> T.S. </w:t>
      </w:r>
      <w:proofErr w:type="spellStart"/>
      <w:r>
        <w:t>is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as « Nom-personne-divers » </w:t>
      </w:r>
    </w:p>
  </w:comment>
  <w:comment w:id="2" w:author="Natalie Berkman" w:date="2014-08-16T10:39:00Z" w:initials="NB">
    <w:p w14:paraId="60C04319" w14:textId="6D368D64" w:rsidR="00DF03CA" w:rsidRDefault="00DF03CA">
      <w:pPr>
        <w:pStyle w:val="CommentText"/>
      </w:pPr>
      <w:r>
        <w:rPr>
          <w:rStyle w:val="CommentReference"/>
        </w:rPr>
        <w:annotationRef/>
      </w:r>
      <w:proofErr w:type="spellStart"/>
      <w:r>
        <w:t>I’m</w:t>
      </w:r>
      <w:proofErr w:type="spellEnd"/>
      <w:r>
        <w:t xml:space="preserve"> not sure if the </w:t>
      </w:r>
      <w:proofErr w:type="spellStart"/>
      <w:r>
        <w:t>examples</w:t>
      </w:r>
      <w:proofErr w:type="spellEnd"/>
      <w:r>
        <w:t xml:space="preserve"> or the descriptions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style, but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anyway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right ? </w:t>
      </w:r>
    </w:p>
  </w:comment>
  <w:comment w:id="3" w:author="Natalie Berkman" w:date="2014-08-16T10:41:00Z" w:initials="NB">
    <w:p w14:paraId="70FA7652" w14:textId="008A4A07" w:rsidR="00DF03CA" w:rsidRDefault="00DF03CA">
      <w:pPr>
        <w:pStyle w:val="CommentText"/>
      </w:pPr>
      <w:r>
        <w:rPr>
          <w:rStyle w:val="CommentReference"/>
        </w:rPr>
        <w:annotationRef/>
      </w:r>
      <w:r>
        <w:t xml:space="preserve">Once </w:t>
      </w:r>
      <w:proofErr w:type="spellStart"/>
      <w:r>
        <w:t>again</w:t>
      </w:r>
      <w:proofErr w:type="spellEnd"/>
      <w:r>
        <w:t xml:space="preserve">, not sure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 ? </w:t>
      </w:r>
    </w:p>
  </w:comment>
  <w:comment w:id="4" w:author="Natalie Berkman" w:date="2014-08-16T10:51:00Z" w:initials="NB">
    <w:p w14:paraId="2DC21E09" w14:textId="292475A6" w:rsidR="009A606E" w:rsidRDefault="009A606E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directors</w:t>
      </w:r>
      <w:proofErr w:type="spellEnd"/>
      <w:r>
        <w:t xml:space="preserve"> count as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and do </w:t>
      </w:r>
      <w:proofErr w:type="spellStart"/>
      <w:r>
        <w:t>their</w:t>
      </w:r>
      <w:proofErr w:type="spellEnd"/>
      <w:r>
        <w:t xml:space="preserve"> film </w:t>
      </w:r>
      <w:proofErr w:type="spellStart"/>
      <w:r>
        <w:t>titles</w:t>
      </w:r>
      <w:proofErr w:type="spellEnd"/>
      <w:r>
        <w:t xml:space="preserve"> count as œuvres ? </w:t>
      </w:r>
    </w:p>
  </w:comment>
  <w:comment w:id="5" w:author="Natalie Berkman" w:date="2014-08-16T10:48:00Z" w:initials="NB">
    <w:p w14:paraId="038DA6AD" w14:textId="518230E3" w:rsidR="00DF03CA" w:rsidRDefault="00DF03CA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 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DC1F4" w14:textId="77777777" w:rsidR="00DF03CA" w:rsidRDefault="00DF03CA">
      <w:pPr>
        <w:spacing w:after="0"/>
      </w:pPr>
      <w:r>
        <w:separator/>
      </w:r>
    </w:p>
    <w:p w14:paraId="6DC68B86" w14:textId="77777777" w:rsidR="00DF03CA" w:rsidRDefault="00DF03CA"/>
    <w:p w14:paraId="74E3845E" w14:textId="77777777" w:rsidR="00DF03CA" w:rsidRDefault="00DF03CA"/>
  </w:endnote>
  <w:endnote w:type="continuationSeparator" w:id="0">
    <w:p w14:paraId="355FE407" w14:textId="77777777" w:rsidR="00DF03CA" w:rsidRDefault="00DF03CA">
      <w:pPr>
        <w:spacing w:after="0"/>
      </w:pPr>
      <w:r>
        <w:continuationSeparator/>
      </w:r>
    </w:p>
    <w:p w14:paraId="3ABBB4EA" w14:textId="77777777" w:rsidR="00DF03CA" w:rsidRDefault="00DF03CA"/>
    <w:p w14:paraId="4E183CB7" w14:textId="77777777" w:rsidR="00DF03CA" w:rsidRDefault="00DF0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F39D6" w14:textId="77777777" w:rsidR="00DF03CA" w:rsidRDefault="00DF03CA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E68F" w14:textId="77777777" w:rsidR="00DF03CA" w:rsidRDefault="00DF03CA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 w:rsidR="00C37AB1">
      <w:rPr>
        <w:noProof/>
      </w:rPr>
      <w:t>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12178" w14:textId="77777777" w:rsidR="00DF03CA" w:rsidRDefault="00DF03CA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C37AB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10522" w14:textId="77777777" w:rsidR="00DF03CA" w:rsidRDefault="00DF03CA">
      <w:pPr>
        <w:spacing w:after="0"/>
      </w:pPr>
      <w:r>
        <w:separator/>
      </w:r>
    </w:p>
  </w:footnote>
  <w:footnote w:type="continuationSeparator" w:id="0">
    <w:p w14:paraId="00D6AF7F" w14:textId="77777777" w:rsidR="00DF03CA" w:rsidRDefault="00DF03CA">
      <w:pPr>
        <w:spacing w:after="0"/>
      </w:pPr>
      <w:r>
        <w:continuationSeparator/>
      </w:r>
    </w:p>
    <w:p w14:paraId="47175725" w14:textId="77777777" w:rsidR="00DF03CA" w:rsidRDefault="00DF03CA"/>
    <w:p w14:paraId="657703FB" w14:textId="77777777" w:rsidR="00DF03CA" w:rsidRDefault="00DF03C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790B6" w14:textId="77777777" w:rsidR="00DF03CA" w:rsidRDefault="00DF03CA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A65B7" w14:textId="77777777" w:rsidR="00DF03CA" w:rsidRDefault="00DF03CA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4BD35" w14:textId="01290E92" w:rsidR="00DF03CA" w:rsidRDefault="00DF03CA">
    <w:pPr>
      <w:contextualSpacing/>
    </w:pPr>
    <w:r>
      <w:t>OUVROIR DE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25 septembre 1961</w:t>
    </w:r>
  </w:p>
  <w:p w14:paraId="5D06B721" w14:textId="77777777" w:rsidR="00DF03CA" w:rsidRDefault="00DF03CA">
    <w:pPr>
      <w:contextualSpacing/>
    </w:pPr>
    <w:r>
      <w:t xml:space="preserve">LITTERATURE </w:t>
    </w:r>
  </w:p>
  <w:p w14:paraId="4EEB0520" w14:textId="1CB8C99B" w:rsidR="00DF03CA" w:rsidRDefault="00DF03CA">
    <w:pPr>
      <w:contextualSpacing/>
    </w:pPr>
    <w:r>
      <w:t xml:space="preserve">POTENTIELLE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B2AD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F675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DF28F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174B0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9F246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834A9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F7C6E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525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86A2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A804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A506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4C22F2C"/>
    <w:multiLevelType w:val="hybridMultilevel"/>
    <w:tmpl w:val="8DC648A4"/>
    <w:lvl w:ilvl="0" w:tplc="8D4649D2">
      <w:numFmt w:val="bullet"/>
      <w:lvlText w:val="—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2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23"/>
  </w:num>
  <w:num w:numId="5">
    <w:abstractNumId w:val="18"/>
  </w:num>
  <w:num w:numId="6">
    <w:abstractNumId w:val="22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17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0"/>
  </w:num>
  <w:num w:numId="22">
    <w:abstractNumId w:val="13"/>
  </w:num>
  <w:num w:numId="23">
    <w:abstractNumId w:val="16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2F"/>
    <w:rsid w:val="00031BCA"/>
    <w:rsid w:val="0003217F"/>
    <w:rsid w:val="00035083"/>
    <w:rsid w:val="000422DD"/>
    <w:rsid w:val="00051BA3"/>
    <w:rsid w:val="00062A9E"/>
    <w:rsid w:val="000951BB"/>
    <w:rsid w:val="000977BF"/>
    <w:rsid w:val="000B0C60"/>
    <w:rsid w:val="000B1F90"/>
    <w:rsid w:val="000E44E1"/>
    <w:rsid w:val="000E6101"/>
    <w:rsid w:val="000F4FD0"/>
    <w:rsid w:val="00113F11"/>
    <w:rsid w:val="001178C7"/>
    <w:rsid w:val="001315E1"/>
    <w:rsid w:val="001651C7"/>
    <w:rsid w:val="00173C8B"/>
    <w:rsid w:val="001E6E08"/>
    <w:rsid w:val="00203ADD"/>
    <w:rsid w:val="00236C7D"/>
    <w:rsid w:val="00237A28"/>
    <w:rsid w:val="00273D35"/>
    <w:rsid w:val="00286110"/>
    <w:rsid w:val="002975F9"/>
    <w:rsid w:val="00373563"/>
    <w:rsid w:val="003927F7"/>
    <w:rsid w:val="003A5171"/>
    <w:rsid w:val="003D7417"/>
    <w:rsid w:val="003E7BD4"/>
    <w:rsid w:val="003F3F03"/>
    <w:rsid w:val="00407559"/>
    <w:rsid w:val="004201E8"/>
    <w:rsid w:val="004332CC"/>
    <w:rsid w:val="00452939"/>
    <w:rsid w:val="004561BB"/>
    <w:rsid w:val="0047538F"/>
    <w:rsid w:val="004920B0"/>
    <w:rsid w:val="004B053A"/>
    <w:rsid w:val="004B2988"/>
    <w:rsid w:val="004B4868"/>
    <w:rsid w:val="004E2C17"/>
    <w:rsid w:val="004E2E0E"/>
    <w:rsid w:val="004F4301"/>
    <w:rsid w:val="0051028F"/>
    <w:rsid w:val="00514225"/>
    <w:rsid w:val="00537031"/>
    <w:rsid w:val="005411AF"/>
    <w:rsid w:val="00553372"/>
    <w:rsid w:val="005816B5"/>
    <w:rsid w:val="005B11CF"/>
    <w:rsid w:val="005D0598"/>
    <w:rsid w:val="0061666E"/>
    <w:rsid w:val="006742FA"/>
    <w:rsid w:val="00690C08"/>
    <w:rsid w:val="006C5138"/>
    <w:rsid w:val="006C6F2F"/>
    <w:rsid w:val="0070169F"/>
    <w:rsid w:val="00724E44"/>
    <w:rsid w:val="00741909"/>
    <w:rsid w:val="00741F74"/>
    <w:rsid w:val="007515A2"/>
    <w:rsid w:val="0076587A"/>
    <w:rsid w:val="0077051E"/>
    <w:rsid w:val="007D3D2B"/>
    <w:rsid w:val="00804E5D"/>
    <w:rsid w:val="00806E75"/>
    <w:rsid w:val="00887C51"/>
    <w:rsid w:val="008A4155"/>
    <w:rsid w:val="008C20E9"/>
    <w:rsid w:val="008C4545"/>
    <w:rsid w:val="008D72E7"/>
    <w:rsid w:val="00962D3C"/>
    <w:rsid w:val="009653BE"/>
    <w:rsid w:val="00977ED5"/>
    <w:rsid w:val="00984ECD"/>
    <w:rsid w:val="009A606E"/>
    <w:rsid w:val="009D4463"/>
    <w:rsid w:val="00A01741"/>
    <w:rsid w:val="00A070A8"/>
    <w:rsid w:val="00A36BF1"/>
    <w:rsid w:val="00A634B4"/>
    <w:rsid w:val="00A635E3"/>
    <w:rsid w:val="00A67047"/>
    <w:rsid w:val="00A817EF"/>
    <w:rsid w:val="00AD7577"/>
    <w:rsid w:val="00B01751"/>
    <w:rsid w:val="00B219AD"/>
    <w:rsid w:val="00B3226E"/>
    <w:rsid w:val="00B4472E"/>
    <w:rsid w:val="00B51E4F"/>
    <w:rsid w:val="00B97275"/>
    <w:rsid w:val="00BA4ECA"/>
    <w:rsid w:val="00BD243D"/>
    <w:rsid w:val="00C167F9"/>
    <w:rsid w:val="00C22C15"/>
    <w:rsid w:val="00C3225D"/>
    <w:rsid w:val="00C339B6"/>
    <w:rsid w:val="00C37AB1"/>
    <w:rsid w:val="00C41EEA"/>
    <w:rsid w:val="00C452A1"/>
    <w:rsid w:val="00C5132B"/>
    <w:rsid w:val="00C81301"/>
    <w:rsid w:val="00CA00FD"/>
    <w:rsid w:val="00CD38EA"/>
    <w:rsid w:val="00CE41C1"/>
    <w:rsid w:val="00D65F20"/>
    <w:rsid w:val="00DA53BD"/>
    <w:rsid w:val="00DE6FC7"/>
    <w:rsid w:val="00DF03CA"/>
    <w:rsid w:val="00E00228"/>
    <w:rsid w:val="00E0609F"/>
    <w:rsid w:val="00E06A6C"/>
    <w:rsid w:val="00E2247A"/>
    <w:rsid w:val="00E31373"/>
    <w:rsid w:val="00E6666F"/>
    <w:rsid w:val="00E71F0A"/>
    <w:rsid w:val="00E77297"/>
    <w:rsid w:val="00E8643A"/>
    <w:rsid w:val="00E95027"/>
    <w:rsid w:val="00EA0B32"/>
    <w:rsid w:val="00EA753A"/>
    <w:rsid w:val="00EB3E5E"/>
    <w:rsid w:val="00EF030D"/>
    <w:rsid w:val="00EF078A"/>
    <w:rsid w:val="00EF4EA4"/>
    <w:rsid w:val="00EF60B7"/>
    <w:rsid w:val="00F05F7E"/>
    <w:rsid w:val="00F061D1"/>
    <w:rsid w:val="00F37A80"/>
    <w:rsid w:val="00F51222"/>
    <w:rsid w:val="00F83AE6"/>
    <w:rsid w:val="00F87E09"/>
    <w:rsid w:val="00F94220"/>
    <w:rsid w:val="00FB6DFE"/>
    <w:rsid w:val="00FC3AF6"/>
    <w:rsid w:val="00FD4564"/>
    <w:rsid w:val="00FD78A6"/>
    <w:rsid w:val="00FE2FE3"/>
    <w:rsid w:val="00FF03F3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8EA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DefaultParagraphFont"/>
    <w:uiPriority w:val="1"/>
    <w:qFormat/>
    <w:rsid w:val="00E2247A"/>
    <w:rPr>
      <w:color w:val="000090"/>
    </w:rPr>
  </w:style>
  <w:style w:type="paragraph" w:styleId="ListParagraph">
    <w:name w:val="List Paragraph"/>
    <w:basedOn w:val="Normal"/>
    <w:uiPriority w:val="34"/>
    <w:qFormat/>
    <w:rsid w:val="00E6666F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E6666F"/>
    <w:rPr>
      <w:color w:val="548DD4" w:themeColor="text2" w:themeTint="99"/>
    </w:rPr>
  </w:style>
  <w:style w:type="character" w:customStyle="1" w:styleId="reunion-date">
    <w:name w:val="reunion-date"/>
    <w:basedOn w:val="DefaultParagraphFont"/>
    <w:uiPriority w:val="1"/>
    <w:qFormat/>
    <w:rsid w:val="00E6666F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E2247A"/>
    <w:rPr>
      <w:color w:val="943634" w:themeColor="accent2" w:themeShade="BF"/>
    </w:rPr>
  </w:style>
  <w:style w:type="character" w:customStyle="1" w:styleId="titre-divers">
    <w:name w:val="titre-divers"/>
    <w:basedOn w:val="DefaultParagraphFont"/>
    <w:uiPriority w:val="1"/>
    <w:qFormat/>
    <w:rsid w:val="00E2247A"/>
    <w:rPr>
      <w:color w:val="FF0000"/>
    </w:rPr>
  </w:style>
  <w:style w:type="character" w:customStyle="1" w:styleId="Nom-personne-divers">
    <w:name w:val="Nom-personne-divers"/>
    <w:basedOn w:val="DefaultParagraphFont"/>
    <w:uiPriority w:val="1"/>
    <w:qFormat/>
    <w:rsid w:val="00E6666F"/>
    <w:rPr>
      <w:color w:val="76923C" w:themeColor="accent3" w:themeShade="BF"/>
    </w:rPr>
  </w:style>
  <w:style w:type="character" w:customStyle="1" w:styleId="Nom-oulipien">
    <w:name w:val="Nom-oulipien"/>
    <w:basedOn w:val="DefaultParagraphFont"/>
    <w:uiPriority w:val="1"/>
    <w:qFormat/>
    <w:rsid w:val="00E6666F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E6666F"/>
    <w:rPr>
      <w:color w:val="76923C" w:themeColor="accent3" w:themeShade="BF"/>
    </w:rPr>
  </w:style>
  <w:style w:type="character" w:customStyle="1" w:styleId="reunion-lieu">
    <w:name w:val="reunion-lieu"/>
    <w:basedOn w:val="DefaultParagraphFont"/>
    <w:uiPriority w:val="1"/>
    <w:qFormat/>
    <w:rsid w:val="00E2247A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5816B5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E2247A"/>
    <w:rPr>
      <w:color w:val="509475"/>
    </w:rPr>
  </w:style>
  <w:style w:type="paragraph" w:styleId="BlockText">
    <w:name w:val="Block Text"/>
    <w:basedOn w:val="Normal"/>
    <w:uiPriority w:val="99"/>
    <w:semiHidden/>
    <w:unhideWhenUsed/>
    <w:rsid w:val="005816B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E6666F"/>
    <w:rPr>
      <w:iCs/>
      <w:color w:val="E36C0A" w:themeColor="accent6" w:themeShade="BF"/>
    </w:rPr>
  </w:style>
  <w:style w:type="character" w:customStyle="1" w:styleId="DateChar">
    <w:name w:val="Date Char"/>
    <w:basedOn w:val="DefaultParagraphFont"/>
    <w:link w:val="Date"/>
    <w:uiPriority w:val="99"/>
    <w:rsid w:val="00E6666F"/>
    <w:rPr>
      <w:iCs/>
      <w:color w:val="E36C0A" w:themeColor="accent6" w:themeShade="BF"/>
      <w:sz w:val="24"/>
      <w:szCs w:val="24"/>
      <w:lang w:val="fr-FR" w:eastAsia="fr-FR"/>
    </w:rPr>
  </w:style>
  <w:style w:type="character" w:customStyle="1" w:styleId="notions">
    <w:name w:val="notions"/>
    <w:basedOn w:val="Nom-manifestation"/>
    <w:uiPriority w:val="1"/>
    <w:qFormat/>
    <w:rsid w:val="00E2247A"/>
    <w:rPr>
      <w:color w:val="660066"/>
    </w:rPr>
  </w:style>
  <w:style w:type="character" w:customStyle="1" w:styleId="reunion-president">
    <w:name w:val="reunion-president"/>
    <w:basedOn w:val="DefaultParagraphFont"/>
    <w:uiPriority w:val="1"/>
    <w:qFormat/>
    <w:rsid w:val="00E2247A"/>
    <w:rPr>
      <w:color w:val="3366FF"/>
    </w:rPr>
  </w:style>
  <w:style w:type="character" w:styleId="CommentReference">
    <w:name w:val="annotation reference"/>
    <w:basedOn w:val="DefaultParagraphFont"/>
    <w:uiPriority w:val="99"/>
    <w:semiHidden/>
    <w:unhideWhenUsed/>
    <w:rsid w:val="00EB3E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E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E5E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E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E5E"/>
    <w:rPr>
      <w:b/>
      <w:bCs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E5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5E"/>
    <w:rPr>
      <w:rFonts w:ascii="Lucida grande" w:hAnsi="Lucida grande" w:cs="Lucida grande"/>
      <w:sz w:val="18"/>
      <w:szCs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DefaultParagraphFont"/>
    <w:uiPriority w:val="1"/>
    <w:qFormat/>
    <w:rsid w:val="00E2247A"/>
    <w:rPr>
      <w:color w:val="000090"/>
    </w:rPr>
  </w:style>
  <w:style w:type="paragraph" w:styleId="ListParagraph">
    <w:name w:val="List Paragraph"/>
    <w:basedOn w:val="Normal"/>
    <w:uiPriority w:val="34"/>
    <w:qFormat/>
    <w:rsid w:val="00E6666F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E6666F"/>
    <w:rPr>
      <w:color w:val="548DD4" w:themeColor="text2" w:themeTint="99"/>
    </w:rPr>
  </w:style>
  <w:style w:type="character" w:customStyle="1" w:styleId="reunion-date">
    <w:name w:val="reunion-date"/>
    <w:basedOn w:val="DefaultParagraphFont"/>
    <w:uiPriority w:val="1"/>
    <w:qFormat/>
    <w:rsid w:val="00E6666F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E2247A"/>
    <w:rPr>
      <w:color w:val="943634" w:themeColor="accent2" w:themeShade="BF"/>
    </w:rPr>
  </w:style>
  <w:style w:type="character" w:customStyle="1" w:styleId="titre-divers">
    <w:name w:val="titre-divers"/>
    <w:basedOn w:val="DefaultParagraphFont"/>
    <w:uiPriority w:val="1"/>
    <w:qFormat/>
    <w:rsid w:val="00E2247A"/>
    <w:rPr>
      <w:color w:val="FF0000"/>
    </w:rPr>
  </w:style>
  <w:style w:type="character" w:customStyle="1" w:styleId="Nom-personne-divers">
    <w:name w:val="Nom-personne-divers"/>
    <w:basedOn w:val="DefaultParagraphFont"/>
    <w:uiPriority w:val="1"/>
    <w:qFormat/>
    <w:rsid w:val="00E6666F"/>
    <w:rPr>
      <w:color w:val="76923C" w:themeColor="accent3" w:themeShade="BF"/>
    </w:rPr>
  </w:style>
  <w:style w:type="character" w:customStyle="1" w:styleId="Nom-oulipien">
    <w:name w:val="Nom-oulipien"/>
    <w:basedOn w:val="DefaultParagraphFont"/>
    <w:uiPriority w:val="1"/>
    <w:qFormat/>
    <w:rsid w:val="00E6666F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E6666F"/>
    <w:rPr>
      <w:color w:val="76923C" w:themeColor="accent3" w:themeShade="BF"/>
    </w:rPr>
  </w:style>
  <w:style w:type="character" w:customStyle="1" w:styleId="reunion-lieu">
    <w:name w:val="reunion-lieu"/>
    <w:basedOn w:val="DefaultParagraphFont"/>
    <w:uiPriority w:val="1"/>
    <w:qFormat/>
    <w:rsid w:val="00E2247A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5816B5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E2247A"/>
    <w:rPr>
      <w:color w:val="509475"/>
    </w:rPr>
  </w:style>
  <w:style w:type="paragraph" w:styleId="BlockText">
    <w:name w:val="Block Text"/>
    <w:basedOn w:val="Normal"/>
    <w:uiPriority w:val="99"/>
    <w:semiHidden/>
    <w:unhideWhenUsed/>
    <w:rsid w:val="005816B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E6666F"/>
    <w:rPr>
      <w:iCs/>
      <w:color w:val="E36C0A" w:themeColor="accent6" w:themeShade="BF"/>
    </w:rPr>
  </w:style>
  <w:style w:type="character" w:customStyle="1" w:styleId="DateChar">
    <w:name w:val="Date Char"/>
    <w:basedOn w:val="DefaultParagraphFont"/>
    <w:link w:val="Date"/>
    <w:uiPriority w:val="99"/>
    <w:rsid w:val="00E6666F"/>
    <w:rPr>
      <w:iCs/>
      <w:color w:val="E36C0A" w:themeColor="accent6" w:themeShade="BF"/>
      <w:sz w:val="24"/>
      <w:szCs w:val="24"/>
      <w:lang w:val="fr-FR" w:eastAsia="fr-FR"/>
    </w:rPr>
  </w:style>
  <w:style w:type="character" w:customStyle="1" w:styleId="notions">
    <w:name w:val="notions"/>
    <w:basedOn w:val="Nom-manifestation"/>
    <w:uiPriority w:val="1"/>
    <w:qFormat/>
    <w:rsid w:val="00E2247A"/>
    <w:rPr>
      <w:color w:val="660066"/>
    </w:rPr>
  </w:style>
  <w:style w:type="character" w:customStyle="1" w:styleId="reunion-president">
    <w:name w:val="reunion-president"/>
    <w:basedOn w:val="DefaultParagraphFont"/>
    <w:uiPriority w:val="1"/>
    <w:qFormat/>
    <w:rsid w:val="00E2247A"/>
    <w:rPr>
      <w:color w:val="3366FF"/>
    </w:rPr>
  </w:style>
  <w:style w:type="character" w:styleId="CommentReference">
    <w:name w:val="annotation reference"/>
    <w:basedOn w:val="DefaultParagraphFont"/>
    <w:uiPriority w:val="99"/>
    <w:semiHidden/>
    <w:unhideWhenUsed/>
    <w:rsid w:val="00EB3E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E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E5E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E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E5E"/>
    <w:rPr>
      <w:b/>
      <w:bCs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E5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5E"/>
    <w:rPr>
      <w:rFonts w:ascii="Lucida grande" w:hAnsi="Lucida grande" w:cs="Lucida grande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verboard89:Downloads:1.FeuilledestyleOulipo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D3B42DC-2EB3-F448-AD8F-CB0D26FC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1.FeuilledestyleOulipoV3.dotx</Template>
  <TotalTime>0</TotalTime>
  <Pages>7</Pages>
  <Words>1862</Words>
  <Characters>10620</Characters>
  <Application>Microsoft Macintosh Word</Application>
  <DocSecurity>0</DocSecurity>
  <Lines>88</Lines>
  <Paragraphs>24</Paragraphs>
  <ScaleCrop>false</ScaleCrop>
  <Company>Text Encoding Initiative</Company>
  <LinksUpToDate>false</LinksUpToDate>
  <CharactersWithSpaces>12458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COMTE RENDU REDIGE DU 10 SEPTEMBRE 1971 (tapuscrit)</dc:title>
  <dc:creator>Student</dc:creator>
  <cp:lastModifiedBy>Natalie Berkman</cp:lastModifiedBy>
  <cp:revision>2</cp:revision>
  <dcterms:created xsi:type="dcterms:W3CDTF">2014-08-16T09:01:00Z</dcterms:created>
  <dcterms:modified xsi:type="dcterms:W3CDTF">2014-08-16T09:01:00Z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