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1A8F5" w14:textId="77777777" w:rsidR="003E58D3" w:rsidRDefault="003E58D3" w:rsidP="00B3226E">
      <w:pPr>
        <w:spacing w:before="0" w:beforeAutospacing="0" w:after="0" w:afterAutospacing="0"/>
      </w:pPr>
      <w:r>
        <w:t>Brigade des Mondanités / Chronique Parisienne</w:t>
      </w:r>
    </w:p>
    <w:p w14:paraId="31BEDD39" w14:textId="77777777" w:rsidR="003E58D3" w:rsidRDefault="003E58D3" w:rsidP="00B3226E">
      <w:pPr>
        <w:spacing w:before="0" w:beforeAutospacing="0" w:after="0" w:afterAutospacing="0"/>
      </w:pPr>
    </w:p>
    <w:p w14:paraId="78575F6F" w14:textId="54BAD68A" w:rsidR="00407559" w:rsidRDefault="003E58D3" w:rsidP="003E58D3">
      <w:pPr>
        <w:spacing w:before="0" w:beforeAutospacing="0" w:after="0" w:afterAutospacing="0"/>
        <w:jc w:val="center"/>
      </w:pPr>
      <w:r w:rsidRPr="00A86751">
        <w:rPr>
          <w:rStyle w:val="reunion-lieu"/>
        </w:rPr>
        <w:t>PARIS</w:t>
      </w:r>
      <w:r>
        <w:t xml:space="preserve"> </w:t>
      </w:r>
      <w:r w:rsidRPr="00A86751">
        <w:rPr>
          <w:rStyle w:val="reunion-date"/>
        </w:rPr>
        <w:t>AU MOIS D’AOÛT</w:t>
      </w:r>
    </w:p>
    <w:p w14:paraId="078A03A7" w14:textId="77777777" w:rsidR="003E58D3" w:rsidRDefault="003E58D3" w:rsidP="003E58D3">
      <w:pPr>
        <w:spacing w:before="0" w:beforeAutospacing="0" w:after="0" w:afterAutospacing="0"/>
        <w:jc w:val="center"/>
      </w:pPr>
    </w:p>
    <w:p w14:paraId="1EC540CE" w14:textId="33DBC8B7" w:rsidR="003E58D3" w:rsidRDefault="003E58D3" w:rsidP="003E58D3">
      <w:pPr>
        <w:spacing w:before="0" w:beforeAutospacing="0" w:after="0" w:afterAutospacing="0"/>
      </w:pPr>
      <w:r>
        <w:tab/>
        <w:t xml:space="preserve">C’est </w:t>
      </w:r>
      <w:r w:rsidRPr="00A86751">
        <w:rPr>
          <w:rStyle w:val="reunion-date"/>
        </w:rPr>
        <w:t>le 17 août</w:t>
      </w:r>
      <w:r>
        <w:t xml:space="preserve"> et dans ses </w:t>
      </w:r>
      <w:r w:rsidRPr="00A86751">
        <w:rPr>
          <w:rStyle w:val="reunion-lieu"/>
        </w:rPr>
        <w:t>jardins de Boulogne-sur-Seine</w:t>
      </w:r>
      <w:r>
        <w:t xml:space="preserve"> que le Régent de Stratégie et Tactique </w:t>
      </w:r>
      <w:proofErr w:type="spellStart"/>
      <w:r>
        <w:t>Scacchiale</w:t>
      </w:r>
      <w:proofErr w:type="spellEnd"/>
      <w:r>
        <w:t xml:space="preserve"> et de </w:t>
      </w:r>
      <w:proofErr w:type="spellStart"/>
      <w:r>
        <w:t>Chrononomie</w:t>
      </w:r>
      <w:proofErr w:type="spellEnd"/>
      <w:r>
        <w:t>, Président-Fondateur de l’</w:t>
      </w:r>
      <w:proofErr w:type="spellStart"/>
      <w:r>
        <w:t>OuLiPo</w:t>
      </w:r>
      <w:proofErr w:type="spellEnd"/>
      <w:r>
        <w:t xml:space="preserve">, a reçu et fort convenablement traité ses sympathiques collègues. On fit le tour du propriétaire et de la propriété, on admira le cèdre, on sonda le puits, on salua gravement </w:t>
      </w:r>
      <w:r w:rsidRPr="00A86751">
        <w:rPr>
          <w:rStyle w:val="Nom-personne-divers"/>
        </w:rPr>
        <w:t>Lady Godiva</w:t>
      </w:r>
      <w:r>
        <w:t>, puis on siffla des kirs correctement dosés</w:t>
      </w:r>
      <w:r>
        <w:rPr>
          <w:rStyle w:val="FootnoteReference"/>
        </w:rPr>
        <w:footnoteReference w:id="1"/>
      </w:r>
      <w:r>
        <w:t xml:space="preserve">. </w:t>
      </w:r>
    </w:p>
    <w:p w14:paraId="0BEC72C2" w14:textId="77777777" w:rsidR="003E58D3" w:rsidRDefault="003E58D3" w:rsidP="003E58D3">
      <w:pPr>
        <w:spacing w:before="0" w:beforeAutospacing="0" w:after="0" w:afterAutospacing="0"/>
      </w:pPr>
    </w:p>
    <w:p w14:paraId="2E6A83F3" w14:textId="2E4B0781" w:rsidR="003E58D3" w:rsidRDefault="003E58D3" w:rsidP="003E58D3">
      <w:pPr>
        <w:spacing w:before="0" w:beforeAutospacing="0" w:after="0" w:afterAutospacing="0"/>
      </w:pPr>
      <w:r>
        <w:tab/>
        <w:t xml:space="preserve">Se trouvaient là, dans l’ordre de leur arrivée : </w:t>
      </w:r>
      <w:r w:rsidRPr="00A86751">
        <w:rPr>
          <w:rStyle w:val="reunion-presents"/>
        </w:rPr>
        <w:t>Raymond Queneau</w:t>
      </w:r>
      <w:r>
        <w:t xml:space="preserve">, </w:t>
      </w:r>
      <w:r w:rsidRPr="00A86751">
        <w:rPr>
          <w:rStyle w:val="reunion-presents"/>
        </w:rPr>
        <w:t>Jean Lescure</w:t>
      </w:r>
      <w:r>
        <w:t xml:space="preserve"> et </w:t>
      </w:r>
      <w:r w:rsidRPr="00A86751">
        <w:rPr>
          <w:rStyle w:val="reunion-presents"/>
        </w:rPr>
        <w:t>Jacques Bens</w:t>
      </w:r>
      <w:r>
        <w:t xml:space="preserve"> ; </w:t>
      </w:r>
      <w:r w:rsidRPr="00A86751">
        <w:rPr>
          <w:rStyle w:val="reunion-presents"/>
        </w:rPr>
        <w:t xml:space="preserve">Jacques </w:t>
      </w:r>
      <w:proofErr w:type="spellStart"/>
      <w:r w:rsidRPr="00A86751">
        <w:rPr>
          <w:rStyle w:val="reunion-presents"/>
        </w:rPr>
        <w:t>Duchâteau</w:t>
      </w:r>
      <w:proofErr w:type="spellEnd"/>
      <w:r>
        <w:t xml:space="preserve"> ; enfin, </w:t>
      </w:r>
      <w:proofErr w:type="spellStart"/>
      <w:r w:rsidRPr="00A86751">
        <w:rPr>
          <w:rStyle w:val="reunion-presents"/>
        </w:rPr>
        <w:t>Latis</w:t>
      </w:r>
      <w:proofErr w:type="spellEnd"/>
      <w:r>
        <w:t xml:space="preserve"> et </w:t>
      </w:r>
      <w:r w:rsidRPr="00A86751">
        <w:rPr>
          <w:rStyle w:val="reunion-presents"/>
        </w:rPr>
        <w:t>Noël Arnaud</w:t>
      </w:r>
      <w:r>
        <w:t xml:space="preserve">. Plus le Régent et amphitryon précédemment nommé, cela va de soi. </w:t>
      </w:r>
    </w:p>
    <w:p w14:paraId="3C80A51C" w14:textId="77777777" w:rsidR="003E58D3" w:rsidRDefault="003E58D3" w:rsidP="003E58D3">
      <w:pPr>
        <w:spacing w:before="0" w:beforeAutospacing="0" w:after="0" w:afterAutospacing="0"/>
      </w:pPr>
    </w:p>
    <w:p w14:paraId="0F6B9BA9" w14:textId="728EB1F5" w:rsidR="003E58D3" w:rsidRDefault="003E58D3" w:rsidP="003E58D3">
      <w:pPr>
        <w:spacing w:before="0" w:beforeAutospacing="0" w:after="0" w:afterAutospacing="0"/>
      </w:pPr>
      <w:r>
        <w:tab/>
      </w:r>
      <w:proofErr w:type="spellStart"/>
      <w:r w:rsidRPr="00A86751">
        <w:rPr>
          <w:rStyle w:val="Nom-oulipien"/>
        </w:rPr>
        <w:t>Latis</w:t>
      </w:r>
      <w:proofErr w:type="spellEnd"/>
      <w:r>
        <w:t xml:space="preserve"> déploya, </w:t>
      </w:r>
      <w:r w:rsidR="006A788E">
        <w:t>au milieu de l’émotion générale, un immense et magnifique portrait de Sa Magnificence, composé et tiré (</w:t>
      </w:r>
      <w:proofErr w:type="spellStart"/>
      <w:r w:rsidR="006A788E">
        <w:t>héliographiquement</w:t>
      </w:r>
      <w:proofErr w:type="spellEnd"/>
      <w:r w:rsidR="006A788E">
        <w:t>) par le correspondant de l’</w:t>
      </w:r>
      <w:proofErr w:type="spellStart"/>
      <w:r w:rsidR="006A788E">
        <w:t>OuLiPo</w:t>
      </w:r>
      <w:proofErr w:type="spellEnd"/>
      <w:r w:rsidR="006A788E">
        <w:t xml:space="preserve"> en Middlesex, </w:t>
      </w:r>
      <w:r w:rsidR="006A788E" w:rsidRPr="00A86751">
        <w:rPr>
          <w:rStyle w:val="Nom-oulipien"/>
        </w:rPr>
        <w:t>Stanley Chapman</w:t>
      </w:r>
      <w:r w:rsidR="006A788E">
        <w:t xml:space="preserve">. Ce portrait fut épinglé contre un mur et suivit les discussions subséquentes avec une attention soutenue par une brise légère. </w:t>
      </w:r>
    </w:p>
    <w:p w14:paraId="04029805" w14:textId="77777777" w:rsidR="006A788E" w:rsidRDefault="006A788E" w:rsidP="003E58D3">
      <w:pPr>
        <w:spacing w:before="0" w:beforeAutospacing="0" w:after="0" w:afterAutospacing="0"/>
      </w:pPr>
    </w:p>
    <w:p w14:paraId="674E0268" w14:textId="3939BA6C" w:rsidR="006A788E" w:rsidRDefault="006A788E" w:rsidP="003E58D3">
      <w:pPr>
        <w:spacing w:before="0" w:beforeAutospacing="0" w:after="0" w:afterAutospacing="0"/>
      </w:pPr>
      <w:r>
        <w:tab/>
        <w:t xml:space="preserve">L’hôte et organisateur des réjouissances distribua des chaises, des verres et des vivres, et mit à la disposition du président de séance un gong en provenance de </w:t>
      </w:r>
      <w:proofErr w:type="spellStart"/>
      <w:r>
        <w:t>Niou</w:t>
      </w:r>
      <w:proofErr w:type="spellEnd"/>
      <w:r>
        <w:t xml:space="preserve">-Delly et un chapeau haute-forme flambant neuf. </w:t>
      </w:r>
    </w:p>
    <w:p w14:paraId="3321F827" w14:textId="77777777" w:rsidR="006A788E" w:rsidRDefault="006A788E" w:rsidP="003E58D3">
      <w:pPr>
        <w:spacing w:before="0" w:beforeAutospacing="0" w:after="0" w:afterAutospacing="0"/>
      </w:pPr>
    </w:p>
    <w:p w14:paraId="76B19B4C" w14:textId="6C3D2BAA" w:rsidR="006A788E" w:rsidRDefault="006A788E" w:rsidP="003E58D3">
      <w:pPr>
        <w:spacing w:before="0" w:beforeAutospacing="0" w:after="0" w:afterAutospacing="0"/>
      </w:pPr>
      <w:r>
        <w:tab/>
        <w:t xml:space="preserve">Le président de séance fut désigné par l’ordre alphabétique </w:t>
      </w:r>
      <w:proofErr w:type="spellStart"/>
      <w:r>
        <w:t>Pourqi</w:t>
      </w:r>
      <w:proofErr w:type="spellEnd"/>
      <w:r>
        <w:t xml:space="preserve"> — et c’était </w:t>
      </w:r>
      <w:r w:rsidRPr="00A86751">
        <w:rPr>
          <w:rStyle w:val="Nom-oulipien"/>
        </w:rPr>
        <w:t>Raymond Queneau</w:t>
      </w:r>
      <w:r>
        <w:t>, qui se couvrit le chef du haute-forme et réclama le silence en faisant du bruit sur son gong, tel l’athlète d’</w:t>
      </w:r>
      <w:r w:rsidRPr="00A86751">
        <w:rPr>
          <w:rStyle w:val="Nom-personne-divers"/>
        </w:rPr>
        <w:t>Arthur Rank</w:t>
      </w:r>
      <w:r>
        <w:t xml:space="preserve">. </w:t>
      </w:r>
    </w:p>
    <w:p w14:paraId="01C0FA9E" w14:textId="77777777" w:rsidR="006A788E" w:rsidRDefault="006A788E" w:rsidP="003E58D3">
      <w:pPr>
        <w:spacing w:before="0" w:beforeAutospacing="0" w:after="0" w:afterAutospacing="0"/>
      </w:pPr>
    </w:p>
    <w:p w14:paraId="635B3B90" w14:textId="33D20F03" w:rsidR="006A788E" w:rsidRDefault="006A788E" w:rsidP="003E58D3">
      <w:pPr>
        <w:spacing w:before="0" w:beforeAutospacing="0" w:after="0" w:afterAutospacing="0"/>
      </w:pPr>
      <w:r>
        <w:tab/>
        <w:t xml:space="preserve">Le président parla d’abord, pour faire part d’une lettre de M. </w:t>
      </w:r>
      <w:r w:rsidRPr="00A86751">
        <w:rPr>
          <w:rStyle w:val="Nom-personne-auteur"/>
        </w:rPr>
        <w:t>Jean Cocteau</w:t>
      </w:r>
      <w:r>
        <w:t xml:space="preserve"> (de </w:t>
      </w:r>
      <w:r w:rsidRPr="00A86751">
        <w:rPr>
          <w:rStyle w:val="titre-divers"/>
        </w:rPr>
        <w:t>l’</w:t>
      </w:r>
      <w:proofErr w:type="spellStart"/>
      <w:r w:rsidRPr="00A86751">
        <w:rPr>
          <w:rStyle w:val="titre-divers"/>
        </w:rPr>
        <w:t>Acadéfraise</w:t>
      </w:r>
      <w:proofErr w:type="spellEnd"/>
      <w:r>
        <w:t>)</w:t>
      </w:r>
      <w:r>
        <w:tab/>
        <w:t xml:space="preserve">réclamant (à la suite de la postface aux </w:t>
      </w:r>
      <w:r w:rsidRPr="00A86751">
        <w:rPr>
          <w:rStyle w:val="titre-oeuvre"/>
        </w:rPr>
        <w:t>100000000000000 de poèmes</w:t>
      </w:r>
      <w:r>
        <w:t xml:space="preserve">) un droit de priorité </w:t>
      </w:r>
      <w:r w:rsidR="00CB1568">
        <w:t xml:space="preserve">sur la composition de poèmes cousus avec les vers des autres. </w:t>
      </w:r>
      <w:r w:rsidR="00CB1568" w:rsidRPr="00A86751">
        <w:rPr>
          <w:rStyle w:val="Nom-oulipien"/>
        </w:rPr>
        <w:t>Bens</w:t>
      </w:r>
      <w:r w:rsidR="00CB1568">
        <w:t xml:space="preserve"> fit astucieusement remarquer que, si le mot </w:t>
      </w:r>
      <w:r w:rsidR="00CB1568" w:rsidRPr="00A86751">
        <w:rPr>
          <w:rStyle w:val="notions"/>
        </w:rPr>
        <w:t>centon</w:t>
      </w:r>
      <w:r w:rsidR="00CB1568">
        <w:t xml:space="preserve"> existait avant </w:t>
      </w:r>
      <w:r w:rsidR="00CB1568" w:rsidRPr="00A86751">
        <w:rPr>
          <w:rStyle w:val="Nom-personne-auteur"/>
        </w:rPr>
        <w:t>Cocteau</w:t>
      </w:r>
      <w:r w:rsidR="00CB1568">
        <w:t xml:space="preserve"> (ce qui se démontre), c’est que la chose existait aussi. </w:t>
      </w:r>
    </w:p>
    <w:p w14:paraId="1C96B2BE" w14:textId="77777777" w:rsidR="00CB1568" w:rsidRDefault="00CB1568" w:rsidP="003E58D3">
      <w:pPr>
        <w:spacing w:before="0" w:beforeAutospacing="0" w:after="0" w:afterAutospacing="0"/>
      </w:pPr>
    </w:p>
    <w:p w14:paraId="5C53F5E5" w14:textId="77777777" w:rsidR="00CB1568" w:rsidRDefault="00CB1568" w:rsidP="003E58D3">
      <w:pPr>
        <w:spacing w:before="0" w:beforeAutospacing="0" w:after="0" w:afterAutospacing="0"/>
      </w:pPr>
    </w:p>
    <w:p w14:paraId="1C0D27FD" w14:textId="77777777" w:rsidR="00CB1568" w:rsidRDefault="00CB1568" w:rsidP="003E58D3">
      <w:pPr>
        <w:spacing w:before="0" w:beforeAutospacing="0" w:after="0" w:afterAutospacing="0"/>
      </w:pPr>
    </w:p>
    <w:p w14:paraId="3FC3C790" w14:textId="77777777" w:rsidR="00CB1568" w:rsidRDefault="00CB1568" w:rsidP="003E58D3">
      <w:pPr>
        <w:spacing w:before="0" w:beforeAutospacing="0" w:after="0" w:afterAutospacing="0"/>
      </w:pPr>
    </w:p>
    <w:p w14:paraId="54CBB10F" w14:textId="77777777" w:rsidR="00CB1568" w:rsidRDefault="00CB1568" w:rsidP="003E58D3">
      <w:pPr>
        <w:spacing w:before="0" w:beforeAutospacing="0" w:after="0" w:afterAutospacing="0"/>
      </w:pPr>
    </w:p>
    <w:p w14:paraId="25546CCF" w14:textId="77777777" w:rsidR="00CB1568" w:rsidRDefault="00CB1568" w:rsidP="003E58D3">
      <w:pPr>
        <w:spacing w:before="0" w:beforeAutospacing="0" w:after="0" w:afterAutospacing="0"/>
      </w:pPr>
    </w:p>
    <w:p w14:paraId="32DF0B4E" w14:textId="77777777" w:rsidR="00CB1568" w:rsidRDefault="00CB1568" w:rsidP="003E58D3">
      <w:pPr>
        <w:spacing w:before="0" w:beforeAutospacing="0" w:after="0" w:afterAutospacing="0"/>
      </w:pPr>
    </w:p>
    <w:p w14:paraId="31C17B77" w14:textId="77777777" w:rsidR="00CB1568" w:rsidRDefault="00CB1568" w:rsidP="003E58D3">
      <w:pPr>
        <w:spacing w:before="0" w:beforeAutospacing="0" w:after="0" w:afterAutospacing="0"/>
      </w:pPr>
    </w:p>
    <w:p w14:paraId="66AA4CAF" w14:textId="77777777" w:rsidR="00CB1568" w:rsidRDefault="00CB1568" w:rsidP="003E58D3">
      <w:pPr>
        <w:spacing w:before="0" w:beforeAutospacing="0" w:after="0" w:afterAutospacing="0"/>
      </w:pPr>
    </w:p>
    <w:p w14:paraId="7B625ECD" w14:textId="3980D319" w:rsidR="00AB76C0" w:rsidRDefault="00AB76C0" w:rsidP="00AB76C0">
      <w:pPr>
        <w:spacing w:before="0" w:beforeAutospacing="0" w:after="0" w:afterAutospacing="0"/>
      </w:pPr>
      <w:r>
        <w:lastRenderedPageBreak/>
        <w:tab/>
      </w:r>
      <w:r w:rsidRPr="00A86751">
        <w:rPr>
          <w:rStyle w:val="Nom-oulipien"/>
        </w:rPr>
        <w:t>LATIS</w:t>
      </w:r>
      <w:r>
        <w:t xml:space="preserve"> : D’ailleurs, </w:t>
      </w:r>
      <w:r w:rsidRPr="00A86751">
        <w:rPr>
          <w:rStyle w:val="Nom-personne-auteur"/>
        </w:rPr>
        <w:t xml:space="preserve">Tristan </w:t>
      </w:r>
      <w:proofErr w:type="spellStart"/>
      <w:r w:rsidRPr="00A86751">
        <w:rPr>
          <w:rStyle w:val="Nom-personne-auteur"/>
        </w:rPr>
        <w:t>Derême</w:t>
      </w:r>
      <w:proofErr w:type="spellEnd"/>
      <w:r>
        <w:t xml:space="preserve"> a composé des centons. </w:t>
      </w:r>
    </w:p>
    <w:p w14:paraId="3C2D862A" w14:textId="70B29B16" w:rsidR="00AB76C0" w:rsidRDefault="00AB76C0" w:rsidP="00AB76C0">
      <w:pPr>
        <w:spacing w:before="0" w:beforeAutospacing="0" w:after="0" w:afterAutospacing="0"/>
      </w:pPr>
      <w:r>
        <w:tab/>
      </w:r>
      <w:r w:rsidRPr="00A86751">
        <w:rPr>
          <w:rStyle w:val="Nom-oulipien"/>
        </w:rPr>
        <w:t>BENS</w:t>
      </w:r>
      <w:r>
        <w:t xml:space="preserve"> : Et </w:t>
      </w:r>
      <w:r w:rsidRPr="00A86751">
        <w:rPr>
          <w:rStyle w:val="Nom-personne-auteur"/>
        </w:rPr>
        <w:t>Charles Trenet</w:t>
      </w:r>
      <w:r>
        <w:t xml:space="preserve">, sur des </w:t>
      </w:r>
      <w:r w:rsidRPr="00A86751">
        <w:rPr>
          <w:rStyle w:val="titre-oeuvre"/>
        </w:rPr>
        <w:t>Fables</w:t>
      </w:r>
      <w:r>
        <w:t xml:space="preserve"> de </w:t>
      </w:r>
      <w:r w:rsidRPr="00A86751">
        <w:rPr>
          <w:rStyle w:val="Nom-personne-auteur"/>
        </w:rPr>
        <w:t>La Fontaine</w:t>
      </w:r>
      <w:r>
        <w:t xml:space="preserve">. </w:t>
      </w:r>
    </w:p>
    <w:p w14:paraId="4CB616CE" w14:textId="03AF83E1" w:rsidR="00AB76C0" w:rsidRDefault="00AB76C0" w:rsidP="00AB76C0">
      <w:pPr>
        <w:spacing w:before="0" w:beforeAutospacing="0" w:after="0" w:afterAutospacing="0"/>
      </w:pPr>
      <w:r>
        <w:tab/>
      </w:r>
      <w:r w:rsidRPr="00A86751">
        <w:rPr>
          <w:rStyle w:val="Nom-oulipien"/>
        </w:rPr>
        <w:t>LATIS</w:t>
      </w:r>
      <w:r>
        <w:t xml:space="preserve"> : Et </w:t>
      </w:r>
      <w:r w:rsidRPr="00A86751">
        <w:rPr>
          <w:rStyle w:val="Nom-personne-auteur"/>
        </w:rPr>
        <w:t>Jacques Prévert</w:t>
      </w:r>
      <w:r>
        <w:t xml:space="preserve">. </w:t>
      </w:r>
    </w:p>
    <w:p w14:paraId="2771B9D3" w14:textId="7F62F21A" w:rsidR="00AB76C0" w:rsidRDefault="00AB76C0" w:rsidP="00AB76C0">
      <w:pPr>
        <w:spacing w:before="0" w:beforeAutospacing="0" w:after="0" w:afterAutospacing="0"/>
      </w:pPr>
      <w:r>
        <w:tab/>
      </w:r>
      <w:r w:rsidRPr="00A86751">
        <w:rPr>
          <w:rStyle w:val="Nom-oulipien"/>
        </w:rPr>
        <w:t>Noël Arnaud</w:t>
      </w:r>
      <w:r>
        <w:t xml:space="preserve"> fit alors remarquer que l’ordre du jour était nourri…</w:t>
      </w:r>
    </w:p>
    <w:p w14:paraId="50F2A6E6" w14:textId="75C038DA" w:rsidR="00AB76C0" w:rsidRDefault="00AB76C0" w:rsidP="00AB76C0">
      <w:pPr>
        <w:spacing w:before="0" w:beforeAutospacing="0" w:after="0" w:afterAutospacing="0"/>
      </w:pPr>
      <w:r>
        <w:tab/>
      </w:r>
      <w:r w:rsidRPr="00A86751">
        <w:rPr>
          <w:rStyle w:val="Nom-oulipien"/>
        </w:rPr>
        <w:t>LE LIONNAIS</w:t>
      </w:r>
      <w:r>
        <w:t> : J’espère que vous aussi !</w:t>
      </w:r>
    </w:p>
    <w:p w14:paraId="6A52002C" w14:textId="653E8DDF" w:rsidR="00AB76C0" w:rsidRDefault="00AB76C0" w:rsidP="00AB76C0">
      <w:pPr>
        <w:spacing w:before="0" w:beforeAutospacing="0" w:after="0" w:afterAutospacing="0"/>
      </w:pPr>
      <w:r>
        <w:tab/>
        <w:t>…</w:t>
      </w:r>
      <w:proofErr w:type="gramStart"/>
      <w:r>
        <w:t>et</w:t>
      </w:r>
      <w:proofErr w:type="gramEnd"/>
      <w:r>
        <w:t xml:space="preserve"> que, en conséquence, il y avait lieu de ne pas muser. </w:t>
      </w:r>
    </w:p>
    <w:p w14:paraId="2BD58B90" w14:textId="77777777" w:rsidR="00AB76C0" w:rsidRDefault="00AB76C0" w:rsidP="00AB76C0">
      <w:pPr>
        <w:spacing w:before="0" w:beforeAutospacing="0" w:after="0" w:afterAutospacing="0"/>
      </w:pPr>
    </w:p>
    <w:p w14:paraId="3A57EE34" w14:textId="70AB166D" w:rsidR="00AB76C0" w:rsidRDefault="00AB76C0" w:rsidP="00AB76C0">
      <w:pPr>
        <w:spacing w:before="0" w:beforeAutospacing="0" w:after="0" w:afterAutospacing="0"/>
      </w:pPr>
      <w:r>
        <w:tab/>
      </w:r>
      <w:r w:rsidRPr="00A86751">
        <w:rPr>
          <w:rStyle w:val="Nom-oulipien"/>
        </w:rPr>
        <w:t>Raymond Queneau</w:t>
      </w:r>
      <w:r>
        <w:t xml:space="preserve"> </w:t>
      </w:r>
      <w:r w:rsidR="007C5FB2">
        <w:t xml:space="preserve">reprit la parole pour signaler avoir reçu de </w:t>
      </w:r>
      <w:r w:rsidR="007C5FB2" w:rsidRPr="007D36A3">
        <w:rPr>
          <w:rStyle w:val="Nom-personne-divers"/>
        </w:rPr>
        <w:t>M. STARYNKEVITCH</w:t>
      </w:r>
      <w:r w:rsidR="007C5FB2">
        <w:t xml:space="preserve"> (de </w:t>
      </w:r>
      <w:r w:rsidR="007C5FB2" w:rsidRPr="007D36A3">
        <w:rPr>
          <w:rStyle w:val="titre-divers"/>
        </w:rPr>
        <w:t>la SEPSEA</w:t>
      </w:r>
      <w:r w:rsidR="007C5FB2">
        <w:t xml:space="preserve">) des </w:t>
      </w:r>
      <w:r w:rsidR="007C5FB2" w:rsidRPr="007D36A3">
        <w:rPr>
          <w:rStyle w:val="notions"/>
        </w:rPr>
        <w:t>sonnets</w:t>
      </w:r>
      <w:r w:rsidR="007C5FB2">
        <w:t xml:space="preserve">, extraits des </w:t>
      </w:r>
      <w:r w:rsidR="007C5FB2" w:rsidRPr="007D36A3">
        <w:rPr>
          <w:rStyle w:val="titre-oeuvre"/>
        </w:rPr>
        <w:t>100000000000000 de poèmes</w:t>
      </w:r>
      <w:r w:rsidR="007C5FB2">
        <w:t xml:space="preserve">, composés par la machine électronique CAB 500. On souhaita que </w:t>
      </w:r>
      <w:r w:rsidR="007C5FB2" w:rsidRPr="007D36A3">
        <w:rPr>
          <w:rStyle w:val="Nom-personne-divers"/>
        </w:rPr>
        <w:t xml:space="preserve">M. </w:t>
      </w:r>
      <w:proofErr w:type="spellStart"/>
      <w:r w:rsidR="007C5FB2" w:rsidRPr="007D36A3">
        <w:rPr>
          <w:rStyle w:val="Nom-personne-divers"/>
        </w:rPr>
        <w:t>Starynkevitch</w:t>
      </w:r>
      <w:proofErr w:type="spellEnd"/>
      <w:r w:rsidR="007C5FB2">
        <w:t xml:space="preserve"> nous précise la méthode utilisée ; on espéra que le choix des vers ne fut pas laissé au hasard. </w:t>
      </w:r>
    </w:p>
    <w:p w14:paraId="6E884809" w14:textId="77777777" w:rsidR="007C5FB2" w:rsidRDefault="007C5FB2" w:rsidP="00AB76C0">
      <w:pPr>
        <w:spacing w:before="0" w:beforeAutospacing="0" w:after="0" w:afterAutospacing="0"/>
      </w:pPr>
    </w:p>
    <w:p w14:paraId="7D406598" w14:textId="51CFE3E0" w:rsidR="007C5FB2" w:rsidRDefault="007C5FB2" w:rsidP="00AB76C0">
      <w:pPr>
        <w:spacing w:before="0" w:beforeAutospacing="0" w:after="0" w:afterAutospacing="0"/>
      </w:pPr>
      <w:r>
        <w:tab/>
      </w:r>
      <w:r w:rsidRPr="007D36A3">
        <w:rPr>
          <w:rStyle w:val="Nom-oulipien"/>
        </w:rPr>
        <w:t>LE LIONNAIS</w:t>
      </w:r>
      <w:r>
        <w:t xml:space="preserve"> : Si </w:t>
      </w:r>
      <w:r w:rsidRPr="007D36A3">
        <w:rPr>
          <w:rStyle w:val="titre-divers"/>
        </w:rPr>
        <w:t>la SEPSEA</w:t>
      </w:r>
      <w:r>
        <w:t xml:space="preserve"> a quelque rapport avec </w:t>
      </w:r>
      <w:r w:rsidRPr="007D36A3">
        <w:rPr>
          <w:rStyle w:val="titre-divers"/>
        </w:rPr>
        <w:t>la SEA</w:t>
      </w:r>
      <w:r>
        <w:t xml:space="preserve">, dont je connais bien le directeur, nous pourrons peut-être en tirer avantage. (MER-SEA, comme a déjà dit </w:t>
      </w:r>
      <w:r w:rsidRPr="007D36A3">
        <w:rPr>
          <w:rStyle w:val="Nom-personne-auteur"/>
        </w:rPr>
        <w:t>Jacques Prévert</w:t>
      </w:r>
      <w:r>
        <w:t>.)</w:t>
      </w:r>
    </w:p>
    <w:p w14:paraId="15C35649" w14:textId="77777777" w:rsidR="007C5FB2" w:rsidRDefault="007C5FB2" w:rsidP="007C5FB2">
      <w:pPr>
        <w:spacing w:before="0" w:beforeAutospacing="0" w:after="0" w:afterAutospacing="0"/>
        <w:jc w:val="center"/>
      </w:pPr>
    </w:p>
    <w:p w14:paraId="01D1E885" w14:textId="6CD1DA0E" w:rsidR="007C5FB2" w:rsidRDefault="007C5FB2" w:rsidP="007C5FB2">
      <w:pPr>
        <w:spacing w:before="0" w:beforeAutospacing="0" w:after="0" w:afterAutospacing="0"/>
        <w:jc w:val="center"/>
      </w:pPr>
      <w:r>
        <w:t>º</w:t>
      </w:r>
    </w:p>
    <w:p w14:paraId="2F65E06B" w14:textId="77777777" w:rsidR="007C5FB2" w:rsidRDefault="007C5FB2" w:rsidP="00AB76C0">
      <w:pPr>
        <w:spacing w:before="0" w:beforeAutospacing="0" w:after="0" w:afterAutospacing="0"/>
      </w:pPr>
    </w:p>
    <w:p w14:paraId="725F2CC1" w14:textId="7B24287D" w:rsidR="007C5FB2" w:rsidRDefault="007C5FB2" w:rsidP="00AB76C0">
      <w:pPr>
        <w:spacing w:before="0" w:beforeAutospacing="0" w:after="0" w:afterAutospacing="0"/>
      </w:pPr>
      <w:r>
        <w:tab/>
        <w:t xml:space="preserve">C’est alors que </w:t>
      </w:r>
      <w:proofErr w:type="spellStart"/>
      <w:r w:rsidRPr="007D36A3">
        <w:rPr>
          <w:rStyle w:val="Nom-oulipien"/>
        </w:rPr>
        <w:t>Latis</w:t>
      </w:r>
      <w:proofErr w:type="spellEnd"/>
      <w:r>
        <w:t xml:space="preserve"> déploya le dossier du « </w:t>
      </w:r>
      <w:r w:rsidRPr="007D36A3">
        <w:rPr>
          <w:rStyle w:val="titre-oeuvre"/>
        </w:rPr>
        <w:t xml:space="preserve">Dossier </w:t>
      </w:r>
      <w:proofErr w:type="spellStart"/>
      <w:r w:rsidRPr="007D36A3">
        <w:rPr>
          <w:rStyle w:val="titre-oeuvre"/>
        </w:rPr>
        <w:t>OuLiPo</w:t>
      </w:r>
      <w:proofErr w:type="spellEnd"/>
      <w:r w:rsidRPr="007D36A3">
        <w:rPr>
          <w:rStyle w:val="titre-oeuvre"/>
        </w:rPr>
        <w:t> </w:t>
      </w:r>
      <w:r>
        <w:t xml:space="preserve">». </w:t>
      </w:r>
    </w:p>
    <w:p w14:paraId="0AB5CA72" w14:textId="77777777" w:rsidR="007C5FB2" w:rsidRDefault="007C5FB2" w:rsidP="00AB76C0">
      <w:pPr>
        <w:spacing w:before="0" w:beforeAutospacing="0" w:after="0" w:afterAutospacing="0"/>
      </w:pPr>
    </w:p>
    <w:p w14:paraId="353242A4" w14:textId="3B26950B" w:rsidR="007C5FB2" w:rsidRDefault="007C5FB2" w:rsidP="00AB76C0">
      <w:pPr>
        <w:spacing w:before="0" w:beforeAutospacing="0" w:after="0" w:afterAutospacing="0"/>
      </w:pPr>
      <w:r>
        <w:tab/>
      </w:r>
      <w:r w:rsidRPr="007D36A3">
        <w:rPr>
          <w:rStyle w:val="Nom-oulipien"/>
        </w:rPr>
        <w:t>LATIS</w:t>
      </w:r>
      <w:r>
        <w:t> : Je voudrais préciser, en préambule, que les travaux présentés n’ont d’intérêt que si la méthode u</w:t>
      </w:r>
      <w:r w:rsidR="00EC02A7">
        <w:t xml:space="preserve">tilisée est parfaitement définie à l’avance. </w:t>
      </w:r>
    </w:p>
    <w:p w14:paraId="5230A52E" w14:textId="4673BB8A" w:rsidR="00EC02A7" w:rsidRDefault="00EC02A7" w:rsidP="00AB76C0">
      <w:pPr>
        <w:spacing w:before="0" w:beforeAutospacing="0" w:after="0" w:afterAutospacing="0"/>
      </w:pPr>
      <w:r>
        <w:tab/>
        <w:t xml:space="preserve">(Assentiment) </w:t>
      </w:r>
    </w:p>
    <w:p w14:paraId="6E5ED08E" w14:textId="47A8B900" w:rsidR="00EC02A7" w:rsidRDefault="00EC02A7" w:rsidP="00AB76C0">
      <w:pPr>
        <w:spacing w:before="0" w:beforeAutospacing="0" w:after="0" w:afterAutospacing="0"/>
      </w:pPr>
      <w:r>
        <w:tab/>
      </w:r>
      <w:r w:rsidRPr="007D36A3">
        <w:rPr>
          <w:rStyle w:val="Nom-oulipien"/>
        </w:rPr>
        <w:t>LATIS</w:t>
      </w:r>
      <w:r>
        <w:t xml:space="preserve"> : D’autre part, le Régent </w:t>
      </w:r>
      <w:r w:rsidR="00901660" w:rsidRPr="007D36A3">
        <w:rPr>
          <w:rStyle w:val="Nom-oulipien"/>
        </w:rPr>
        <w:t xml:space="preserve">Le </w:t>
      </w:r>
      <w:proofErr w:type="spellStart"/>
      <w:r w:rsidR="00901660" w:rsidRPr="007D36A3">
        <w:rPr>
          <w:rStyle w:val="Nom-oulipien"/>
        </w:rPr>
        <w:t>Lionnais</w:t>
      </w:r>
      <w:proofErr w:type="spellEnd"/>
      <w:r w:rsidR="00901660">
        <w:t xml:space="preserve"> utilise, dans ses communications, le terme de </w:t>
      </w:r>
      <w:r w:rsidR="00901660" w:rsidRPr="007D36A3">
        <w:rPr>
          <w:rStyle w:val="notions"/>
        </w:rPr>
        <w:t>Littérature Expérimentale</w:t>
      </w:r>
      <w:r w:rsidR="00901660">
        <w:t xml:space="preserve">. Doit-on le conserver ? </w:t>
      </w:r>
    </w:p>
    <w:p w14:paraId="2ECE0A45" w14:textId="7EBE176D" w:rsidR="00901660" w:rsidRDefault="00901660" w:rsidP="00AB76C0">
      <w:pPr>
        <w:spacing w:before="0" w:beforeAutospacing="0" w:after="0" w:afterAutospacing="0"/>
      </w:pPr>
      <w:r>
        <w:tab/>
      </w:r>
      <w:r w:rsidRPr="007D36A3">
        <w:rPr>
          <w:rStyle w:val="Nom-oulipien"/>
        </w:rPr>
        <w:t>LE LIONNAIS</w:t>
      </w:r>
      <w:r>
        <w:t xml:space="preserve"> : J’ai utilisé ce terme avant la création de </w:t>
      </w:r>
      <w:r w:rsidRPr="007D36A3">
        <w:rPr>
          <w:rStyle w:val="notions"/>
        </w:rPr>
        <w:t>Littérature Potentielle</w:t>
      </w:r>
      <w:r>
        <w:t xml:space="preserve">. Je ne vois aucun inconvénient à remplacer celui-là par celui-ci. </w:t>
      </w:r>
    </w:p>
    <w:p w14:paraId="08BE11D0" w14:textId="34CB45B1" w:rsidR="00901660" w:rsidRDefault="00901660" w:rsidP="00AB76C0">
      <w:pPr>
        <w:spacing w:before="0" w:beforeAutospacing="0" w:after="0" w:afterAutospacing="0"/>
      </w:pPr>
      <w:r>
        <w:tab/>
      </w:r>
      <w:r w:rsidRPr="007D36A3">
        <w:rPr>
          <w:rStyle w:val="Nom-oulipien"/>
        </w:rPr>
        <w:t>ARNAUD</w:t>
      </w:r>
      <w:r>
        <w:t xml:space="preserve"> : Il semble, d’ailleurs, que le mot </w:t>
      </w:r>
      <w:r w:rsidRPr="007D36A3">
        <w:rPr>
          <w:rStyle w:val="notions"/>
        </w:rPr>
        <w:t>expérimental</w:t>
      </w:r>
      <w:r>
        <w:t xml:space="preserve"> est défini d’une manière, en quelque sorte, historique, et qu’il serait bon que nous marquions la différence. </w:t>
      </w:r>
    </w:p>
    <w:p w14:paraId="54D2C48D" w14:textId="4F1C3B6A" w:rsidR="00901660" w:rsidRDefault="00901660" w:rsidP="00AB76C0">
      <w:pPr>
        <w:spacing w:before="0" w:beforeAutospacing="0" w:after="0" w:afterAutospacing="0"/>
      </w:pPr>
      <w:r>
        <w:tab/>
        <w:t xml:space="preserve">(Assentiment) </w:t>
      </w:r>
    </w:p>
    <w:p w14:paraId="753D636D" w14:textId="65A1065D" w:rsidR="00901660" w:rsidRDefault="00901660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LATIS</w:t>
      </w:r>
      <w:r>
        <w:t xml:space="preserve"> : Je passe à l’examen détaillé. La communication de </w:t>
      </w:r>
      <w:proofErr w:type="spellStart"/>
      <w:r w:rsidRPr="001E2400">
        <w:rPr>
          <w:rStyle w:val="Nom-oulipien"/>
        </w:rPr>
        <w:t>Queval</w:t>
      </w:r>
      <w:proofErr w:type="spellEnd"/>
      <w:r>
        <w:t xml:space="preserve"> sur « </w:t>
      </w:r>
      <w:r w:rsidRPr="001E2400">
        <w:rPr>
          <w:rStyle w:val="notions"/>
        </w:rPr>
        <w:t>Les lois de l’article</w:t>
      </w:r>
      <w:r>
        <w:t xml:space="preserve"> » n’est pas très convaincante. Cela tient peut-être à un exposé trop bref de la méthode. Pourrait-on demander à </w:t>
      </w:r>
      <w:proofErr w:type="spellStart"/>
      <w:r w:rsidRPr="001E2400">
        <w:rPr>
          <w:rStyle w:val="Nom-oulipien"/>
        </w:rPr>
        <w:t>Queval</w:t>
      </w:r>
      <w:proofErr w:type="spellEnd"/>
      <w:r>
        <w:t xml:space="preserve"> de revoir ces textes ? </w:t>
      </w:r>
    </w:p>
    <w:p w14:paraId="6D7E148B" w14:textId="01B19FCF" w:rsidR="00901660" w:rsidRDefault="00901660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BENS</w:t>
      </w:r>
      <w:r>
        <w:t xml:space="preserve"> : </w:t>
      </w:r>
      <w:r w:rsidR="00C94E4B">
        <w:t xml:space="preserve">C’est déjà fait. </w:t>
      </w:r>
    </w:p>
    <w:p w14:paraId="1A27BE06" w14:textId="188CCE2F" w:rsidR="00C94E4B" w:rsidRDefault="00C94E4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LE LIONNAIS</w:t>
      </w:r>
      <w:r>
        <w:t xml:space="preserve"> : Messieurs, nous posons ici, sans en avoir l’air, un problème fondamental : celui de nos limites. Il est possible de composer des textes qui auront des qualités poétiques, surréalistes, fantaisistes ou autres, sans avoir de qualités </w:t>
      </w:r>
      <w:r w:rsidRPr="001E2400">
        <w:rPr>
          <w:rStyle w:val="notions"/>
        </w:rPr>
        <w:t>potentielles</w:t>
      </w:r>
      <w:r>
        <w:t xml:space="preserve">. Or, c’est ce dernier caractère qui est essentiel pour nous ; c’est le seul qui doit guider notre choix. </w:t>
      </w:r>
    </w:p>
    <w:p w14:paraId="6E88FE33" w14:textId="77777777" w:rsidR="00C94E4B" w:rsidRDefault="00C94E4B" w:rsidP="00AB76C0">
      <w:pPr>
        <w:spacing w:before="0" w:beforeAutospacing="0" w:after="0" w:afterAutospacing="0"/>
      </w:pPr>
    </w:p>
    <w:p w14:paraId="6CCEAB07" w14:textId="77777777" w:rsidR="00C94E4B" w:rsidRDefault="00C94E4B" w:rsidP="00AB76C0">
      <w:pPr>
        <w:spacing w:before="0" w:beforeAutospacing="0" w:after="0" w:afterAutospacing="0"/>
      </w:pPr>
    </w:p>
    <w:p w14:paraId="4F841019" w14:textId="77777777" w:rsidR="00C94E4B" w:rsidRDefault="00C94E4B" w:rsidP="00AB76C0">
      <w:pPr>
        <w:spacing w:before="0" w:beforeAutospacing="0" w:after="0" w:afterAutospacing="0"/>
      </w:pPr>
    </w:p>
    <w:p w14:paraId="186A5FEF" w14:textId="77777777" w:rsidR="00C94E4B" w:rsidRDefault="00C94E4B" w:rsidP="00AB76C0">
      <w:pPr>
        <w:spacing w:before="0" w:beforeAutospacing="0" w:after="0" w:afterAutospacing="0"/>
      </w:pPr>
    </w:p>
    <w:p w14:paraId="43EF06ED" w14:textId="77777777" w:rsidR="00C94E4B" w:rsidRDefault="00C94E4B" w:rsidP="00AB76C0">
      <w:pPr>
        <w:spacing w:before="0" w:beforeAutospacing="0" w:after="0" w:afterAutospacing="0"/>
      </w:pPr>
    </w:p>
    <w:p w14:paraId="43E9874B" w14:textId="77777777" w:rsidR="00C94E4B" w:rsidRDefault="00C94E4B" w:rsidP="00AB76C0">
      <w:pPr>
        <w:spacing w:before="0" w:beforeAutospacing="0" w:after="0" w:afterAutospacing="0"/>
      </w:pPr>
    </w:p>
    <w:p w14:paraId="70F80FE0" w14:textId="77777777" w:rsidR="00C94E4B" w:rsidRDefault="00C94E4B" w:rsidP="00AB76C0">
      <w:pPr>
        <w:spacing w:before="0" w:beforeAutospacing="0" w:after="0" w:afterAutospacing="0"/>
      </w:pPr>
    </w:p>
    <w:p w14:paraId="7785F716" w14:textId="77777777" w:rsidR="00C94E4B" w:rsidRDefault="00C94E4B" w:rsidP="00AB76C0">
      <w:pPr>
        <w:spacing w:before="0" w:beforeAutospacing="0" w:after="0" w:afterAutospacing="0"/>
      </w:pPr>
    </w:p>
    <w:p w14:paraId="69650ACA" w14:textId="36E25887" w:rsidR="00C94E4B" w:rsidRDefault="005B31FB" w:rsidP="00AB76C0">
      <w:pPr>
        <w:spacing w:before="0" w:beforeAutospacing="0" w:after="0" w:afterAutospacing="0"/>
      </w:pPr>
      <w:r>
        <w:lastRenderedPageBreak/>
        <w:t xml:space="preserve">(Très bien, très bien, très bien, très bien, très bien, très bien ! sur tous les bancs.) </w:t>
      </w:r>
    </w:p>
    <w:p w14:paraId="246AF7CB" w14:textId="569B1427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LATIS</w:t>
      </w:r>
      <w:r>
        <w:t xml:space="preserve"> : Je passe à la communication de </w:t>
      </w:r>
      <w:r w:rsidRPr="001E2400">
        <w:rPr>
          <w:rStyle w:val="Nom-oulipien"/>
        </w:rPr>
        <w:t>QUENEAU</w:t>
      </w:r>
      <w:r>
        <w:t xml:space="preserve">. La préface des </w:t>
      </w:r>
      <w:r w:rsidRPr="001E2400">
        <w:rPr>
          <w:rStyle w:val="titre-oeuvre"/>
        </w:rPr>
        <w:t>100000000000000 de poèmes</w:t>
      </w:r>
      <w:r>
        <w:t xml:space="preserve"> étant périmée, il serait bon que le </w:t>
      </w:r>
      <w:proofErr w:type="spellStart"/>
      <w:r>
        <w:t>T</w:t>
      </w:r>
      <w:r>
        <w:rPr>
          <w:vertAlign w:val="superscript"/>
        </w:rPr>
        <w:t>rt</w:t>
      </w:r>
      <w:proofErr w:type="spellEnd"/>
      <w:r>
        <w:t xml:space="preserve"> Satrape rédigeât un autre texte de présentation. Cette remarque est également visible pour la postface du Régent de STSC. </w:t>
      </w:r>
    </w:p>
    <w:p w14:paraId="1D476284" w14:textId="1EA5226F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QUENEAU</w:t>
      </w:r>
      <w:r>
        <w:t xml:space="preserve"> : Voyez donc </w:t>
      </w:r>
      <w:r w:rsidRPr="001E2400">
        <w:rPr>
          <w:rStyle w:val="Nom-oulipien"/>
        </w:rPr>
        <w:t xml:space="preserve">Le </w:t>
      </w:r>
      <w:proofErr w:type="spellStart"/>
      <w:r w:rsidRPr="001E2400">
        <w:rPr>
          <w:rStyle w:val="Nom-oulipien"/>
        </w:rPr>
        <w:t>Lionnais</w:t>
      </w:r>
      <w:proofErr w:type="spellEnd"/>
      <w:r>
        <w:t> !</w:t>
      </w:r>
    </w:p>
    <w:p w14:paraId="4026BD70" w14:textId="10B25F61" w:rsidR="005B31FB" w:rsidRDefault="005B31FB" w:rsidP="00AB76C0">
      <w:pPr>
        <w:spacing w:before="0" w:beforeAutospacing="0" w:after="0" w:afterAutospacing="0"/>
      </w:pPr>
      <w:r>
        <w:tab/>
        <w:t>TOUS : Vous aviez promis !</w:t>
      </w:r>
    </w:p>
    <w:p w14:paraId="2601CC3B" w14:textId="065FCAEA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QUENEAU</w:t>
      </w:r>
      <w:r>
        <w:t xml:space="preserve"> : Vous croyez ? </w:t>
      </w:r>
    </w:p>
    <w:p w14:paraId="23F82E94" w14:textId="15DD4397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BENS</w:t>
      </w:r>
      <w:r>
        <w:t xml:space="preserve"> : (joignant le geste à la parole) J’invoque les textes. </w:t>
      </w:r>
    </w:p>
    <w:p w14:paraId="6476C04F" w14:textId="1392996C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LATIS</w:t>
      </w:r>
      <w:r>
        <w:t xml:space="preserve"> : </w:t>
      </w:r>
      <w:proofErr w:type="spellStart"/>
      <w:r>
        <w:t>Ha-ha</w:t>
      </w:r>
      <w:proofErr w:type="spellEnd"/>
      <w:r>
        <w:t xml:space="preserve"> : scripta manent. </w:t>
      </w:r>
    </w:p>
    <w:p w14:paraId="33991A4C" w14:textId="4F7A1CEA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QUENEAU</w:t>
      </w:r>
      <w:r>
        <w:t xml:space="preserve"> : Je ne donnerai pas la parole aux scripts. </w:t>
      </w:r>
    </w:p>
    <w:p w14:paraId="39A37988" w14:textId="7B2A06F9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ARNAUD</w:t>
      </w:r>
      <w:r>
        <w:t xml:space="preserve"> : La préface et la postface prévues vont manquer. Il est essentiel de les remplacer. </w:t>
      </w:r>
    </w:p>
    <w:p w14:paraId="165A7EAA" w14:textId="25F809E1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LE LIONNAIS</w:t>
      </w:r>
      <w:r>
        <w:t> : Peut-être qu’un court texte…</w:t>
      </w:r>
    </w:p>
    <w:p w14:paraId="379FB190" w14:textId="0B48713F" w:rsidR="005B31FB" w:rsidRDefault="005B31FB" w:rsidP="00AB76C0">
      <w:pPr>
        <w:spacing w:before="0" w:beforeAutospacing="0" w:after="0" w:afterAutospacing="0"/>
      </w:pPr>
      <w:r>
        <w:tab/>
        <w:t>TOUS : Oh !</w:t>
      </w:r>
    </w:p>
    <w:p w14:paraId="752D303C" w14:textId="3967D0C0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LE LIONNAIS</w:t>
      </w:r>
      <w:r>
        <w:t> </w:t>
      </w:r>
      <w:proofErr w:type="gramStart"/>
      <w:r>
        <w:t>: …signé</w:t>
      </w:r>
      <w:proofErr w:type="gramEnd"/>
      <w:r>
        <w:t xml:space="preserve"> </w:t>
      </w:r>
      <w:proofErr w:type="spellStart"/>
      <w:r>
        <w:t>Lionneau</w:t>
      </w:r>
      <w:proofErr w:type="spellEnd"/>
      <w:r>
        <w:t xml:space="preserve"> ou </w:t>
      </w:r>
      <w:proofErr w:type="spellStart"/>
      <w:r>
        <w:t>Quenais</w:t>
      </w:r>
      <w:proofErr w:type="spellEnd"/>
      <w:r>
        <w:t>…</w:t>
      </w:r>
    </w:p>
    <w:p w14:paraId="5EC036A1" w14:textId="7C70C150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ARNAUD</w:t>
      </w:r>
      <w:r>
        <w:t xml:space="preserve"> : Après la parution des </w:t>
      </w:r>
      <w:r w:rsidRPr="001E2400">
        <w:rPr>
          <w:rStyle w:val="titre-oeuvre"/>
        </w:rPr>
        <w:t>100000000000000 de poèmes</w:t>
      </w:r>
      <w:r>
        <w:t xml:space="preserve">, nous sommes fondés à penser que </w:t>
      </w:r>
      <w:r w:rsidRPr="001E2400">
        <w:rPr>
          <w:rStyle w:val="Nom-oulipien"/>
        </w:rPr>
        <w:t xml:space="preserve">Le </w:t>
      </w:r>
      <w:proofErr w:type="spellStart"/>
      <w:r w:rsidRPr="001E2400">
        <w:rPr>
          <w:rStyle w:val="Nom-oulipien"/>
        </w:rPr>
        <w:t>Lionnais</w:t>
      </w:r>
      <w:proofErr w:type="spellEnd"/>
      <w:r>
        <w:t xml:space="preserve"> et </w:t>
      </w:r>
      <w:r w:rsidRPr="001E2400">
        <w:rPr>
          <w:rStyle w:val="Nom-oulipien"/>
        </w:rPr>
        <w:t>Queneau</w:t>
      </w:r>
      <w:r>
        <w:t xml:space="preserve"> ont quelque chose à dire aux générations futures !</w:t>
      </w:r>
    </w:p>
    <w:p w14:paraId="0CB52402" w14:textId="462C6F88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QUENEAU</w:t>
      </w:r>
      <w:r>
        <w:t xml:space="preserve"> : Je retiens un COURT texte. Je crois qu’il faut nous exécuter. Mais c’est à </w:t>
      </w:r>
      <w:r w:rsidRPr="001E2400">
        <w:rPr>
          <w:rStyle w:val="Nom-oulipien"/>
        </w:rPr>
        <w:t xml:space="preserve">Le </w:t>
      </w:r>
      <w:proofErr w:type="spellStart"/>
      <w:r w:rsidRPr="001E2400">
        <w:rPr>
          <w:rStyle w:val="Nom-oulipien"/>
        </w:rPr>
        <w:t>Lionnais</w:t>
      </w:r>
      <w:proofErr w:type="spellEnd"/>
      <w:r>
        <w:t xml:space="preserve"> de commencer. </w:t>
      </w:r>
    </w:p>
    <w:p w14:paraId="153FA869" w14:textId="75ACAECF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ARNAUD</w:t>
      </w:r>
      <w:r>
        <w:t xml:space="preserve"> : N’oublions pas qu’il est notre fondateur. </w:t>
      </w:r>
    </w:p>
    <w:p w14:paraId="7CBB37B0" w14:textId="0729C7F8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QUENEAU</w:t>
      </w:r>
      <w:r>
        <w:t xml:space="preserve"> : Je ferai une postface. Courte, mais post. </w:t>
      </w:r>
    </w:p>
    <w:p w14:paraId="0FFD6574" w14:textId="2708CCE0" w:rsidR="005B31FB" w:rsidRDefault="005B31FB" w:rsidP="00AB76C0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LE LIONNAIS </w:t>
      </w:r>
      <w:r>
        <w:t xml:space="preserve">: Ainsi soit-il. </w:t>
      </w:r>
    </w:p>
    <w:p w14:paraId="17A8765C" w14:textId="77777777" w:rsidR="005B31FB" w:rsidRDefault="005B31FB" w:rsidP="00AB76C0">
      <w:pPr>
        <w:spacing w:before="0" w:beforeAutospacing="0" w:after="0" w:afterAutospacing="0"/>
      </w:pPr>
    </w:p>
    <w:p w14:paraId="34D157C0" w14:textId="165D5A0E" w:rsidR="005B31FB" w:rsidRDefault="005B31FB" w:rsidP="005B31FB">
      <w:pPr>
        <w:spacing w:before="0" w:beforeAutospacing="0" w:after="0" w:afterAutospacing="0"/>
        <w:jc w:val="center"/>
      </w:pPr>
      <w:r>
        <w:t>º</w:t>
      </w:r>
    </w:p>
    <w:p w14:paraId="5E2040A8" w14:textId="366C7B11" w:rsidR="005B31FB" w:rsidRDefault="005B31FB" w:rsidP="005B31FB">
      <w:pPr>
        <w:spacing w:before="0" w:beforeAutospacing="0" w:after="0" w:afterAutospacing="0"/>
      </w:pPr>
      <w:r>
        <w:tab/>
        <w:t xml:space="preserve">Au cours d’un bref intermède improvisé, </w:t>
      </w:r>
      <w:r w:rsidRPr="001E2400">
        <w:rPr>
          <w:rStyle w:val="Nom-oulipien"/>
        </w:rPr>
        <w:t>Jean Lescure</w:t>
      </w:r>
      <w:r>
        <w:t xml:space="preserve"> tenta de s’emparer par surprise du couvre-chef du président. Mais celui-ci rétablit l’ordre, avec la prudence de Saint-Guy et l’autorité de l’éléphant. </w:t>
      </w:r>
    </w:p>
    <w:p w14:paraId="7ABA1157" w14:textId="77777777" w:rsidR="005B31FB" w:rsidRDefault="005B31FB" w:rsidP="005B31FB">
      <w:pPr>
        <w:spacing w:before="0" w:beforeAutospacing="0" w:after="0" w:afterAutospacing="0"/>
      </w:pPr>
    </w:p>
    <w:p w14:paraId="4F383DED" w14:textId="3BAC88BC" w:rsidR="005B31FB" w:rsidRDefault="005B31FB" w:rsidP="005B31FB">
      <w:pPr>
        <w:spacing w:before="0" w:beforeAutospacing="0" w:after="0" w:afterAutospacing="0"/>
        <w:jc w:val="center"/>
      </w:pPr>
      <w:r>
        <w:t>º</w:t>
      </w:r>
    </w:p>
    <w:p w14:paraId="650673C1" w14:textId="0D1FA6C2" w:rsidR="005B31FB" w:rsidRDefault="005B31FB" w:rsidP="005B31FB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LATIS</w:t>
      </w:r>
      <w:r>
        <w:t xml:space="preserve"> : </w:t>
      </w:r>
      <w:r w:rsidR="008B0E65">
        <w:t xml:space="preserve">Passons maintenant aux communications de notre hôte et Régent. </w:t>
      </w:r>
      <w:proofErr w:type="gramStart"/>
      <w:r w:rsidR="00516191">
        <w:t>a</w:t>
      </w:r>
      <w:proofErr w:type="gramEnd"/>
      <w:r w:rsidR="00516191">
        <w:t xml:space="preserve">/ </w:t>
      </w:r>
      <w:r w:rsidR="00516191" w:rsidRPr="001E2400">
        <w:rPr>
          <w:rStyle w:val="notions"/>
        </w:rPr>
        <w:t>Les centons</w:t>
      </w:r>
      <w:r w:rsidR="00516191">
        <w:t xml:space="preserve">. Ce que l’on ne voit pas, c’est qu’ils recèlent une méthode. Il conviendrait peut-être de les présenter comme un événement ante-potentiel. </w:t>
      </w:r>
    </w:p>
    <w:p w14:paraId="124D269D" w14:textId="21E9F975" w:rsidR="00516191" w:rsidRDefault="00516191" w:rsidP="005B31FB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LE LIONNAIS</w:t>
      </w:r>
      <w:r>
        <w:t xml:space="preserve"> : D’accord. </w:t>
      </w:r>
    </w:p>
    <w:p w14:paraId="2813BD0B" w14:textId="34C122CB" w:rsidR="00516191" w:rsidRDefault="00516191" w:rsidP="005B31FB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LESCURE</w:t>
      </w:r>
      <w:r>
        <w:t xml:space="preserve"> : Mais n’y a-t-il pas, justement, une méthode ? </w:t>
      </w:r>
    </w:p>
    <w:p w14:paraId="0C4E5936" w14:textId="260B6385" w:rsidR="00516191" w:rsidRDefault="00516191" w:rsidP="005B31FB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LE LIONNAIS</w:t>
      </w:r>
      <w:r>
        <w:t> : Vous savez, ces poèmes datent de quarante ans. A cette époque-là, je cherchais une certaine cohérence — qui n’est pas exactement celle (ou une de celles) que l’</w:t>
      </w:r>
      <w:proofErr w:type="spellStart"/>
      <w:r>
        <w:t>OuLiPo</w:t>
      </w:r>
      <w:proofErr w:type="spellEnd"/>
      <w:r>
        <w:t xml:space="preserve"> peut nous accorder. D’ailleurs, on peut établir, pour la confection des centons, un certain nombre de méthodes, qui donneront lieu à d’autres cohérences. Evidemment, on ne pourra le faire qu’avec un bon recensement d’</w:t>
      </w:r>
      <w:r w:rsidRPr="001E2400">
        <w:rPr>
          <w:rStyle w:val="notions"/>
        </w:rPr>
        <w:t>alexandrins</w:t>
      </w:r>
      <w:r>
        <w:t xml:space="preserve">. </w:t>
      </w:r>
    </w:p>
    <w:p w14:paraId="1DF5B139" w14:textId="1F752988" w:rsidR="00516191" w:rsidRDefault="00516191" w:rsidP="005B31FB">
      <w:pPr>
        <w:spacing w:before="0" w:beforeAutospacing="0" w:after="0" w:afterAutospacing="0"/>
      </w:pPr>
      <w:r>
        <w:tab/>
      </w:r>
      <w:r w:rsidRPr="001E2400">
        <w:rPr>
          <w:rStyle w:val="Nom-oulipien"/>
        </w:rPr>
        <w:t>ARNAUD</w:t>
      </w:r>
      <w:r>
        <w:t> : De toutes manières, je crois qu’il faut publier ces textes dans ce Dossier, même s’ils ne correspondent pas exactement aux définitions de l’</w:t>
      </w:r>
      <w:proofErr w:type="spellStart"/>
      <w:r>
        <w:t>OuLiPo</w:t>
      </w:r>
      <w:proofErr w:type="spellEnd"/>
      <w:r>
        <w:t xml:space="preserve">. On pourrait leur accorder un titre à caractère historique, du genre : </w:t>
      </w:r>
      <w:r w:rsidRPr="002F24FB">
        <w:rPr>
          <w:rStyle w:val="notions"/>
        </w:rPr>
        <w:t xml:space="preserve">Littérature </w:t>
      </w:r>
      <w:proofErr w:type="spellStart"/>
      <w:r w:rsidRPr="002F24FB">
        <w:rPr>
          <w:rStyle w:val="notions"/>
        </w:rPr>
        <w:t>prépotentielle</w:t>
      </w:r>
      <w:proofErr w:type="spellEnd"/>
      <w:r w:rsidRPr="002F24FB">
        <w:rPr>
          <w:rStyle w:val="notions"/>
        </w:rPr>
        <w:t xml:space="preserve"> à moyens artisanaux</w:t>
      </w:r>
      <w:r>
        <w:t xml:space="preserve"> (qui serait donc une sorte de littérature « expérimentale). </w:t>
      </w:r>
    </w:p>
    <w:p w14:paraId="6CC71C0C" w14:textId="77777777" w:rsidR="00516191" w:rsidRDefault="00516191" w:rsidP="005B31FB">
      <w:pPr>
        <w:spacing w:before="0" w:beforeAutospacing="0" w:after="0" w:afterAutospacing="0"/>
      </w:pPr>
    </w:p>
    <w:p w14:paraId="2D8BE9CD" w14:textId="77777777" w:rsidR="00516191" w:rsidRDefault="00516191" w:rsidP="005B31FB">
      <w:pPr>
        <w:spacing w:before="0" w:beforeAutospacing="0" w:after="0" w:afterAutospacing="0"/>
      </w:pPr>
    </w:p>
    <w:p w14:paraId="6B95379C" w14:textId="77777777" w:rsidR="00516191" w:rsidRDefault="00516191" w:rsidP="005B31FB">
      <w:pPr>
        <w:spacing w:before="0" w:beforeAutospacing="0" w:after="0" w:afterAutospacing="0"/>
      </w:pPr>
    </w:p>
    <w:p w14:paraId="56834937" w14:textId="4AC60A06" w:rsidR="00516191" w:rsidRDefault="00516191" w:rsidP="005B31FB">
      <w:pPr>
        <w:spacing w:before="0" w:beforeAutospacing="0" w:after="0" w:afterAutospacing="0"/>
      </w:pPr>
      <w:r>
        <w:lastRenderedPageBreak/>
        <w:tab/>
      </w:r>
      <w:r w:rsidRPr="002F24FB">
        <w:rPr>
          <w:rStyle w:val="Nom-oulipien"/>
        </w:rPr>
        <w:t>LATIS</w:t>
      </w:r>
      <w:r>
        <w:t> : Ceci suppose une sauce…</w:t>
      </w:r>
    </w:p>
    <w:p w14:paraId="2A7B6504" w14:textId="22272D72" w:rsidR="00516191" w:rsidRDefault="00516191" w:rsidP="005B31FB">
      <w:pPr>
        <w:spacing w:before="0" w:beforeAutospacing="0" w:after="0" w:afterAutospacing="0"/>
      </w:pPr>
      <w:r>
        <w:tab/>
      </w:r>
      <w:r w:rsidRPr="002F24FB">
        <w:rPr>
          <w:rStyle w:val="Nom-oulipien"/>
        </w:rPr>
        <w:t>QUENEAU</w:t>
      </w:r>
      <w:r>
        <w:t xml:space="preserve"> : Bien sûr. (Geste vers son antipodique </w:t>
      </w:r>
      <w:r w:rsidRPr="002F24FB">
        <w:rPr>
          <w:rStyle w:val="Nom-oulipien"/>
        </w:rPr>
        <w:t xml:space="preserve">Le </w:t>
      </w:r>
      <w:proofErr w:type="spellStart"/>
      <w:r w:rsidRPr="002F24FB">
        <w:rPr>
          <w:rStyle w:val="Nom-oulipien"/>
        </w:rPr>
        <w:t>Lionnais</w:t>
      </w:r>
      <w:proofErr w:type="spellEnd"/>
      <w:r>
        <w:t xml:space="preserve">.) </w:t>
      </w:r>
    </w:p>
    <w:p w14:paraId="0E9FC3CC" w14:textId="0A64C298" w:rsidR="00516191" w:rsidRDefault="00516191" w:rsidP="005B31FB">
      <w:pPr>
        <w:spacing w:before="0" w:beforeAutospacing="0" w:after="0" w:afterAutospacing="0"/>
      </w:pPr>
      <w:r>
        <w:tab/>
      </w:r>
      <w:r w:rsidRPr="002F24FB">
        <w:rPr>
          <w:rStyle w:val="Nom-oulipien"/>
        </w:rPr>
        <w:t>ARNAUD</w:t>
      </w:r>
      <w:r>
        <w:t xml:space="preserve"> : Cela nous permettrait peut-être de citer les </w:t>
      </w:r>
      <w:r w:rsidRPr="002F24FB">
        <w:rPr>
          <w:rStyle w:val="Nom-personne-auteur"/>
        </w:rPr>
        <w:t>Cocteau</w:t>
      </w:r>
      <w:r>
        <w:t xml:space="preserve"> et les prédécesseurs de tous genres. </w:t>
      </w:r>
    </w:p>
    <w:p w14:paraId="5689E688" w14:textId="429EE94C" w:rsidR="00516191" w:rsidRDefault="00516191" w:rsidP="00516191">
      <w:pPr>
        <w:spacing w:before="0" w:beforeAutospacing="0" w:after="0" w:afterAutospacing="0"/>
        <w:jc w:val="center"/>
      </w:pPr>
      <w:r>
        <w:t>º</w:t>
      </w:r>
    </w:p>
    <w:p w14:paraId="035DDAC8" w14:textId="59A591AF" w:rsidR="00516191" w:rsidRDefault="00516191" w:rsidP="00516191">
      <w:pPr>
        <w:spacing w:before="0" w:beforeAutospacing="0" w:after="0" w:afterAutospacing="0"/>
      </w:pPr>
      <w:r>
        <w:tab/>
        <w:t>(Ici, la Régente fit une entrée remarquable et remarquée.)</w:t>
      </w:r>
    </w:p>
    <w:p w14:paraId="436375A8" w14:textId="16850DA5" w:rsidR="00516191" w:rsidRDefault="00516191" w:rsidP="00516191">
      <w:pPr>
        <w:spacing w:before="0" w:beforeAutospacing="0" w:after="0" w:afterAutospacing="0"/>
        <w:jc w:val="center"/>
      </w:pPr>
      <w:r>
        <w:t>º</w:t>
      </w:r>
    </w:p>
    <w:p w14:paraId="3FD2D6BE" w14:textId="3F2F2E5A" w:rsidR="00516191" w:rsidRDefault="004731DB" w:rsidP="00516191">
      <w:pPr>
        <w:spacing w:before="0" w:beforeAutospacing="0" w:after="0" w:afterAutospacing="0"/>
      </w:pPr>
      <w:r>
        <w:tab/>
      </w:r>
      <w:r w:rsidRPr="002F24FB">
        <w:rPr>
          <w:rStyle w:val="Nom-oulipien"/>
        </w:rPr>
        <w:t>LATIS</w:t>
      </w:r>
      <w:r>
        <w:t xml:space="preserve"> : Passons au b/ </w:t>
      </w:r>
      <w:r w:rsidRPr="002F24FB">
        <w:rPr>
          <w:rStyle w:val="notions"/>
        </w:rPr>
        <w:t>Poèmes d’une lettre</w:t>
      </w:r>
      <w:r>
        <w:t xml:space="preserve"> (en l’occurrence T) </w:t>
      </w:r>
      <w:r>
        <w:rPr>
          <w:u w:val="single"/>
        </w:rPr>
        <w:t xml:space="preserve">ou de </w:t>
      </w:r>
      <w:r w:rsidRPr="002F24FB">
        <w:rPr>
          <w:rStyle w:val="notions"/>
        </w:rPr>
        <w:t>ponctuations</w:t>
      </w:r>
      <w:r>
        <w:t xml:space="preserve">. Ici encore, je ne vois pas l’ombre d’une méthode. Il nous faut une sauce </w:t>
      </w:r>
      <w:proofErr w:type="spellStart"/>
      <w:r>
        <w:t>explicatoire</w:t>
      </w:r>
      <w:proofErr w:type="spellEnd"/>
      <w:r>
        <w:t xml:space="preserve"> ; sinon, les lecteurs seront fondés à supposer une démarche arbitraire. </w:t>
      </w:r>
    </w:p>
    <w:p w14:paraId="10120665" w14:textId="39C6E27F" w:rsidR="004731DB" w:rsidRDefault="004731DB" w:rsidP="00516191">
      <w:pPr>
        <w:spacing w:before="0" w:beforeAutospacing="0" w:after="0" w:afterAutospacing="0"/>
      </w:pPr>
      <w:r>
        <w:tab/>
      </w:r>
      <w:r w:rsidRPr="002F24FB">
        <w:rPr>
          <w:rStyle w:val="Nom-oulipien"/>
        </w:rPr>
        <w:t>BENS</w:t>
      </w:r>
      <w:r>
        <w:t xml:space="preserve"> : Pourquoi n’assimilerions-nous pas le b/ au a/ ? Ce serait également de la littérature </w:t>
      </w:r>
      <w:proofErr w:type="spellStart"/>
      <w:r>
        <w:t>prépotentielle</w:t>
      </w:r>
      <w:proofErr w:type="spellEnd"/>
      <w:r>
        <w:t>…</w:t>
      </w:r>
    </w:p>
    <w:p w14:paraId="1DEBF04A" w14:textId="63AB48C2" w:rsidR="004731DB" w:rsidRDefault="004731DB" w:rsidP="00516191">
      <w:pPr>
        <w:spacing w:before="0" w:beforeAutospacing="0" w:after="0" w:afterAutospacing="0"/>
      </w:pPr>
      <w:r>
        <w:tab/>
      </w:r>
      <w:r w:rsidRPr="002F24FB">
        <w:rPr>
          <w:rStyle w:val="Nom-oulipien"/>
        </w:rPr>
        <w:t>LE LIONNAIS</w:t>
      </w:r>
      <w:r>
        <w:t xml:space="preserve"> : Ce problème m’a longtemps torturé. Nous devons considérer qu’il existe des poèmes à forte potentialité, d’autres à faible potentialité. Je crois qu’il n’est pas sans intérêt de signaler des cas d’une Littérature Potentielle de peu d’avenir, de marquer les chemins qui ne mèneront pas bien loin. </w:t>
      </w:r>
    </w:p>
    <w:p w14:paraId="3D131883" w14:textId="1C543DDC" w:rsidR="004731DB" w:rsidRDefault="004731DB" w:rsidP="00516191">
      <w:pPr>
        <w:spacing w:before="0" w:beforeAutospacing="0" w:after="0" w:afterAutospacing="0"/>
      </w:pPr>
      <w:r>
        <w:tab/>
      </w:r>
      <w:r w:rsidRPr="002F24FB">
        <w:rPr>
          <w:rStyle w:val="Nom-oulipien"/>
        </w:rPr>
        <w:t>ARNAUD</w:t>
      </w:r>
      <w:r>
        <w:t> : Très, très bien. Ce serait excellent que le Régent écrivît cela !</w:t>
      </w:r>
    </w:p>
    <w:p w14:paraId="33A6E5B6" w14:textId="67BDEEDD" w:rsidR="004731DB" w:rsidRDefault="004731DB" w:rsidP="00516191">
      <w:pPr>
        <w:spacing w:before="0" w:beforeAutospacing="0" w:after="0" w:afterAutospacing="0"/>
      </w:pPr>
      <w:r>
        <w:tab/>
        <w:t xml:space="preserve">TOUS : D’accord. </w:t>
      </w:r>
    </w:p>
    <w:p w14:paraId="5256D1DD" w14:textId="0F12EEF5" w:rsidR="004731DB" w:rsidRDefault="004731DB" w:rsidP="00516191">
      <w:pPr>
        <w:spacing w:before="0" w:beforeAutospacing="0" w:after="0" w:afterAutospacing="0"/>
      </w:pPr>
      <w:r>
        <w:tab/>
      </w:r>
      <w:r w:rsidRPr="002F24FB">
        <w:rPr>
          <w:rStyle w:val="Nom-oulipien"/>
        </w:rPr>
        <w:t>QUENEAU</w:t>
      </w:r>
      <w:r>
        <w:t xml:space="preserve"> : Je me permets de signaler que les </w:t>
      </w:r>
      <w:r w:rsidRPr="002F24FB">
        <w:rPr>
          <w:rStyle w:val="titre-oeuvre"/>
        </w:rPr>
        <w:t>100000000000000 de poèmes</w:t>
      </w:r>
      <w:r>
        <w:t xml:space="preserve"> se trouvent exactement dans le même cas que les poèmes d’une seule lettre, mais avec un peu plus de possibilités. (Exactement : 99999999999974 possibilités supplémentaires. </w:t>
      </w:r>
      <w:r w:rsidRPr="001C5BF1">
        <w:rPr>
          <w:rStyle w:val="reunion-secretaire"/>
        </w:rPr>
        <w:t>N. S. P.</w:t>
      </w:r>
      <w:r>
        <w:t xml:space="preserve">) </w:t>
      </w:r>
    </w:p>
    <w:p w14:paraId="6465F742" w14:textId="505CBCF6" w:rsidR="004731DB" w:rsidRDefault="004731DB" w:rsidP="00516191">
      <w:pPr>
        <w:spacing w:before="0" w:beforeAutospacing="0" w:after="0" w:afterAutospacing="0"/>
      </w:pPr>
      <w:r>
        <w:tab/>
      </w:r>
      <w:r w:rsidRPr="001C5BF1">
        <w:rPr>
          <w:rStyle w:val="Nom-oulipien"/>
        </w:rPr>
        <w:t>LATIS</w:t>
      </w:r>
      <w:r>
        <w:t> : Passons donc aux poèmes réalisés avec des signes de ponctuations…</w:t>
      </w:r>
    </w:p>
    <w:p w14:paraId="10CA192A" w14:textId="6519208B" w:rsidR="004731DB" w:rsidRDefault="004731DB" w:rsidP="00516191">
      <w:pPr>
        <w:spacing w:before="0" w:beforeAutospacing="0" w:after="0" w:afterAutospacing="0"/>
      </w:pPr>
      <w:r>
        <w:tab/>
      </w:r>
      <w:r w:rsidRPr="001C5BF1">
        <w:rPr>
          <w:rStyle w:val="Nom-oulipien"/>
        </w:rPr>
        <w:t>ARNAUD</w:t>
      </w:r>
      <w:r>
        <w:t xml:space="preserve"> : Personnellement, je suis charmé : l’inversion 12,11 donne un effet poétique d’éclatement et de libération. </w:t>
      </w:r>
    </w:p>
    <w:p w14:paraId="54D0B0BD" w14:textId="7A197DC0" w:rsidR="004731DB" w:rsidRDefault="004731DB" w:rsidP="00516191">
      <w:pPr>
        <w:spacing w:before="0" w:beforeAutospacing="0" w:after="0" w:afterAutospacing="0"/>
      </w:pPr>
      <w:r>
        <w:tab/>
        <w:t xml:space="preserve">TOUS : Très bien. </w:t>
      </w:r>
    </w:p>
    <w:p w14:paraId="374F5916" w14:textId="1FA669C1" w:rsidR="004731DB" w:rsidRDefault="004731DB" w:rsidP="00516191">
      <w:pPr>
        <w:spacing w:before="0" w:beforeAutospacing="0" w:after="0" w:afterAutospacing="0"/>
      </w:pPr>
      <w:r>
        <w:tab/>
      </w:r>
      <w:r w:rsidRPr="001C5BF1">
        <w:rPr>
          <w:rStyle w:val="Nom-oulipien"/>
        </w:rPr>
        <w:t>LATIS</w:t>
      </w:r>
      <w:r>
        <w:t> </w:t>
      </w:r>
      <w:proofErr w:type="gramStart"/>
      <w:r>
        <w:t>: …mais</w:t>
      </w:r>
      <w:proofErr w:type="gramEnd"/>
      <w:r>
        <w:t xml:space="preserve"> il faudrait peut-être envisager de …</w:t>
      </w:r>
    </w:p>
    <w:p w14:paraId="4E33C32A" w14:textId="1C0F39FA" w:rsidR="004731DB" w:rsidRDefault="004731DB" w:rsidP="00516191">
      <w:pPr>
        <w:spacing w:before="0" w:beforeAutospacing="0" w:after="0" w:afterAutospacing="0"/>
      </w:pPr>
      <w:r>
        <w:tab/>
      </w:r>
      <w:r w:rsidRPr="001C5BF1">
        <w:rPr>
          <w:rStyle w:val="Nom-oulipien"/>
        </w:rPr>
        <w:t xml:space="preserve">LE </w:t>
      </w:r>
      <w:r w:rsidR="0090551F" w:rsidRPr="001C5BF1">
        <w:rPr>
          <w:rStyle w:val="Nom-oulipien"/>
        </w:rPr>
        <w:t>LIONNAIS</w:t>
      </w:r>
      <w:r w:rsidR="0090551F">
        <w:t> : C’est très clair : il faut allonger toutes les sauces !</w:t>
      </w:r>
    </w:p>
    <w:p w14:paraId="0F2FFEC5" w14:textId="3630A0F5" w:rsidR="0090551F" w:rsidRDefault="0090551F" w:rsidP="00516191">
      <w:pPr>
        <w:spacing w:before="0" w:beforeAutospacing="0" w:after="0" w:afterAutospacing="0"/>
      </w:pPr>
      <w:r>
        <w:tab/>
      </w:r>
      <w:r w:rsidRPr="001C5BF1">
        <w:rPr>
          <w:rStyle w:val="Nom-oulipien"/>
        </w:rPr>
        <w:t>LATIS</w:t>
      </w:r>
      <w:r>
        <w:t xml:space="preserve"> : C’est naturellement notre vœu le plus cher. Enfin nous passerons au dernier point et c/ </w:t>
      </w:r>
      <w:r w:rsidRPr="001C5BF1">
        <w:rPr>
          <w:rStyle w:val="notions"/>
        </w:rPr>
        <w:t>Poèmes « booléens »</w:t>
      </w:r>
      <w:r>
        <w:t>. Ne manque-t-il pas quelque chose ? Le choix des éléments communs ou non communs ne semble pas entièrement justifié. Je ne sais si mon objection est valable…</w:t>
      </w:r>
    </w:p>
    <w:p w14:paraId="029BA0D0" w14:textId="3A07F096" w:rsidR="0090551F" w:rsidRDefault="0090551F" w:rsidP="00516191">
      <w:pPr>
        <w:spacing w:before="0" w:beforeAutospacing="0" w:after="0" w:afterAutospacing="0"/>
      </w:pPr>
      <w:r>
        <w:tab/>
      </w:r>
      <w:r w:rsidRPr="001C5BF1">
        <w:rPr>
          <w:rStyle w:val="Nom-oulipien"/>
        </w:rPr>
        <w:t>LE LIONNAIS</w:t>
      </w:r>
      <w:r>
        <w:t xml:space="preserve"> : Vous touchez là notre problème fondamental. Le but de </w:t>
      </w:r>
      <w:r w:rsidRPr="001C5BF1">
        <w:rPr>
          <w:rStyle w:val="notions"/>
        </w:rPr>
        <w:t>la Littérature Potentielle</w:t>
      </w:r>
      <w:r>
        <w:t xml:space="preserve"> est de fournir aux écrivains futurs des techniques nouvelles qui puissent </w:t>
      </w:r>
      <w:r>
        <w:rPr>
          <w:u w:val="single"/>
        </w:rPr>
        <w:t>réserver l’inspiration de leur affectivité</w:t>
      </w:r>
      <w:r>
        <w:t xml:space="preserve">. D’où la nécessité d’une certaine liberté. Il y a neuf ou dix siècles, quand un littérateur potentiel a proposé la forme du </w:t>
      </w:r>
      <w:r w:rsidRPr="001C5BF1">
        <w:rPr>
          <w:rStyle w:val="notions"/>
        </w:rPr>
        <w:t>sonnet</w:t>
      </w:r>
      <w:r>
        <w:t>, il a laissé, à travers certains procédés mécaniques, la possibilité d’un choix. A partir de la règle que j’ai définie, j’ai pris la liberté…</w:t>
      </w:r>
    </w:p>
    <w:p w14:paraId="5DA582C2" w14:textId="19E1A433" w:rsidR="0090551F" w:rsidRDefault="0090551F" w:rsidP="00516191">
      <w:pPr>
        <w:spacing w:before="0" w:beforeAutospacing="0" w:after="0" w:afterAutospacing="0"/>
      </w:pPr>
      <w:r>
        <w:tab/>
      </w:r>
      <w:r w:rsidRPr="001C5BF1">
        <w:rPr>
          <w:rStyle w:val="Nom-oulipien"/>
        </w:rPr>
        <w:t>LATIS</w:t>
      </w:r>
      <w:r>
        <w:t> : Il faut donc bien revoir la présentation !</w:t>
      </w:r>
    </w:p>
    <w:p w14:paraId="0064F393" w14:textId="6BF8A742" w:rsidR="0090551F" w:rsidRDefault="0090551F" w:rsidP="00516191">
      <w:pPr>
        <w:spacing w:before="0" w:beforeAutospacing="0" w:after="0" w:afterAutospacing="0"/>
      </w:pPr>
      <w:r>
        <w:tab/>
      </w:r>
      <w:r w:rsidRPr="001C5BF1">
        <w:rPr>
          <w:rStyle w:val="Nom-oulipien"/>
        </w:rPr>
        <w:t>QUENEAU</w:t>
      </w:r>
      <w:r>
        <w:t> : Comme dit Grandgousier à Gargantua : « Je vois beaucoup de travail devant toi… »</w:t>
      </w:r>
    </w:p>
    <w:p w14:paraId="3D357075" w14:textId="0C2636B1" w:rsidR="0090551F" w:rsidRDefault="0090551F" w:rsidP="0090551F">
      <w:pPr>
        <w:spacing w:before="0" w:beforeAutospacing="0" w:after="0" w:afterAutospacing="0"/>
        <w:jc w:val="center"/>
      </w:pPr>
      <w:r>
        <w:t>º</w:t>
      </w:r>
    </w:p>
    <w:p w14:paraId="46281E7B" w14:textId="77777777" w:rsidR="0090551F" w:rsidRDefault="0090551F" w:rsidP="0090551F">
      <w:pPr>
        <w:spacing w:before="0" w:beforeAutospacing="0" w:after="0" w:afterAutospacing="0"/>
        <w:jc w:val="center"/>
      </w:pPr>
    </w:p>
    <w:p w14:paraId="310CEE42" w14:textId="77777777" w:rsidR="0090551F" w:rsidRDefault="0090551F" w:rsidP="0090551F">
      <w:pPr>
        <w:spacing w:before="0" w:beforeAutospacing="0" w:after="0" w:afterAutospacing="0"/>
        <w:jc w:val="center"/>
      </w:pPr>
    </w:p>
    <w:p w14:paraId="581D182A" w14:textId="77777777" w:rsidR="0090551F" w:rsidRDefault="0090551F" w:rsidP="0090551F">
      <w:pPr>
        <w:spacing w:before="0" w:beforeAutospacing="0" w:after="0" w:afterAutospacing="0"/>
        <w:jc w:val="center"/>
      </w:pPr>
    </w:p>
    <w:p w14:paraId="6F34FA51" w14:textId="77777777" w:rsidR="0090551F" w:rsidRDefault="0090551F" w:rsidP="0090551F">
      <w:pPr>
        <w:spacing w:before="0" w:beforeAutospacing="0" w:after="0" w:afterAutospacing="0"/>
        <w:jc w:val="center"/>
      </w:pPr>
    </w:p>
    <w:p w14:paraId="5E73E751" w14:textId="77777777" w:rsidR="0090551F" w:rsidRDefault="0090551F" w:rsidP="0090551F">
      <w:pPr>
        <w:spacing w:before="0" w:beforeAutospacing="0" w:after="0" w:afterAutospacing="0"/>
        <w:jc w:val="center"/>
      </w:pPr>
    </w:p>
    <w:p w14:paraId="5019F904" w14:textId="77777777" w:rsidR="0090551F" w:rsidRDefault="0090551F" w:rsidP="0090551F">
      <w:pPr>
        <w:spacing w:before="0" w:beforeAutospacing="0" w:after="0" w:afterAutospacing="0"/>
      </w:pPr>
    </w:p>
    <w:p w14:paraId="0F72EEAA" w14:textId="6172E19D" w:rsidR="0090551F" w:rsidRDefault="000D62E0" w:rsidP="0090551F">
      <w:pPr>
        <w:spacing w:before="0" w:beforeAutospacing="0" w:after="0" w:afterAutospacing="0"/>
      </w:pPr>
      <w:r>
        <w:lastRenderedPageBreak/>
        <w:tab/>
      </w:r>
      <w:r w:rsidRPr="00F63C0D">
        <w:rPr>
          <w:rStyle w:val="Nom-oulipien"/>
        </w:rPr>
        <w:t>LATIS</w:t>
      </w:r>
      <w:r>
        <w:t xml:space="preserve"> : Et nous passerons à </w:t>
      </w:r>
      <w:r w:rsidRPr="00F63C0D">
        <w:rPr>
          <w:rStyle w:val="Nom-oulipien"/>
        </w:rPr>
        <w:t>Lescure</w:t>
      </w:r>
      <w:r>
        <w:t xml:space="preserve">. A </w:t>
      </w:r>
      <w:r w:rsidRPr="00F63C0D">
        <w:rPr>
          <w:rStyle w:val="Nom-oulipien"/>
        </w:rPr>
        <w:t>Lescure</w:t>
      </w:r>
      <w:r>
        <w:t xml:space="preserve">, dont la communication a/ </w:t>
      </w:r>
      <w:r w:rsidRPr="00F63C0D">
        <w:rPr>
          <w:rStyle w:val="notions"/>
        </w:rPr>
        <w:t>S+7</w:t>
      </w:r>
      <w:r>
        <w:t xml:space="preserve"> est parfaite. </w:t>
      </w:r>
    </w:p>
    <w:p w14:paraId="0F462E10" w14:textId="43BE912C" w:rsidR="000D62E0" w:rsidRDefault="000D62E0" w:rsidP="0090551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LESCURE</w:t>
      </w:r>
      <w:r>
        <w:t xml:space="preserve"> : Ouf. </w:t>
      </w:r>
    </w:p>
    <w:p w14:paraId="124D8A47" w14:textId="1ADEBBF5" w:rsidR="000D62E0" w:rsidRDefault="000D62E0" w:rsidP="0090551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LATIS</w:t>
      </w:r>
      <w:r>
        <w:t xml:space="preserve"> : Je n’en dirai pas autant du b/ </w:t>
      </w:r>
      <w:r w:rsidRPr="00F63C0D">
        <w:rPr>
          <w:rStyle w:val="notions"/>
        </w:rPr>
        <w:t>Permutations</w:t>
      </w:r>
      <w:r>
        <w:t xml:space="preserve">, dont la présentation est obscure — obscure parce que pas assez opératoire. (Suivent quelques remarques techniques dont </w:t>
      </w:r>
      <w:r w:rsidRPr="00F63C0D">
        <w:rPr>
          <w:rStyle w:val="reunion-secretaire"/>
        </w:rPr>
        <w:t>le S.P.</w:t>
      </w:r>
      <w:r>
        <w:t xml:space="preserve"> n’a pas pu saisir le détail.) Par ailleurs, quelles sont les références de ces travaux ? Il nous les faut !</w:t>
      </w:r>
    </w:p>
    <w:p w14:paraId="6DDD60AC" w14:textId="544F0095" w:rsidR="000D62E0" w:rsidRDefault="000D62E0" w:rsidP="0090551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LESCURE</w:t>
      </w:r>
      <w:r>
        <w:t xml:space="preserve"> : C’est le début du </w:t>
      </w:r>
      <w:r w:rsidRPr="00F63C0D">
        <w:rPr>
          <w:rStyle w:val="titre-oeuvre"/>
        </w:rPr>
        <w:t>Chiendent</w:t>
      </w:r>
      <w:r>
        <w:t xml:space="preserve">. </w:t>
      </w:r>
    </w:p>
    <w:p w14:paraId="75D63695" w14:textId="3423E30D" w:rsidR="000D62E0" w:rsidRDefault="000D62E0" w:rsidP="0090551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QUENEAU</w:t>
      </w:r>
      <w:r>
        <w:t xml:space="preserve"> : </w:t>
      </w:r>
      <w:proofErr w:type="gramStart"/>
      <w:r>
        <w:t>T’es</w:t>
      </w:r>
      <w:proofErr w:type="gramEnd"/>
      <w:r>
        <w:t xml:space="preserve"> pas allé bien loin. </w:t>
      </w:r>
    </w:p>
    <w:p w14:paraId="15CB5260" w14:textId="77532C23" w:rsidR="000D62E0" w:rsidRDefault="000D62E0" w:rsidP="0090551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LATIS</w:t>
      </w:r>
      <w:r>
        <w:t xml:space="preserve"> : Enfin, c/ </w:t>
      </w:r>
      <w:r w:rsidRPr="00F63C0D">
        <w:rPr>
          <w:rStyle w:val="notions"/>
        </w:rPr>
        <w:t>Redondances</w:t>
      </w:r>
      <w:r>
        <w:t xml:space="preserve"> (collaboration aux travaux du </w:t>
      </w:r>
      <w:proofErr w:type="spellStart"/>
      <w:r w:rsidRPr="00F63C0D">
        <w:rPr>
          <w:rStyle w:val="Nom-personne-auteur"/>
        </w:rPr>
        <w:t>Trt</w:t>
      </w:r>
      <w:proofErr w:type="spellEnd"/>
      <w:r w:rsidRPr="00F63C0D">
        <w:rPr>
          <w:rStyle w:val="Nom-personne-auteur"/>
        </w:rPr>
        <w:t xml:space="preserve"> Satrape</w:t>
      </w:r>
      <w:r>
        <w:t>), il y faudrait aussi revoir l’exposé de la méthode. Et sup</w:t>
      </w:r>
      <w:r w:rsidR="0088195F">
        <w:t xml:space="preserve">primer notamment </w:t>
      </w:r>
      <w:r w:rsidR="0088195F">
        <w:rPr>
          <w:u w:val="single"/>
        </w:rPr>
        <w:t xml:space="preserve">les intolérables attaques contre le dataire </w:t>
      </w:r>
      <w:r w:rsidR="0088195F" w:rsidRPr="00F63C0D">
        <w:rPr>
          <w:rStyle w:val="Nom-oulipien"/>
        </w:rPr>
        <w:t>J. Bens</w:t>
      </w:r>
      <w:r w:rsidR="0088195F">
        <w:t xml:space="preserve"> (C’est moi qui crois de mon devoir de souligner. </w:t>
      </w:r>
      <w:r w:rsidR="0088195F" w:rsidRPr="00F63C0D">
        <w:rPr>
          <w:rStyle w:val="reunion-secretaire"/>
        </w:rPr>
        <w:t>N.S.P.</w:t>
      </w:r>
      <w:r w:rsidR="0088195F">
        <w:t>)</w:t>
      </w:r>
    </w:p>
    <w:p w14:paraId="37CE1046" w14:textId="07ECD7CC" w:rsidR="0088195F" w:rsidRDefault="0088195F" w:rsidP="0090551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QUENEAU</w:t>
      </w:r>
      <w:r>
        <w:t xml:space="preserve"> : </w:t>
      </w:r>
      <w:r w:rsidRPr="00F63C0D">
        <w:rPr>
          <w:rStyle w:val="Nom-oulipien"/>
        </w:rPr>
        <w:t>Lescure</w:t>
      </w:r>
      <w:r>
        <w:t xml:space="preserve">, on va publier quelque chose, mais pas tout, hé ? </w:t>
      </w:r>
    </w:p>
    <w:p w14:paraId="2E838E0A" w14:textId="4DA1B487" w:rsidR="0088195F" w:rsidRDefault="0088195F" w:rsidP="0090551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LESCURE</w:t>
      </w:r>
      <w:r>
        <w:t xml:space="preserve"> : </w:t>
      </w:r>
      <w:proofErr w:type="spellStart"/>
      <w:r>
        <w:t>Vouèi</w:t>
      </w:r>
      <w:proofErr w:type="spellEnd"/>
      <w:r>
        <w:t xml:space="preserve">. </w:t>
      </w:r>
    </w:p>
    <w:p w14:paraId="2980CF69" w14:textId="022A7A96" w:rsidR="0088195F" w:rsidRDefault="0088195F" w:rsidP="0088195F">
      <w:pPr>
        <w:spacing w:before="0" w:beforeAutospacing="0" w:after="0" w:afterAutospacing="0"/>
        <w:jc w:val="center"/>
      </w:pPr>
      <w:r>
        <w:t>º</w:t>
      </w:r>
    </w:p>
    <w:p w14:paraId="4F978086" w14:textId="210B4817" w:rsidR="0088195F" w:rsidRDefault="0088195F" w:rsidP="0088195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LATIS</w:t>
      </w:r>
      <w:r>
        <w:t xml:space="preserve"> : A </w:t>
      </w:r>
      <w:r w:rsidRPr="00F63C0D">
        <w:rPr>
          <w:rStyle w:val="Nom-oulipien"/>
        </w:rPr>
        <w:t>Chapman</w:t>
      </w:r>
      <w:r>
        <w:t xml:space="preserve">, maintenant. Il nous a adressé deux sonnets de </w:t>
      </w:r>
      <w:r w:rsidRPr="00F63C0D">
        <w:rPr>
          <w:rStyle w:val="Nom-personne-auteur"/>
        </w:rPr>
        <w:t>Shakespeare</w:t>
      </w:r>
      <w:r>
        <w:t xml:space="preserve"> </w:t>
      </w:r>
      <w:r w:rsidRPr="00F63C0D">
        <w:rPr>
          <w:rStyle w:val="notions"/>
        </w:rPr>
        <w:t>remis à l’envers</w:t>
      </w:r>
      <w:r>
        <w:t xml:space="preserve">. Comme je fréquente assez mal </w:t>
      </w:r>
      <w:proofErr w:type="spellStart"/>
      <w:r>
        <w:t>l’english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je serais reconnaissant au </w:t>
      </w:r>
      <w:proofErr w:type="spellStart"/>
      <w:r>
        <w:t>T</w:t>
      </w:r>
      <w:r>
        <w:rPr>
          <w:vertAlign w:val="superscript"/>
        </w:rPr>
        <w:t>rt</w:t>
      </w:r>
      <w:proofErr w:type="spellEnd"/>
      <w:r>
        <w:t xml:space="preserve"> Satrape de vouloir bien les lire, et de nous donner son opinion. </w:t>
      </w:r>
    </w:p>
    <w:p w14:paraId="48D9600A" w14:textId="0E220692" w:rsidR="0088195F" w:rsidRDefault="0088195F" w:rsidP="0088195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QUENEAU</w:t>
      </w:r>
      <w:r>
        <w:t xml:space="preserve"> : (après avoir lu) Des sonnets de </w:t>
      </w:r>
      <w:r w:rsidRPr="00F63C0D">
        <w:rPr>
          <w:rStyle w:val="Nom-personne-auteur"/>
        </w:rPr>
        <w:t>Shakespeare</w:t>
      </w:r>
      <w:r>
        <w:t xml:space="preserve"> à l’envers, ils deviennent </w:t>
      </w:r>
      <w:r w:rsidRPr="00F63C0D">
        <w:rPr>
          <w:rStyle w:val="notions"/>
        </w:rPr>
        <w:t>hétérosexuels</w:t>
      </w:r>
      <w:r>
        <w:t xml:space="preserve">. Mais cela me paraît très bon. </w:t>
      </w:r>
    </w:p>
    <w:p w14:paraId="4A62BA7F" w14:textId="49A61835" w:rsidR="0088195F" w:rsidRDefault="0088195F" w:rsidP="0088195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ARNAUD</w:t>
      </w:r>
      <w:r>
        <w:t xml:space="preserve"> : Est-ce publiable dans le Dossier ? </w:t>
      </w:r>
    </w:p>
    <w:p w14:paraId="77566D25" w14:textId="6DAD801F" w:rsidR="0088195F" w:rsidRDefault="0088195F" w:rsidP="0088195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QUENEAU</w:t>
      </w:r>
      <w:r>
        <w:t xml:space="preserve"> : Très faible potentialité. </w:t>
      </w:r>
    </w:p>
    <w:p w14:paraId="341906F8" w14:textId="19C7CA06" w:rsidR="0088195F" w:rsidRDefault="0088195F" w:rsidP="0088195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LESCURE</w:t>
      </w:r>
      <w:r>
        <w:t xml:space="preserve"> : De toutes façons : primo : des Sonnets de </w:t>
      </w:r>
      <w:r w:rsidRPr="00F63C0D">
        <w:rPr>
          <w:rStyle w:val="Nom-personne-auteur"/>
        </w:rPr>
        <w:t>Shakespeare</w:t>
      </w:r>
      <w:r>
        <w:t xml:space="preserve">, euh ! </w:t>
      </w:r>
      <w:proofErr w:type="gramStart"/>
      <w:r>
        <w:t>euh</w:t>
      </w:r>
      <w:proofErr w:type="gramEnd"/>
      <w:r>
        <w:t xml:space="preserve"> ! Deuxio : l’anglais, pour la potentialité, tin-tin. </w:t>
      </w:r>
    </w:p>
    <w:p w14:paraId="210361B3" w14:textId="486924A7" w:rsidR="0088195F" w:rsidRDefault="0088195F" w:rsidP="0088195F">
      <w:pPr>
        <w:spacing w:before="0" w:beforeAutospacing="0" w:after="0" w:afterAutospacing="0"/>
      </w:pPr>
      <w:r>
        <w:tab/>
        <w:t xml:space="preserve">(Le </w:t>
      </w:r>
      <w:r w:rsidRPr="00F63C0D">
        <w:rPr>
          <w:rStyle w:val="reunion-secretaire"/>
        </w:rPr>
        <w:t>S.P.</w:t>
      </w:r>
      <w:r>
        <w:t>, écœuré par cette manifestation de basse anglophobie, refuse de prendre des notes pendant trois minutes quarante-cinq secondes, ce qui explique le trou entre cette dernière phrase et la suivante.)</w:t>
      </w:r>
    </w:p>
    <w:p w14:paraId="04B00119" w14:textId="40B2FE93" w:rsidR="0088195F" w:rsidRDefault="0088195F" w:rsidP="0088195F">
      <w:pPr>
        <w:spacing w:before="0" w:beforeAutospacing="0" w:after="0" w:afterAutospacing="0"/>
        <w:jc w:val="center"/>
      </w:pPr>
      <w:r>
        <w:t>º</w:t>
      </w:r>
    </w:p>
    <w:p w14:paraId="6F26DB2B" w14:textId="49BE5E3F" w:rsidR="0088195F" w:rsidRDefault="0088195F" w:rsidP="0088195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LE LIONNAIS</w:t>
      </w:r>
      <w:r>
        <w:t xml:space="preserve"> : Messieurs, je suis illuminé. </w:t>
      </w:r>
    </w:p>
    <w:p w14:paraId="6FFFF747" w14:textId="6DCE1C97" w:rsidR="0088195F" w:rsidRDefault="0088195F" w:rsidP="0088195F">
      <w:pPr>
        <w:spacing w:before="0" w:beforeAutospacing="0" w:after="0" w:afterAutospacing="0"/>
      </w:pPr>
      <w:r>
        <w:tab/>
        <w:t>(Tout le monde se lève et se découvre.)</w:t>
      </w:r>
    </w:p>
    <w:p w14:paraId="5FFC5177" w14:textId="1C9FF979" w:rsidR="0088195F" w:rsidRDefault="0088195F" w:rsidP="0088195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LE LIONNAIS</w:t>
      </w:r>
      <w:r>
        <w:t xml:space="preserve"> : </w:t>
      </w:r>
      <w:r w:rsidR="00557A39">
        <w:t xml:space="preserve">Asseyez-vous, je vous en prie. Messieurs, je viens de comprendre que cette méthode appliquée par </w:t>
      </w:r>
      <w:r w:rsidR="00557A39" w:rsidRPr="00F63C0D">
        <w:rPr>
          <w:rStyle w:val="Nom-oulipien"/>
        </w:rPr>
        <w:t>Chapman</w:t>
      </w:r>
      <w:r w:rsidR="00557A39">
        <w:t xml:space="preserve"> à </w:t>
      </w:r>
      <w:r w:rsidR="00557A39" w:rsidRPr="00F63C0D">
        <w:rPr>
          <w:rStyle w:val="Nom-personne-auteur"/>
        </w:rPr>
        <w:t>Shakespeare</w:t>
      </w:r>
      <w:r w:rsidR="00557A39">
        <w:t xml:space="preserve"> peut être parfaitement stérile pour certains poètes, et magnifiquement féconde pour d’autres. Je propose donc que l’on explore systématiquement la littérature française (et les autres) pour découvrir les </w:t>
      </w:r>
      <w:r w:rsidR="00557A39" w:rsidRPr="00F63C0D">
        <w:rPr>
          <w:rStyle w:val="notions"/>
        </w:rPr>
        <w:t>poètes inversibles et les non-inversibles</w:t>
      </w:r>
      <w:r w:rsidR="00557A39">
        <w:t xml:space="preserve">. Je propose </w:t>
      </w:r>
      <w:r w:rsidR="00374318">
        <w:t xml:space="preserve">aussi que l’on fabrique des </w:t>
      </w:r>
      <w:r w:rsidR="00374318" w:rsidRPr="00F63C0D">
        <w:rPr>
          <w:rStyle w:val="notions"/>
        </w:rPr>
        <w:t>poèmes aisément inversibles</w:t>
      </w:r>
      <w:r w:rsidR="00374318">
        <w:t xml:space="preserve">. Donc, la communication de </w:t>
      </w:r>
      <w:r w:rsidR="00374318" w:rsidRPr="00F63C0D">
        <w:rPr>
          <w:rStyle w:val="Nom-oulipien"/>
        </w:rPr>
        <w:t>Chapman</w:t>
      </w:r>
      <w:r w:rsidR="00374318">
        <w:t xml:space="preserve"> est intéressante, en ce qu’elle nous engage vers une telle étude. </w:t>
      </w:r>
    </w:p>
    <w:p w14:paraId="49AA12CC" w14:textId="3F43FFE8" w:rsidR="00374318" w:rsidRDefault="00374318" w:rsidP="0088195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QUENEAU</w:t>
      </w:r>
      <w:r>
        <w:t xml:space="preserve"> : On aurait une bonne machine. On lui collerait </w:t>
      </w:r>
      <w:r w:rsidRPr="00F63C0D">
        <w:rPr>
          <w:rStyle w:val="titre-divers"/>
        </w:rPr>
        <w:t>Les Trophées</w:t>
      </w:r>
      <w:r>
        <w:t xml:space="preserve">. Elle nous les donnerait à l’envers. On pourrait juger, non ? </w:t>
      </w:r>
    </w:p>
    <w:p w14:paraId="2EBD2C97" w14:textId="696CB918" w:rsidR="00374318" w:rsidRDefault="00374318" w:rsidP="0088195F">
      <w:pPr>
        <w:spacing w:before="0" w:beforeAutospacing="0" w:after="0" w:afterAutospacing="0"/>
      </w:pPr>
      <w:r>
        <w:tab/>
      </w:r>
      <w:r w:rsidRPr="00F63C0D">
        <w:rPr>
          <w:rStyle w:val="Nom-oulipien"/>
        </w:rPr>
        <w:t>LATIS</w:t>
      </w:r>
      <w:r>
        <w:t xml:space="preserve"> : Messieurs, j’ai des excuses à vous faire, ainsi qu’à </w:t>
      </w:r>
      <w:r w:rsidRPr="00F63C0D">
        <w:rPr>
          <w:rStyle w:val="Nom-oulipien"/>
        </w:rPr>
        <w:t>Chapman</w:t>
      </w:r>
      <w:r>
        <w:t xml:space="preserve">, à travers vous et la Manche. Je viens de relire la lettre qui accompagnait l’envoi de sa communication. Elle justifie tout à fait son envoi. Je propose donc qu’on la joigne au Dossier. </w:t>
      </w:r>
    </w:p>
    <w:p w14:paraId="0B05C742" w14:textId="2F03A6E7" w:rsidR="00374318" w:rsidRDefault="00374318" w:rsidP="0088195F">
      <w:pPr>
        <w:spacing w:before="0" w:beforeAutospacing="0" w:after="0" w:afterAutospacing="0"/>
      </w:pPr>
      <w:r>
        <w:tab/>
        <w:t xml:space="preserve">(Approbations diverses). </w:t>
      </w:r>
    </w:p>
    <w:p w14:paraId="3A26BF2A" w14:textId="6EDAA1C9" w:rsidR="00374318" w:rsidRDefault="003142D4" w:rsidP="003142D4">
      <w:pPr>
        <w:spacing w:before="0" w:beforeAutospacing="0" w:after="0" w:afterAutospacing="0"/>
        <w:jc w:val="center"/>
      </w:pPr>
      <w:r>
        <w:t>º</w:t>
      </w:r>
    </w:p>
    <w:p w14:paraId="7B808087" w14:textId="77777777" w:rsidR="00374318" w:rsidRDefault="00374318" w:rsidP="0088195F">
      <w:pPr>
        <w:spacing w:before="0" w:beforeAutospacing="0" w:after="0" w:afterAutospacing="0"/>
      </w:pPr>
    </w:p>
    <w:p w14:paraId="0BCFA5D2" w14:textId="77777777" w:rsidR="00374318" w:rsidRDefault="00374318" w:rsidP="0088195F">
      <w:pPr>
        <w:spacing w:before="0" w:beforeAutospacing="0" w:after="0" w:afterAutospacing="0"/>
      </w:pPr>
    </w:p>
    <w:p w14:paraId="3819169F" w14:textId="77777777" w:rsidR="00374318" w:rsidRDefault="00374318" w:rsidP="0088195F">
      <w:pPr>
        <w:spacing w:before="0" w:beforeAutospacing="0" w:after="0" w:afterAutospacing="0"/>
      </w:pPr>
    </w:p>
    <w:p w14:paraId="3585A77B" w14:textId="77777777" w:rsidR="00374318" w:rsidRDefault="00374318" w:rsidP="0088195F">
      <w:pPr>
        <w:spacing w:before="0" w:beforeAutospacing="0" w:after="0" w:afterAutospacing="0"/>
      </w:pPr>
    </w:p>
    <w:p w14:paraId="6376EBBA" w14:textId="245788A2" w:rsidR="00374318" w:rsidRDefault="002D2E07" w:rsidP="0088195F">
      <w:pPr>
        <w:spacing w:before="0" w:beforeAutospacing="0" w:after="0" w:afterAutospacing="0"/>
      </w:pPr>
      <w:r>
        <w:lastRenderedPageBreak/>
        <w:tab/>
      </w:r>
      <w:r w:rsidRPr="00DC5809">
        <w:rPr>
          <w:rStyle w:val="Nom-oulipien"/>
        </w:rPr>
        <w:t>LATIS</w:t>
      </w:r>
      <w:r>
        <w:t xml:space="preserve"> : Enfin, voici l’envoi de notre cher dataire. Vous savez déjà qu’il s’agit des </w:t>
      </w:r>
      <w:r>
        <w:rPr>
          <w:u w:val="single"/>
        </w:rPr>
        <w:t>Inventaires</w:t>
      </w:r>
      <w:r>
        <w:t>. Ce qu’il appelle, dans sa présentation, « </w:t>
      </w:r>
      <w:r w:rsidRPr="00DC5809">
        <w:rPr>
          <w:rStyle w:val="notions"/>
        </w:rPr>
        <w:t>éléments significatifs du langage</w:t>
      </w:r>
      <w:r>
        <w:t> », n’est-ce pas ce que l’on appelle plus couramment, « </w:t>
      </w:r>
      <w:r w:rsidRPr="00DC5809">
        <w:rPr>
          <w:rStyle w:val="notions"/>
        </w:rPr>
        <w:t>parties du discours</w:t>
      </w:r>
      <w:r>
        <w:t xml:space="preserve"> » ? </w:t>
      </w:r>
    </w:p>
    <w:p w14:paraId="4D218744" w14:textId="5F9FD5BE" w:rsidR="002D2E07" w:rsidRDefault="002D2E07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QUENEAU</w:t>
      </w:r>
      <w:r>
        <w:t xml:space="preserve"> : C’est le mot « parties » qui le gêne. </w:t>
      </w:r>
    </w:p>
    <w:p w14:paraId="2A2EC748" w14:textId="41342D62" w:rsidR="002D2E07" w:rsidRDefault="002D2E07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LATIS</w:t>
      </w:r>
      <w:r>
        <w:t xml:space="preserve"> : Moi ce qui me gêne, c’est l’arbitraire du choix des articles définis ou indéfinis. Ce choix est arbitraire. </w:t>
      </w:r>
    </w:p>
    <w:p w14:paraId="2038E19E" w14:textId="53845149" w:rsidR="002D2E07" w:rsidRDefault="002D2E07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BENS</w:t>
      </w:r>
      <w:r>
        <w:t xml:space="preserve"> : C’est bien ce que je dis dans la présentation. </w:t>
      </w:r>
    </w:p>
    <w:p w14:paraId="4ED16E61" w14:textId="54A40D5F" w:rsidR="002D2E07" w:rsidRDefault="002D2E07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LATIS</w:t>
      </w:r>
      <w:r>
        <w:t xml:space="preserve"> : Pas assez nettement. Ou, tout au moins, vous ne justifiez pas </w:t>
      </w:r>
      <w:r w:rsidR="000C3CDA">
        <w:t xml:space="preserve">assez cette possibilité de choix. </w:t>
      </w:r>
    </w:p>
    <w:p w14:paraId="757640E2" w14:textId="35348602" w:rsidR="000C3CDA" w:rsidRDefault="000C3CDA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BENS</w:t>
      </w:r>
      <w:r>
        <w:t> : Permettez-moi de vous renvoyer aux récentes paroles de notre hôte sur la liberté !</w:t>
      </w:r>
    </w:p>
    <w:p w14:paraId="3B05BA7E" w14:textId="43B31C62" w:rsidR="000C3CDA" w:rsidRDefault="000C3CDA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LATIS</w:t>
      </w:r>
      <w:r>
        <w:t xml:space="preserve"> : Il faut le répéter ! Signalez, par exemple, que les mots sont pris indépendamment de ce qu’ils étaient dans le texte. </w:t>
      </w:r>
    </w:p>
    <w:p w14:paraId="4954B5BE" w14:textId="65DE91F2" w:rsidR="000C3CDA" w:rsidRDefault="000C3CDA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BENS</w:t>
      </w:r>
      <w:r>
        <w:t xml:space="preserve"> : (avec insolence) Ouais. </w:t>
      </w:r>
    </w:p>
    <w:p w14:paraId="70C58DD2" w14:textId="26107C47" w:rsidR="000C3CDA" w:rsidRDefault="000C3CDA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LATIS</w:t>
      </w:r>
      <w:r>
        <w:t xml:space="preserve"> : Pour </w:t>
      </w:r>
      <w:r w:rsidRPr="00DC5809">
        <w:rPr>
          <w:rStyle w:val="Nom-personne-divers"/>
        </w:rPr>
        <w:t>Galois</w:t>
      </w:r>
      <w:r>
        <w:t xml:space="preserve">, notamment, votre méthode est très obscure. </w:t>
      </w:r>
    </w:p>
    <w:p w14:paraId="617C886E" w14:textId="6393F507" w:rsidR="000C3CDA" w:rsidRDefault="000C3CDA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BENS</w:t>
      </w:r>
      <w:r>
        <w:t> (désespéré) : C’est la même !</w:t>
      </w:r>
    </w:p>
    <w:p w14:paraId="3E2C02BB" w14:textId="75846884" w:rsidR="000C3CDA" w:rsidRDefault="000C3CDA" w:rsidP="0088195F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LATIS</w:t>
      </w:r>
      <w:r>
        <w:t xml:space="preserve"> : Cela n’apparaît pas suffisamment. </w:t>
      </w:r>
    </w:p>
    <w:p w14:paraId="677458ED" w14:textId="7074CB58" w:rsidR="000C3CDA" w:rsidRDefault="000C3CDA" w:rsidP="000C3CDA">
      <w:pPr>
        <w:spacing w:before="0" w:beforeAutospacing="0" w:after="0" w:afterAutospacing="0"/>
        <w:jc w:val="center"/>
      </w:pPr>
      <w:r>
        <w:t>º</w:t>
      </w:r>
    </w:p>
    <w:p w14:paraId="73AA89C9" w14:textId="66FAD632" w:rsidR="000C3CDA" w:rsidRDefault="000C3CDA" w:rsidP="000C3CDA">
      <w:pPr>
        <w:spacing w:before="0" w:beforeAutospacing="0" w:after="0" w:afterAutospacing="0"/>
      </w:pPr>
      <w:r>
        <w:tab/>
        <w:t xml:space="preserve">(Je trouve ici dans mes notes, et encadrée, cette mention : </w:t>
      </w:r>
      <w:r w:rsidRPr="00DC5809">
        <w:rPr>
          <w:rStyle w:val="Nom-oulipien"/>
        </w:rPr>
        <w:t>LESCURE</w:t>
      </w:r>
      <w:r>
        <w:t xml:space="preserve"> : « L’amour est à réinventer. » Je ne comprends pas très bien le sens de cette intempestive interruption. Je vous la livre telle quelle. </w:t>
      </w:r>
      <w:r w:rsidRPr="00DC5809">
        <w:rPr>
          <w:rStyle w:val="reunion-secretaire"/>
        </w:rPr>
        <w:t>N.S.P.</w:t>
      </w:r>
      <w:r>
        <w:t xml:space="preserve">) </w:t>
      </w:r>
    </w:p>
    <w:p w14:paraId="3FF824D7" w14:textId="72117702" w:rsidR="000C3CDA" w:rsidRDefault="000C3CDA" w:rsidP="000C3CDA">
      <w:pPr>
        <w:spacing w:before="0" w:beforeAutospacing="0" w:after="0" w:afterAutospacing="0"/>
        <w:jc w:val="center"/>
      </w:pPr>
      <w:r>
        <w:t>º</w:t>
      </w:r>
    </w:p>
    <w:p w14:paraId="2DAA1C6E" w14:textId="23BF3FBA" w:rsidR="000C3CDA" w:rsidRDefault="000C3CDA" w:rsidP="000C3CDA">
      <w:pPr>
        <w:spacing w:before="0" w:beforeAutospacing="0" w:after="0" w:afterAutospacing="0"/>
      </w:pPr>
      <w:r>
        <w:tab/>
        <w:t xml:space="preserve">On lit </w:t>
      </w:r>
      <w:r w:rsidRPr="00DC5809">
        <w:rPr>
          <w:rStyle w:val="Nom-personne-divers"/>
        </w:rPr>
        <w:t>Galois</w:t>
      </w:r>
      <w:r>
        <w:t xml:space="preserve">. </w:t>
      </w:r>
    </w:p>
    <w:p w14:paraId="230F79C5" w14:textId="0CB19F48" w:rsidR="000C3CDA" w:rsidRDefault="000C3CDA" w:rsidP="000C3CDA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LE LIONNAIS</w:t>
      </w:r>
      <w:r>
        <w:t xml:space="preserve"> : Si vous me permettez une précision, </w:t>
      </w:r>
      <w:r w:rsidRPr="00DC5809">
        <w:rPr>
          <w:rStyle w:val="Nom-personne-divers"/>
        </w:rPr>
        <w:t>Galois</w:t>
      </w:r>
      <w:r>
        <w:t xml:space="preserve"> a écrit : « Je n’ai pas le </w:t>
      </w:r>
      <w:r>
        <w:rPr>
          <w:u w:val="single"/>
        </w:rPr>
        <w:t>tems</w:t>
      </w:r>
      <w:r>
        <w:t xml:space="preserve"> », non parce qu’il ignorait l’orthographe, mais parce que c’était réellement l’orthographe du tems…Je voudrais encore ajouter ceci : vous soulevez ici un problème fondamental, et même deux : a/ </w:t>
      </w:r>
      <w:r w:rsidRPr="00DC5809">
        <w:rPr>
          <w:rStyle w:val="notions"/>
        </w:rPr>
        <w:t xml:space="preserve">La </w:t>
      </w:r>
      <w:proofErr w:type="spellStart"/>
      <w:r w:rsidRPr="00DC5809">
        <w:rPr>
          <w:rStyle w:val="notions"/>
        </w:rPr>
        <w:t>LiPo</w:t>
      </w:r>
      <w:proofErr w:type="spellEnd"/>
      <w:r>
        <w:t xml:space="preserve"> n’espère pas atteindre toujours la qualité. Elle fait des expériences. </w:t>
      </w:r>
      <w:proofErr w:type="gramStart"/>
      <w:r>
        <w:t>b</w:t>
      </w:r>
      <w:proofErr w:type="gramEnd"/>
      <w:r>
        <w:t xml:space="preserve">/ Il y a </w:t>
      </w:r>
      <w:r w:rsidRPr="00DC5809">
        <w:rPr>
          <w:rStyle w:val="notions"/>
        </w:rPr>
        <w:t xml:space="preserve">deux </w:t>
      </w:r>
      <w:proofErr w:type="spellStart"/>
      <w:r w:rsidRPr="00DC5809">
        <w:rPr>
          <w:rStyle w:val="notions"/>
        </w:rPr>
        <w:t>LiPo</w:t>
      </w:r>
      <w:proofErr w:type="spellEnd"/>
      <w:r w:rsidRPr="00DC5809">
        <w:rPr>
          <w:rStyle w:val="notions"/>
        </w:rPr>
        <w:t> : une analytique et une synthétique</w:t>
      </w:r>
      <w:r>
        <w:t>. Je m’explique…</w:t>
      </w:r>
    </w:p>
    <w:p w14:paraId="7427EAD0" w14:textId="2F0E694E" w:rsidR="0077007F" w:rsidRDefault="000C3CDA" w:rsidP="000C3CDA">
      <w:pPr>
        <w:spacing w:before="0" w:beforeAutospacing="0" w:after="0" w:afterAutospacing="0"/>
      </w:pPr>
      <w:r>
        <w:tab/>
      </w:r>
      <w:r w:rsidR="0077007F">
        <w:t>TOUS : Oui.</w:t>
      </w:r>
    </w:p>
    <w:p w14:paraId="5C79285D" w14:textId="2EC9296D" w:rsidR="0077007F" w:rsidRDefault="0077007F" w:rsidP="000C3CDA">
      <w:pPr>
        <w:spacing w:before="0" w:beforeAutospacing="0" w:after="0" w:afterAutospacing="0"/>
      </w:pPr>
      <w:r>
        <w:tab/>
      </w:r>
      <w:r w:rsidRPr="00DC5809">
        <w:rPr>
          <w:rStyle w:val="Nom-oulipien"/>
        </w:rPr>
        <w:t>LE LIONNAIS</w:t>
      </w:r>
      <w:r>
        <w:t xml:space="preserve"> : </w:t>
      </w:r>
      <w:r w:rsidRPr="00DC5809">
        <w:rPr>
          <w:rStyle w:val="notions"/>
        </w:rPr>
        <w:t xml:space="preserve">La </w:t>
      </w:r>
      <w:proofErr w:type="spellStart"/>
      <w:r w:rsidRPr="00DC5809">
        <w:rPr>
          <w:rStyle w:val="notions"/>
        </w:rPr>
        <w:t>LiPo</w:t>
      </w:r>
      <w:proofErr w:type="spellEnd"/>
      <w:r w:rsidRPr="00DC5809">
        <w:rPr>
          <w:rStyle w:val="notions"/>
        </w:rPr>
        <w:t xml:space="preserve"> analytique</w:t>
      </w:r>
      <w:r>
        <w:t xml:space="preserve"> recherche des possibilités qui se trouvent chez certains auteurs sans </w:t>
      </w:r>
      <w:commentRangeStart w:id="0"/>
      <w:r>
        <w:t>qu’il y aient</w:t>
      </w:r>
      <w:commentRangeEnd w:id="0"/>
      <w:r>
        <w:rPr>
          <w:rStyle w:val="CommentReference"/>
        </w:rPr>
        <w:commentReference w:id="0"/>
      </w:r>
      <w:r>
        <w:t xml:space="preserve"> pensé. Ex. les centons.) </w:t>
      </w:r>
      <w:r w:rsidRPr="00DC5809">
        <w:rPr>
          <w:rStyle w:val="notions"/>
        </w:rPr>
        <w:t xml:space="preserve">La </w:t>
      </w:r>
      <w:proofErr w:type="spellStart"/>
      <w:r w:rsidRPr="00DC5809">
        <w:rPr>
          <w:rStyle w:val="notions"/>
        </w:rPr>
        <w:t>LiPo</w:t>
      </w:r>
      <w:proofErr w:type="spellEnd"/>
      <w:r w:rsidRPr="00DC5809">
        <w:rPr>
          <w:rStyle w:val="notions"/>
        </w:rPr>
        <w:t xml:space="preserve"> synthétique</w:t>
      </w:r>
      <w:r>
        <w:t xml:space="preserve"> constitue la grande mission de </w:t>
      </w:r>
      <w:r w:rsidRPr="00DC5809">
        <w:rPr>
          <w:rStyle w:val="notions"/>
        </w:rPr>
        <w:t xml:space="preserve">la </w:t>
      </w:r>
      <w:proofErr w:type="spellStart"/>
      <w:r w:rsidRPr="00DC5809">
        <w:rPr>
          <w:rStyle w:val="notions"/>
        </w:rPr>
        <w:t>LiPo</w:t>
      </w:r>
      <w:proofErr w:type="spellEnd"/>
      <w:r>
        <w:t xml:space="preserve">. Il s’agit ici d’ouvrir de nouvelles possibilités inconnues des anciens auteurs. (Ex. </w:t>
      </w:r>
      <w:r w:rsidRPr="001437DD">
        <w:rPr>
          <w:rStyle w:val="notions"/>
        </w:rPr>
        <w:t>poèmes booléens</w:t>
      </w:r>
      <w:r>
        <w:t xml:space="preserve">.) Dans ce Dossier, nous avons des exemples de l’une et de l’autre. </w:t>
      </w:r>
    </w:p>
    <w:p w14:paraId="6646376C" w14:textId="1670CF34" w:rsidR="0077007F" w:rsidRDefault="0077007F" w:rsidP="000C3CDA">
      <w:pPr>
        <w:spacing w:before="0" w:beforeAutospacing="0" w:after="0" w:afterAutospacing="0"/>
      </w:pPr>
      <w:r>
        <w:tab/>
      </w:r>
      <w:r w:rsidRPr="001437DD">
        <w:rPr>
          <w:rStyle w:val="Nom-oulipien"/>
        </w:rPr>
        <w:t>LATIS</w:t>
      </w:r>
      <w:r>
        <w:t xml:space="preserve"> : C’est là le thème même de la préface que nous attendons de vous ! Et je dirais volontiers que les textes de présentation des diverses méthodes doivent être essentiellement analytiques. </w:t>
      </w:r>
    </w:p>
    <w:p w14:paraId="53EBC1A6" w14:textId="57B6F183" w:rsidR="0077007F" w:rsidRDefault="0077007F" w:rsidP="0077007F">
      <w:pPr>
        <w:spacing w:before="0" w:beforeAutospacing="0" w:after="0" w:afterAutospacing="0"/>
        <w:jc w:val="center"/>
      </w:pPr>
      <w:r>
        <w:t>º</w:t>
      </w:r>
    </w:p>
    <w:p w14:paraId="00C9C5D3" w14:textId="51E001A3" w:rsidR="0077007F" w:rsidRDefault="0077007F" w:rsidP="0077007F">
      <w:pPr>
        <w:spacing w:before="0" w:beforeAutospacing="0" w:after="0" w:afterAutospacing="0"/>
      </w:pPr>
      <w:r>
        <w:tab/>
      </w:r>
      <w:r w:rsidRPr="001437DD">
        <w:rPr>
          <w:rStyle w:val="Nom-oulipien"/>
        </w:rPr>
        <w:t>LATIS</w:t>
      </w:r>
      <w:r>
        <w:t xml:space="preserve"> : J’en viens enfin aux textes qui n’existent pas. C’est-à-dire, par exemple, à </w:t>
      </w:r>
      <w:r w:rsidRPr="001437DD">
        <w:rPr>
          <w:rStyle w:val="notions"/>
        </w:rPr>
        <w:t xml:space="preserve">la méthode </w:t>
      </w:r>
      <w:r w:rsidR="00187BE7" w:rsidRPr="001437DD">
        <w:rPr>
          <w:rStyle w:val="notions"/>
        </w:rPr>
        <w:t>Berge-</w:t>
      </w:r>
      <w:proofErr w:type="spellStart"/>
      <w:r w:rsidR="00187BE7" w:rsidRPr="001437DD">
        <w:rPr>
          <w:rStyle w:val="notions"/>
        </w:rPr>
        <w:t>Duchâteau</w:t>
      </w:r>
      <w:proofErr w:type="spellEnd"/>
      <w:r w:rsidR="00187BE7">
        <w:t xml:space="preserve">. </w:t>
      </w:r>
    </w:p>
    <w:p w14:paraId="56DF5C2D" w14:textId="2B4BEF10" w:rsidR="00187BE7" w:rsidRDefault="00187BE7" w:rsidP="0077007F">
      <w:pPr>
        <w:spacing w:before="0" w:beforeAutospacing="0" w:after="0" w:afterAutospacing="0"/>
      </w:pPr>
      <w:r>
        <w:tab/>
        <w:t xml:space="preserve">(L’instant est grave. Les assistants vont enfin connaître le son de la voix de </w:t>
      </w:r>
      <w:proofErr w:type="spellStart"/>
      <w:r w:rsidRPr="001437DD">
        <w:rPr>
          <w:rStyle w:val="Nom-oulipien"/>
        </w:rPr>
        <w:t>Duchâteau</w:t>
      </w:r>
      <w:proofErr w:type="spellEnd"/>
      <w:r>
        <w:t xml:space="preserve">. C’est, en effet, la première fois qu’il ouvrira (mais l’ouvrira-t-il ?) la bouche au cours d’une séance.) </w:t>
      </w:r>
    </w:p>
    <w:p w14:paraId="1B1F12BB" w14:textId="77777777" w:rsidR="00187BE7" w:rsidRDefault="00187BE7" w:rsidP="0077007F">
      <w:pPr>
        <w:spacing w:before="0" w:beforeAutospacing="0" w:after="0" w:afterAutospacing="0"/>
      </w:pPr>
    </w:p>
    <w:p w14:paraId="121E4237" w14:textId="77777777" w:rsidR="00187BE7" w:rsidRDefault="00187BE7" w:rsidP="0077007F">
      <w:pPr>
        <w:spacing w:before="0" w:beforeAutospacing="0" w:after="0" w:afterAutospacing="0"/>
      </w:pPr>
    </w:p>
    <w:p w14:paraId="2DDEE6E3" w14:textId="77777777" w:rsidR="00187BE7" w:rsidRDefault="00187BE7" w:rsidP="0077007F">
      <w:pPr>
        <w:spacing w:before="0" w:beforeAutospacing="0" w:after="0" w:afterAutospacing="0"/>
      </w:pPr>
    </w:p>
    <w:p w14:paraId="5B4C6110" w14:textId="77777777" w:rsidR="00187BE7" w:rsidRDefault="00187BE7" w:rsidP="0077007F">
      <w:pPr>
        <w:spacing w:before="0" w:beforeAutospacing="0" w:after="0" w:afterAutospacing="0"/>
      </w:pPr>
    </w:p>
    <w:p w14:paraId="1C349169" w14:textId="77777777" w:rsidR="00187BE7" w:rsidRDefault="00187BE7" w:rsidP="0077007F">
      <w:pPr>
        <w:spacing w:before="0" w:beforeAutospacing="0" w:after="0" w:afterAutospacing="0"/>
      </w:pPr>
    </w:p>
    <w:p w14:paraId="27BB2085" w14:textId="3E2E0993" w:rsidR="00187BE7" w:rsidRDefault="00BE7CA5" w:rsidP="0077007F">
      <w:pPr>
        <w:spacing w:before="0" w:beforeAutospacing="0" w:after="0" w:afterAutospacing="0"/>
      </w:pPr>
      <w:r>
        <w:lastRenderedPageBreak/>
        <w:tab/>
      </w:r>
      <w:r w:rsidRPr="001437DD">
        <w:rPr>
          <w:rStyle w:val="Nom-oulipien"/>
        </w:rPr>
        <w:t>DUCHÂTEAU</w:t>
      </w:r>
      <w:r>
        <w:t xml:space="preserve"> : J’ai seulement une équation à poser : </w:t>
      </w:r>
    </w:p>
    <w:p w14:paraId="7387DCC9" w14:textId="10DBC61C" w:rsidR="00BE7CA5" w:rsidRDefault="00BE7CA5" w:rsidP="0077007F">
      <w:pPr>
        <w:spacing w:before="0" w:beforeAutospacing="0" w:after="0" w:afterAutospacing="0"/>
      </w:pPr>
      <w:r>
        <w:tab/>
      </w:r>
      <w:r>
        <w:tab/>
      </w:r>
      <w:r>
        <w:tab/>
      </w:r>
      <w:r>
        <w:tab/>
        <w:t>(</w:t>
      </w:r>
      <w:r w:rsidRPr="001437DD">
        <w:rPr>
          <w:rStyle w:val="Nom-oulipien"/>
        </w:rPr>
        <w:t>BERGE</w:t>
      </w:r>
      <w:r>
        <w:t xml:space="preserve"> + </w:t>
      </w:r>
      <w:r w:rsidRPr="001437DD">
        <w:rPr>
          <w:rStyle w:val="Nom-oulipien"/>
        </w:rPr>
        <w:t>DUCHÂTEAU</w:t>
      </w:r>
      <w:r>
        <w:t xml:space="preserve">) – </w:t>
      </w:r>
      <w:r w:rsidRPr="001437DD">
        <w:rPr>
          <w:rStyle w:val="Nom-oulipien"/>
        </w:rPr>
        <w:t>BERGE</w:t>
      </w:r>
      <w:r>
        <w:t xml:space="preserve"> = 0</w:t>
      </w:r>
    </w:p>
    <w:p w14:paraId="5A4BD299" w14:textId="1F6C0E27" w:rsidR="00BE7CA5" w:rsidRDefault="00BE7CA5" w:rsidP="0077007F">
      <w:pPr>
        <w:spacing w:before="0" w:beforeAutospacing="0" w:after="0" w:afterAutospacing="0"/>
      </w:pPr>
      <w:r>
        <w:tab/>
      </w:r>
      <w:r w:rsidRPr="001437DD">
        <w:rPr>
          <w:rStyle w:val="Nom-oulipien"/>
        </w:rPr>
        <w:t>BENS</w:t>
      </w:r>
      <w:r>
        <w:t xml:space="preserve"> : Ce n’est pas mathématique. </w:t>
      </w:r>
    </w:p>
    <w:p w14:paraId="0F67ADB6" w14:textId="2FF52066" w:rsidR="00BE7CA5" w:rsidRDefault="00BE7CA5" w:rsidP="0077007F">
      <w:pPr>
        <w:spacing w:before="0" w:beforeAutospacing="0" w:after="0" w:afterAutospacing="0"/>
      </w:pPr>
      <w:r>
        <w:tab/>
      </w:r>
      <w:r w:rsidRPr="001437DD">
        <w:rPr>
          <w:rStyle w:val="Nom-oulipien"/>
        </w:rPr>
        <w:t>DUCHÂTEAU</w:t>
      </w:r>
      <w:r>
        <w:t xml:space="preserve"> : Le travail est en cours. D’autres le sont aussi. </w:t>
      </w:r>
    </w:p>
    <w:p w14:paraId="69E8A838" w14:textId="52F950D0" w:rsidR="00BE7CA5" w:rsidRDefault="00BE7CA5" w:rsidP="0077007F">
      <w:pPr>
        <w:spacing w:before="0" w:beforeAutospacing="0" w:after="0" w:afterAutospacing="0"/>
      </w:pPr>
      <w:r>
        <w:tab/>
      </w:r>
      <w:r w:rsidRPr="001437DD">
        <w:rPr>
          <w:rStyle w:val="Nom-oulipien"/>
        </w:rPr>
        <w:t>ARNAUD</w:t>
      </w:r>
      <w:r>
        <w:t xml:space="preserve"> : Exposez seulement la méthode. Dites ce que vous êtes en train de faire. </w:t>
      </w:r>
    </w:p>
    <w:p w14:paraId="3BA20DD4" w14:textId="4567F899" w:rsidR="00BE7CA5" w:rsidRDefault="00BE7CA5" w:rsidP="0077007F">
      <w:pPr>
        <w:spacing w:before="0" w:beforeAutospacing="0" w:after="0" w:afterAutospacing="0"/>
      </w:pPr>
      <w:r>
        <w:tab/>
      </w:r>
      <w:r w:rsidRPr="001437DD">
        <w:rPr>
          <w:rStyle w:val="Nom-oulipien"/>
        </w:rPr>
        <w:t>QUENEAU</w:t>
      </w:r>
      <w:r>
        <w:t xml:space="preserve"> : </w:t>
      </w:r>
      <w:proofErr w:type="spellStart"/>
      <w:r w:rsidRPr="001437DD">
        <w:rPr>
          <w:rStyle w:val="Nom-oulipien"/>
        </w:rPr>
        <w:t>Duchâteau</w:t>
      </w:r>
      <w:proofErr w:type="spellEnd"/>
      <w:r>
        <w:t xml:space="preserve">, soyez gentil, faites-nous une méthode. Un truc inapplicable, une histoire non récursive, un machin terrible. Faites-nous ça, hé ? </w:t>
      </w:r>
    </w:p>
    <w:p w14:paraId="40B8DB73" w14:textId="2C0A4C25" w:rsidR="00BE7CA5" w:rsidRDefault="00BE7CA5" w:rsidP="0077007F">
      <w:pPr>
        <w:spacing w:before="0" w:beforeAutospacing="0" w:after="0" w:afterAutospacing="0"/>
      </w:pPr>
      <w:r>
        <w:tab/>
      </w:r>
      <w:r w:rsidRPr="001437DD">
        <w:rPr>
          <w:rStyle w:val="Nom-oulipien"/>
        </w:rPr>
        <w:t>DUCHÂTEAU</w:t>
      </w:r>
      <w:r>
        <w:t xml:space="preserve"> : </w:t>
      </w:r>
      <w:proofErr w:type="spellStart"/>
      <w:r>
        <w:t>Jpourrai</w:t>
      </w:r>
      <w:proofErr w:type="spellEnd"/>
      <w:r>
        <w:t xml:space="preserve"> pas vous donner </w:t>
      </w:r>
      <w:proofErr w:type="spellStart"/>
      <w:r>
        <w:t>degzemple</w:t>
      </w:r>
      <w:proofErr w:type="spellEnd"/>
      <w:r>
        <w:t xml:space="preserve">. </w:t>
      </w:r>
    </w:p>
    <w:p w14:paraId="230904CF" w14:textId="3CF6DD99" w:rsidR="00BE7CA5" w:rsidRDefault="00BE7CA5" w:rsidP="0077007F">
      <w:pPr>
        <w:spacing w:before="0" w:beforeAutospacing="0" w:after="0" w:afterAutospacing="0"/>
      </w:pPr>
      <w:r>
        <w:tab/>
      </w:r>
      <w:r w:rsidRPr="001437DD">
        <w:rPr>
          <w:rStyle w:val="Nom-oulipien"/>
        </w:rPr>
        <w:t>QUENEAU</w:t>
      </w:r>
      <w:r>
        <w:t xml:space="preserve"> : </w:t>
      </w:r>
      <w:r w:rsidR="000C2CFC">
        <w:t>Ce sera sans exemple ! C’est parfait !</w:t>
      </w:r>
    </w:p>
    <w:p w14:paraId="65A00E9F" w14:textId="393C2102" w:rsidR="000C2CFC" w:rsidRDefault="000C2CFC" w:rsidP="0077007F">
      <w:pPr>
        <w:spacing w:before="0" w:beforeAutospacing="0" w:after="0" w:afterAutospacing="0"/>
      </w:pPr>
      <w:r>
        <w:tab/>
      </w:r>
      <w:r w:rsidRPr="001437DD">
        <w:rPr>
          <w:rStyle w:val="Nom-oulipien"/>
        </w:rPr>
        <w:t>LE LIONNAIS</w:t>
      </w:r>
      <w:r>
        <w:t xml:space="preserve"> : N’oubliez pas, </w:t>
      </w:r>
      <w:proofErr w:type="spellStart"/>
      <w:r w:rsidRPr="001437DD">
        <w:rPr>
          <w:rStyle w:val="Nom-oulipien"/>
        </w:rPr>
        <w:t>Duchâteau</w:t>
      </w:r>
      <w:proofErr w:type="spellEnd"/>
      <w:r>
        <w:t xml:space="preserve"> (et Messieurs), que la méthode se suffit à elle-même. Il y a des méthodes sans exemple. L’exemple est un plaisir que l’on se donne en plus — et que l’on donne au lecteur. </w:t>
      </w:r>
    </w:p>
    <w:p w14:paraId="2673882E" w14:textId="604C2EA1" w:rsidR="000C2CFC" w:rsidRDefault="000C2CFC" w:rsidP="0077007F">
      <w:pPr>
        <w:spacing w:before="0" w:beforeAutospacing="0" w:after="0" w:afterAutospacing="0"/>
      </w:pPr>
      <w:r>
        <w:tab/>
        <w:t xml:space="preserve">(Quelques esprits sournois attendent que le Régent de S.T.S.C. donne un exemple de méthode sans exemple. Mais, </w:t>
      </w:r>
      <w:proofErr w:type="spellStart"/>
      <w:r>
        <w:t>fûté</w:t>
      </w:r>
      <w:proofErr w:type="spellEnd"/>
      <w:r>
        <w:t>, il ne to</w:t>
      </w:r>
      <w:r w:rsidR="00E95DCF">
        <w:t>mbe pas dans un aussi misérable</w:t>
      </w:r>
      <w:r>
        <w:t xml:space="preserve"> piège.) </w:t>
      </w:r>
    </w:p>
    <w:p w14:paraId="391C3C12" w14:textId="6978BAD0" w:rsidR="000C2CFC" w:rsidRDefault="000C2CFC" w:rsidP="0077007F">
      <w:pPr>
        <w:spacing w:before="0" w:beforeAutospacing="0" w:after="0" w:afterAutospacing="0"/>
      </w:pPr>
      <w:r>
        <w:tab/>
      </w:r>
      <w:r w:rsidR="00962CF0" w:rsidRPr="00E95DCF">
        <w:rPr>
          <w:rStyle w:val="Nom-oulipien"/>
        </w:rPr>
        <w:t>ARNAUD</w:t>
      </w:r>
      <w:r w:rsidR="00962CF0">
        <w:t xml:space="preserve"> : Il faudrait que </w:t>
      </w:r>
      <w:proofErr w:type="spellStart"/>
      <w:r w:rsidR="00962CF0" w:rsidRPr="00E95DCF">
        <w:rPr>
          <w:rStyle w:val="Nom-oulipien"/>
        </w:rPr>
        <w:t>Duchâteau</w:t>
      </w:r>
      <w:proofErr w:type="spellEnd"/>
      <w:r w:rsidR="00962CF0">
        <w:t xml:space="preserve"> nous donne cette communication. </w:t>
      </w:r>
      <w:r w:rsidR="00962CF0" w:rsidRPr="00E95DCF">
        <w:rPr>
          <w:rStyle w:val="Nom-oulipien"/>
        </w:rPr>
        <w:t xml:space="preserve">Le </w:t>
      </w:r>
      <w:proofErr w:type="spellStart"/>
      <w:r w:rsidR="00962CF0" w:rsidRPr="00E95DCF">
        <w:rPr>
          <w:rStyle w:val="Nom-oulipien"/>
        </w:rPr>
        <w:t>Lionnais</w:t>
      </w:r>
      <w:proofErr w:type="spellEnd"/>
      <w:r w:rsidR="00962CF0">
        <w:t xml:space="preserve"> en est tout illuminé. </w:t>
      </w:r>
    </w:p>
    <w:p w14:paraId="037CE563" w14:textId="3DF36E0D" w:rsidR="00962CF0" w:rsidRDefault="00962CF0" w:rsidP="00962CF0">
      <w:pPr>
        <w:spacing w:before="0" w:beforeAutospacing="0" w:after="0" w:afterAutospacing="0"/>
        <w:jc w:val="center"/>
      </w:pPr>
      <w:r>
        <w:t>º</w:t>
      </w:r>
    </w:p>
    <w:p w14:paraId="57A3B213" w14:textId="385797FD" w:rsidR="00962CF0" w:rsidRDefault="00962CF0" w:rsidP="00962CF0">
      <w:pPr>
        <w:spacing w:before="0" w:beforeAutospacing="0" w:after="0" w:afterAutospacing="0"/>
      </w:pPr>
      <w:r>
        <w:tab/>
        <w:t xml:space="preserve">(Le </w:t>
      </w:r>
      <w:r w:rsidRPr="00E95DCF">
        <w:rPr>
          <w:rStyle w:val="reunion-secretaire"/>
        </w:rPr>
        <w:t>S.P.</w:t>
      </w:r>
      <w:r>
        <w:t xml:space="preserve">, épuisé, laisse entendre un vagissement sourd. On le </w:t>
      </w:r>
      <w:r w:rsidR="001510DA">
        <w:t xml:space="preserve">couvre de sarcasmes, hormis le </w:t>
      </w:r>
      <w:proofErr w:type="spellStart"/>
      <w:r w:rsidR="001510DA">
        <w:t>T</w:t>
      </w:r>
      <w:r w:rsidR="001510DA">
        <w:rPr>
          <w:vertAlign w:val="superscript"/>
        </w:rPr>
        <w:t>rt</w:t>
      </w:r>
      <w:proofErr w:type="spellEnd"/>
      <w:r w:rsidR="001510DA">
        <w:t xml:space="preserve"> Satrape qui réclame : </w:t>
      </w:r>
    </w:p>
    <w:p w14:paraId="136E84FA" w14:textId="42EF576B" w:rsidR="001510DA" w:rsidRDefault="001510DA" w:rsidP="00962CF0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QUENEAU</w:t>
      </w:r>
      <w:r>
        <w:t xml:space="preserve"> : Je demande une prime de rendement pour le </w:t>
      </w:r>
      <w:r w:rsidRPr="00E95DCF">
        <w:rPr>
          <w:rStyle w:val="reunion-secretaire"/>
        </w:rPr>
        <w:t>S.P.</w:t>
      </w:r>
      <w:r>
        <w:t xml:space="preserve"> On double ses appointements. </w:t>
      </w:r>
    </w:p>
    <w:p w14:paraId="38B99755" w14:textId="590FA324" w:rsidR="001510DA" w:rsidRDefault="001510DA" w:rsidP="00962CF0">
      <w:pPr>
        <w:spacing w:before="0" w:beforeAutospacing="0" w:after="0" w:afterAutospacing="0"/>
      </w:pPr>
      <w:r>
        <w:tab/>
        <w:t>Ricanements.)</w:t>
      </w:r>
    </w:p>
    <w:p w14:paraId="47F273F8" w14:textId="326FE03B" w:rsidR="001510DA" w:rsidRDefault="001510DA" w:rsidP="001510DA">
      <w:pPr>
        <w:spacing w:before="0" w:beforeAutospacing="0" w:after="0" w:afterAutospacing="0"/>
        <w:jc w:val="center"/>
      </w:pPr>
      <w:r>
        <w:t>º</w:t>
      </w:r>
    </w:p>
    <w:p w14:paraId="3B57CD68" w14:textId="07D16E72" w:rsidR="001510DA" w:rsidRDefault="001510DA" w:rsidP="001510DA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LE LIONNAIS</w:t>
      </w:r>
      <w:r>
        <w:t xml:space="preserve"> : </w:t>
      </w:r>
      <w:r w:rsidR="004B63D1">
        <w:t xml:space="preserve">Le projet de </w:t>
      </w:r>
      <w:r w:rsidR="004B63D1" w:rsidRPr="00E95DCF">
        <w:rPr>
          <w:rStyle w:val="notions"/>
        </w:rPr>
        <w:t xml:space="preserve">roman </w:t>
      </w:r>
      <w:proofErr w:type="spellStart"/>
      <w:r w:rsidR="004B63D1" w:rsidRPr="00E95DCF">
        <w:rPr>
          <w:rStyle w:val="notions"/>
        </w:rPr>
        <w:t>intersectif</w:t>
      </w:r>
      <w:proofErr w:type="spellEnd"/>
      <w:r w:rsidR="004B63D1">
        <w:t xml:space="preserve"> proposé par </w:t>
      </w:r>
      <w:r w:rsidR="004B63D1" w:rsidRPr="00E95DCF">
        <w:rPr>
          <w:rStyle w:val="Nom-oulipien"/>
        </w:rPr>
        <w:t>Bens</w:t>
      </w:r>
      <w:r w:rsidR="004B63D1">
        <w:t xml:space="preserve"> et </w:t>
      </w:r>
      <w:proofErr w:type="spellStart"/>
      <w:r w:rsidR="004B63D1" w:rsidRPr="00E95DCF">
        <w:rPr>
          <w:rStyle w:val="Nom-oulipien"/>
        </w:rPr>
        <w:t>Duchâteau</w:t>
      </w:r>
      <w:proofErr w:type="spellEnd"/>
      <w:r w:rsidR="004B63D1">
        <w:t xml:space="preserve"> me comble en effet de joie. </w:t>
      </w:r>
      <w:r w:rsidR="004B63D1" w:rsidRPr="00E95DCF">
        <w:rPr>
          <w:rStyle w:val="notions"/>
        </w:rPr>
        <w:t>La méthode de l’intersection</w:t>
      </w:r>
      <w:r w:rsidR="004B63D1">
        <w:t xml:space="preserve"> a toujours été appliquée par tous les écrivains. Exemple : les poèmes de </w:t>
      </w:r>
      <w:r w:rsidR="004B63D1" w:rsidRPr="00E95DCF">
        <w:rPr>
          <w:rStyle w:val="Nom-personne-auteur"/>
        </w:rPr>
        <w:t xml:space="preserve">Leconte de </w:t>
      </w:r>
      <w:proofErr w:type="spellStart"/>
      <w:r w:rsidR="004B63D1" w:rsidRPr="00E95DCF">
        <w:rPr>
          <w:rStyle w:val="Nom-personne-auteur"/>
        </w:rPr>
        <w:t>Lisle</w:t>
      </w:r>
      <w:proofErr w:type="spellEnd"/>
      <w:r w:rsidR="004B63D1">
        <w:t xml:space="preserve">. On s’aperçoit qu’une école littéraire, formée à partir de deux ou trois créateurs, ne fait que procéder à des intersections. Je les ai étudiées chez </w:t>
      </w:r>
      <w:proofErr w:type="spellStart"/>
      <w:r w:rsidR="004B63D1" w:rsidRPr="00E95DCF">
        <w:rPr>
          <w:rStyle w:val="Nom-personne-auteur"/>
        </w:rPr>
        <w:t>Zévaco</w:t>
      </w:r>
      <w:proofErr w:type="spellEnd"/>
      <w:r w:rsidR="004B63D1">
        <w:t xml:space="preserve"> et </w:t>
      </w:r>
      <w:r w:rsidR="004B63D1" w:rsidRPr="00E95DCF">
        <w:rPr>
          <w:rStyle w:val="Nom-personne-auteur"/>
        </w:rPr>
        <w:t>Fantômas</w:t>
      </w:r>
      <w:r w:rsidR="004B63D1">
        <w:t xml:space="preserve">. (Mais j’ai d’autres lectures, également.) Un auteur apparaît sur terre — passons sur sa conception et autres détails — que fait-il ? Il lit les auteurs précédents, et il procède à des intersections. Quand il ne le fait pas, c’est un créateur original. </w:t>
      </w:r>
    </w:p>
    <w:p w14:paraId="0886BAB3" w14:textId="0AA52B26" w:rsidR="004B63D1" w:rsidRDefault="004B63D1" w:rsidP="001510DA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LATIS</w:t>
      </w:r>
      <w:r>
        <w:t xml:space="preserve"> : On sait bien que la culture est le contraire de l’originalité. </w:t>
      </w:r>
    </w:p>
    <w:p w14:paraId="732BFFFC" w14:textId="09EDED74" w:rsidR="00812281" w:rsidRDefault="00812281" w:rsidP="001510DA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QUENEAU</w:t>
      </w:r>
      <w:r>
        <w:t xml:space="preserve"> : La culture est le contraire de l’arithmétique. D’ailleurs, </w:t>
      </w:r>
      <w:proofErr w:type="spellStart"/>
      <w:r w:rsidRPr="00E95DCF">
        <w:rPr>
          <w:rStyle w:val="Nom-oulipien"/>
        </w:rPr>
        <w:t>Duchâteau</w:t>
      </w:r>
      <w:proofErr w:type="spellEnd"/>
      <w:r>
        <w:t xml:space="preserve"> est le plastiqueur de l’</w:t>
      </w:r>
      <w:proofErr w:type="spellStart"/>
      <w:r>
        <w:t>OuLiPo</w:t>
      </w:r>
      <w:proofErr w:type="spellEnd"/>
      <w:r>
        <w:t xml:space="preserve">. C’est un lézard plastiqueur. </w:t>
      </w:r>
    </w:p>
    <w:p w14:paraId="07BB3F7B" w14:textId="76F4A690" w:rsidR="00812281" w:rsidRDefault="00812281" w:rsidP="001510DA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LE LIONNAIS</w:t>
      </w:r>
      <w:r>
        <w:t xml:space="preserve"> : En tous cas, ce que veut faire </w:t>
      </w:r>
      <w:proofErr w:type="spellStart"/>
      <w:r w:rsidRPr="00E95DCF">
        <w:rPr>
          <w:rStyle w:val="Nom-oulipien"/>
        </w:rPr>
        <w:t>Duchâteau</w:t>
      </w:r>
      <w:proofErr w:type="spellEnd"/>
      <w:r>
        <w:t xml:space="preserve">, c’est, systématiquement, ce que font les autres sans le vouloir. </w:t>
      </w:r>
    </w:p>
    <w:p w14:paraId="22A6CCF0" w14:textId="6A3F2921" w:rsidR="00812281" w:rsidRDefault="00812281" w:rsidP="001510DA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QUENEAU</w:t>
      </w:r>
      <w:r>
        <w:t xml:space="preserve"> : Le dernier livre de </w:t>
      </w:r>
      <w:r w:rsidRPr="00E95DCF">
        <w:rPr>
          <w:rStyle w:val="Nom-personne-auteur"/>
        </w:rPr>
        <w:t>Sagan</w:t>
      </w:r>
      <w:r>
        <w:t xml:space="preserve"> est très significatif à cet égard. C’est </w:t>
      </w:r>
      <w:r w:rsidRPr="00E95DCF">
        <w:rPr>
          <w:rStyle w:val="notions"/>
        </w:rPr>
        <w:t>une intersection</w:t>
      </w:r>
      <w:r>
        <w:t xml:space="preserve"> entre ses précédents romans. </w:t>
      </w:r>
    </w:p>
    <w:p w14:paraId="1419C343" w14:textId="55D608A2" w:rsidR="00812281" w:rsidRDefault="00812281" w:rsidP="001510DA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LE LIONNAIS</w:t>
      </w:r>
      <w:r>
        <w:t> : Tout ceci entre parfaitement dans le cadre de l’</w:t>
      </w:r>
      <w:proofErr w:type="spellStart"/>
      <w:r>
        <w:t>OuLiPo</w:t>
      </w:r>
      <w:proofErr w:type="spellEnd"/>
      <w:r>
        <w:t xml:space="preserve"> qui doit mettre en évidence les ressorts de la littérature. </w:t>
      </w:r>
    </w:p>
    <w:p w14:paraId="0F161424" w14:textId="77777777" w:rsidR="00812281" w:rsidRDefault="00812281" w:rsidP="001510DA">
      <w:pPr>
        <w:spacing w:before="0" w:beforeAutospacing="0" w:after="0" w:afterAutospacing="0"/>
      </w:pPr>
    </w:p>
    <w:p w14:paraId="5D0F543C" w14:textId="77777777" w:rsidR="00812281" w:rsidRDefault="00812281" w:rsidP="001510DA">
      <w:pPr>
        <w:spacing w:before="0" w:beforeAutospacing="0" w:after="0" w:afterAutospacing="0"/>
      </w:pPr>
    </w:p>
    <w:p w14:paraId="301F739D" w14:textId="77777777" w:rsidR="00812281" w:rsidRDefault="00812281" w:rsidP="001510DA">
      <w:pPr>
        <w:spacing w:before="0" w:beforeAutospacing="0" w:after="0" w:afterAutospacing="0"/>
      </w:pPr>
    </w:p>
    <w:p w14:paraId="41A32481" w14:textId="77777777" w:rsidR="00812281" w:rsidRDefault="00812281" w:rsidP="001510DA">
      <w:pPr>
        <w:spacing w:before="0" w:beforeAutospacing="0" w:after="0" w:afterAutospacing="0"/>
      </w:pPr>
    </w:p>
    <w:p w14:paraId="2ABC33DE" w14:textId="77777777" w:rsidR="00812281" w:rsidRDefault="00812281" w:rsidP="001510DA">
      <w:pPr>
        <w:spacing w:before="0" w:beforeAutospacing="0" w:after="0" w:afterAutospacing="0"/>
      </w:pPr>
    </w:p>
    <w:p w14:paraId="111E9EAC" w14:textId="77777777" w:rsidR="00812281" w:rsidRDefault="00812281" w:rsidP="001510DA">
      <w:pPr>
        <w:spacing w:before="0" w:beforeAutospacing="0" w:after="0" w:afterAutospacing="0"/>
      </w:pPr>
    </w:p>
    <w:p w14:paraId="5EB9E9D9" w14:textId="77777777" w:rsidR="00812281" w:rsidRDefault="00812281" w:rsidP="001510DA">
      <w:pPr>
        <w:spacing w:before="0" w:beforeAutospacing="0" w:after="0" w:afterAutospacing="0"/>
      </w:pPr>
    </w:p>
    <w:p w14:paraId="1D4D20F8" w14:textId="4573AD76" w:rsidR="00812281" w:rsidRDefault="00DE13D7" w:rsidP="001510DA">
      <w:pPr>
        <w:spacing w:before="0" w:beforeAutospacing="0" w:after="0" w:afterAutospacing="0"/>
      </w:pPr>
      <w:r>
        <w:lastRenderedPageBreak/>
        <w:tab/>
      </w:r>
      <w:r w:rsidRPr="00E95DCF">
        <w:rPr>
          <w:rStyle w:val="Nom-oulipien"/>
        </w:rPr>
        <w:t>QUENEAU</w:t>
      </w:r>
      <w:r>
        <w:t xml:space="preserve"> : </w:t>
      </w:r>
      <w:proofErr w:type="spellStart"/>
      <w:r w:rsidRPr="00E95DCF">
        <w:rPr>
          <w:rStyle w:val="Nom-oulipien"/>
        </w:rPr>
        <w:t>Duchâteau</w:t>
      </w:r>
      <w:proofErr w:type="spellEnd"/>
      <w:r>
        <w:t xml:space="preserve"> est tout indiqué pour étudier le cas </w:t>
      </w:r>
      <w:r w:rsidRPr="00E95DCF">
        <w:rPr>
          <w:rStyle w:val="Nom-personne-auteur"/>
        </w:rPr>
        <w:t>Sagan</w:t>
      </w:r>
      <w:r>
        <w:t xml:space="preserve">. Nous confions </w:t>
      </w:r>
      <w:r w:rsidRPr="00E95DCF">
        <w:rPr>
          <w:rStyle w:val="Nom-personne-auteur"/>
        </w:rPr>
        <w:t>Sagan</w:t>
      </w:r>
      <w:r>
        <w:t xml:space="preserve"> à </w:t>
      </w:r>
      <w:proofErr w:type="spellStart"/>
      <w:r w:rsidRPr="00E95DCF">
        <w:rPr>
          <w:rStyle w:val="Nom-oulipien"/>
        </w:rPr>
        <w:t>Duchâteau</w:t>
      </w:r>
      <w:proofErr w:type="spellEnd"/>
      <w:r>
        <w:t xml:space="preserve">. </w:t>
      </w:r>
    </w:p>
    <w:p w14:paraId="1E9B435B" w14:textId="27E4FBC1" w:rsidR="00DE13D7" w:rsidRDefault="00DE13D7" w:rsidP="001510DA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ARNAUD</w:t>
      </w:r>
      <w:r>
        <w:t xml:space="preserve"> : </w:t>
      </w:r>
      <w:proofErr w:type="spellStart"/>
      <w:r w:rsidRPr="00E95DCF">
        <w:rPr>
          <w:rStyle w:val="Nom-oulipien"/>
        </w:rPr>
        <w:t>Duchâteau</w:t>
      </w:r>
      <w:proofErr w:type="spellEnd"/>
      <w:r>
        <w:t xml:space="preserve"> en Suède ! </w:t>
      </w:r>
    </w:p>
    <w:p w14:paraId="74D4EF15" w14:textId="4C0B6EBA" w:rsidR="00DE13D7" w:rsidRDefault="00DE13D7" w:rsidP="001510DA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LATIS</w:t>
      </w:r>
      <w:r>
        <w:t> : Ou la vie de château…</w:t>
      </w:r>
    </w:p>
    <w:p w14:paraId="6DA3B0AE" w14:textId="614D3CAC" w:rsidR="00DE13D7" w:rsidRDefault="00DE13D7" w:rsidP="001510DA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DUCHÂTEAU</w:t>
      </w:r>
      <w:r>
        <w:t xml:space="preserve"> : Eh bien, enfin, je suis d’accord pour exposer la méthode de l’intersection. </w:t>
      </w:r>
    </w:p>
    <w:p w14:paraId="6B1D6C9F" w14:textId="52EE88C1" w:rsidR="00DE13D7" w:rsidRDefault="00DE13D7" w:rsidP="00DE13D7">
      <w:pPr>
        <w:spacing w:before="0" w:beforeAutospacing="0" w:after="0" w:afterAutospacing="0"/>
        <w:jc w:val="center"/>
      </w:pPr>
      <w:r>
        <w:t>º</w:t>
      </w:r>
    </w:p>
    <w:p w14:paraId="62DCFD4E" w14:textId="2E477B57" w:rsidR="00DE13D7" w:rsidRDefault="00C06E68" w:rsidP="00DE13D7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LATIS</w:t>
      </w:r>
      <w:r>
        <w:t xml:space="preserve"> : Et </w:t>
      </w:r>
      <w:r w:rsidRPr="00E95DCF">
        <w:rPr>
          <w:rStyle w:val="Nom-oulipien"/>
        </w:rPr>
        <w:t>Arnaud</w:t>
      </w:r>
      <w:r>
        <w:t xml:space="preserve"> ? </w:t>
      </w:r>
    </w:p>
    <w:p w14:paraId="07537E5E" w14:textId="35B4359E" w:rsidR="00C06E68" w:rsidRDefault="00C06E68" w:rsidP="00DE13D7">
      <w:pPr>
        <w:spacing w:before="0" w:beforeAutospacing="0" w:after="0" w:afterAutospacing="0"/>
      </w:pPr>
      <w:r>
        <w:tab/>
        <w:t>TOUS : Ah !</w:t>
      </w:r>
    </w:p>
    <w:p w14:paraId="5D79CBFC" w14:textId="6768A566" w:rsidR="00C06E68" w:rsidRDefault="00C06E68" w:rsidP="00DE13D7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ARNAUD</w:t>
      </w:r>
      <w:r>
        <w:t xml:space="preserve"> : N’oublions pas </w:t>
      </w:r>
      <w:r w:rsidRPr="00E95DCF">
        <w:rPr>
          <w:rStyle w:val="Nom-oulipien"/>
        </w:rPr>
        <w:t>Schmidt</w:t>
      </w:r>
      <w:r>
        <w:t xml:space="preserve">, dont les travaux sont parfaits. C’est pourquoi, d’ailleurs, nous n’en avons pas parlé. </w:t>
      </w:r>
    </w:p>
    <w:p w14:paraId="75696585" w14:textId="04CFB9D1" w:rsidR="00C06E68" w:rsidRDefault="00C06E68" w:rsidP="00DE13D7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QUENEAU</w:t>
      </w:r>
      <w:r>
        <w:t xml:space="preserve"> : Et </w:t>
      </w:r>
      <w:r w:rsidRPr="00E95DCF">
        <w:rPr>
          <w:rStyle w:val="Nom-oulipien"/>
        </w:rPr>
        <w:t>Arnaud</w:t>
      </w:r>
      <w:r>
        <w:t xml:space="preserve"> ? </w:t>
      </w:r>
    </w:p>
    <w:p w14:paraId="301834DC" w14:textId="4004F835" w:rsidR="00C06E68" w:rsidRDefault="00C06E68" w:rsidP="00DE13D7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ARNAUD</w:t>
      </w:r>
      <w:r>
        <w:t xml:space="preserve"> : Je comptais me borner à la présentation de </w:t>
      </w:r>
      <w:r w:rsidRPr="00E95DCF">
        <w:rPr>
          <w:rStyle w:val="notions"/>
        </w:rPr>
        <w:t>la pièce alphabétique</w:t>
      </w:r>
      <w:r>
        <w:t xml:space="preserve"> de </w:t>
      </w:r>
      <w:r w:rsidRPr="00E95DCF">
        <w:rPr>
          <w:rStyle w:val="Nom-personne-auteur"/>
        </w:rPr>
        <w:t>Le Roux</w:t>
      </w:r>
      <w:r>
        <w:t xml:space="preserve">. </w:t>
      </w:r>
    </w:p>
    <w:p w14:paraId="19B2D65C" w14:textId="04BCCD00" w:rsidR="00C06E68" w:rsidRDefault="00C06E68" w:rsidP="00DE13D7">
      <w:pPr>
        <w:spacing w:before="0" w:beforeAutospacing="0" w:after="0" w:afterAutospacing="0"/>
      </w:pPr>
      <w:r>
        <w:tab/>
        <w:t xml:space="preserve">TOUS : Oui. Enfin. D’accord. C’est maigre. Pas bien sérieux. </w:t>
      </w:r>
    </w:p>
    <w:p w14:paraId="5A112AE7" w14:textId="2222C353" w:rsidR="00C06E68" w:rsidRDefault="00C06E68" w:rsidP="00DE13D7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LATIS</w:t>
      </w:r>
      <w:r>
        <w:t xml:space="preserve"> : Il y a beaucoup de </w:t>
      </w:r>
      <w:r w:rsidRPr="00E95DCF">
        <w:rPr>
          <w:rStyle w:val="notions"/>
        </w:rPr>
        <w:t>drames alphabétiques</w:t>
      </w:r>
      <w:r>
        <w:t> !</w:t>
      </w:r>
    </w:p>
    <w:p w14:paraId="2AABFFF4" w14:textId="55741DF8" w:rsidR="00C06E68" w:rsidRDefault="00C06E68" w:rsidP="00DE13D7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QUENEAU</w:t>
      </w:r>
      <w:r>
        <w:t xml:space="preserve"> : Il y a un recueil de poèmes de </w:t>
      </w:r>
      <w:r w:rsidRPr="00E95DCF">
        <w:rPr>
          <w:rStyle w:val="Nom-personne-auteur"/>
        </w:rPr>
        <w:t>Louise de Vilmorin</w:t>
      </w:r>
      <w:r>
        <w:t xml:space="preserve"> où l’on trouve des tas de trucs comme ça. </w:t>
      </w:r>
    </w:p>
    <w:p w14:paraId="62AE97A5" w14:textId="247D2C3E" w:rsidR="00C06E68" w:rsidRDefault="00C06E68" w:rsidP="00DE13D7">
      <w:pPr>
        <w:spacing w:before="0" w:beforeAutospacing="0" w:after="0" w:afterAutospacing="0"/>
      </w:pPr>
      <w:r>
        <w:tab/>
      </w:r>
      <w:r w:rsidRPr="00E95DCF">
        <w:rPr>
          <w:rStyle w:val="Nom-oulipien"/>
        </w:rPr>
        <w:t>ARNAUD</w:t>
      </w:r>
      <w:r>
        <w:t xml:space="preserve"> : Je proteste ! La question n’est pas de faire un </w:t>
      </w:r>
      <w:r w:rsidRPr="00E95DCF">
        <w:rPr>
          <w:rStyle w:val="notions"/>
        </w:rPr>
        <w:t>drame alphabétique</w:t>
      </w:r>
      <w:r>
        <w:t xml:space="preserve">. C’est de le publier, c’est-à-dire d’en faire </w:t>
      </w:r>
      <w:r>
        <w:rPr>
          <w:u w:val="single"/>
        </w:rPr>
        <w:t>son</w:t>
      </w:r>
      <w:r>
        <w:t xml:space="preserve"> œuvre. Le seul </w:t>
      </w:r>
      <w:r w:rsidRPr="00E95DCF">
        <w:rPr>
          <w:rStyle w:val="Nom-personne-auteur"/>
        </w:rPr>
        <w:t>Le Roux</w:t>
      </w:r>
      <w:r>
        <w:t xml:space="preserve"> a publié un tel texte. C’est le cas d’</w:t>
      </w:r>
      <w:r w:rsidRPr="00E95DCF">
        <w:rPr>
          <w:rStyle w:val="titre-oeuvre"/>
        </w:rPr>
        <w:t xml:space="preserve">Ubu Roi </w:t>
      </w:r>
      <w:r>
        <w:t>que vous remettez en question !</w:t>
      </w:r>
    </w:p>
    <w:p w14:paraId="7116FB7F" w14:textId="09CF418B" w:rsidR="00C06E68" w:rsidRDefault="00C06E68" w:rsidP="00DE13D7">
      <w:pPr>
        <w:spacing w:before="0" w:beforeAutospacing="0" w:after="0" w:afterAutospacing="0"/>
      </w:pPr>
      <w:r>
        <w:tab/>
        <w:t>(Consternation.)</w:t>
      </w:r>
    </w:p>
    <w:p w14:paraId="53CA0FDC" w14:textId="76EB828F" w:rsidR="00C06E68" w:rsidRDefault="00C06E68" w:rsidP="00DE13D7">
      <w:pPr>
        <w:spacing w:before="0" w:beforeAutospacing="0" w:after="0" w:afterAutospacing="0"/>
      </w:pPr>
      <w:r>
        <w:tab/>
      </w:r>
      <w:r w:rsidRPr="00423AB4">
        <w:rPr>
          <w:rStyle w:val="Nom-oulipien"/>
        </w:rPr>
        <w:t>QUENEAU</w:t>
      </w:r>
      <w:r>
        <w:t xml:space="preserve"> : Très juste ! D’ailleurs, et d’une manière analogue, il y a eu des tas de dingues qui avaient leur petite idée sur le système du monde. Un certain </w:t>
      </w:r>
      <w:r w:rsidRPr="00423AB4">
        <w:rPr>
          <w:rStyle w:val="Nom-personne-auteur"/>
        </w:rPr>
        <w:t>Newton</w:t>
      </w:r>
      <w:r>
        <w:t xml:space="preserve"> a publié le sien. On en parle encore. </w:t>
      </w:r>
    </w:p>
    <w:p w14:paraId="231BA73D" w14:textId="24C67DF4" w:rsidR="00C06E68" w:rsidRDefault="00C06E68" w:rsidP="00DE13D7">
      <w:pPr>
        <w:spacing w:before="0" w:beforeAutospacing="0" w:after="0" w:afterAutospacing="0"/>
      </w:pPr>
      <w:r>
        <w:tab/>
      </w:r>
      <w:r w:rsidR="008673E4" w:rsidRPr="00423AB4">
        <w:rPr>
          <w:rStyle w:val="Nom-oulipien"/>
        </w:rPr>
        <w:t>LE LIONNAIS</w:t>
      </w:r>
      <w:r w:rsidR="008673E4">
        <w:t xml:space="preserve"> : Il faut trouver une solution. </w:t>
      </w:r>
    </w:p>
    <w:p w14:paraId="7C109F91" w14:textId="6910366A" w:rsidR="008673E4" w:rsidRDefault="008673E4" w:rsidP="00DE13D7">
      <w:pPr>
        <w:spacing w:before="0" w:beforeAutospacing="0" w:after="0" w:afterAutospacing="0"/>
      </w:pPr>
      <w:r>
        <w:tab/>
      </w:r>
      <w:r w:rsidRPr="00423AB4">
        <w:rPr>
          <w:rStyle w:val="Nom-oulipien"/>
        </w:rPr>
        <w:t>LESCURE</w:t>
      </w:r>
      <w:r>
        <w:t xml:space="preserve"> : Il est exact que la publication fait sortir une œuvre du simple folklore. </w:t>
      </w:r>
    </w:p>
    <w:p w14:paraId="4E493201" w14:textId="7A4F7FE0" w:rsidR="008673E4" w:rsidRDefault="008673E4" w:rsidP="008673E4">
      <w:pPr>
        <w:spacing w:before="0" w:beforeAutospacing="0" w:after="0" w:afterAutospacing="0"/>
        <w:jc w:val="center"/>
      </w:pPr>
      <w:r>
        <w:t>º</w:t>
      </w:r>
    </w:p>
    <w:p w14:paraId="2E04697C" w14:textId="7E3930B2" w:rsidR="008673E4" w:rsidRDefault="008673E4" w:rsidP="008673E4">
      <w:pPr>
        <w:spacing w:before="0" w:beforeAutospacing="0" w:after="0" w:afterAutospacing="0"/>
      </w:pPr>
      <w:r>
        <w:tab/>
      </w:r>
      <w:r w:rsidRPr="00423AB4">
        <w:rPr>
          <w:rStyle w:val="Nom-oulipien"/>
        </w:rPr>
        <w:t>LE LIONNAIS</w:t>
      </w:r>
      <w:r>
        <w:t xml:space="preserve"> : </w:t>
      </w:r>
      <w:r w:rsidR="00AE2AED">
        <w:t xml:space="preserve">Je parlerai ici d’une question que j’eusse souhaité soulever au début de cette séance, et que les impératifs d’un ordre du jour chargé ont rejeté aux confins du dessert. C’est une </w:t>
      </w:r>
      <w:r w:rsidR="00AE2AED" w:rsidRPr="00423AB4">
        <w:rPr>
          <w:rStyle w:val="notions"/>
        </w:rPr>
        <w:t>question de discipline</w:t>
      </w:r>
      <w:r w:rsidR="00AE2AED">
        <w:t xml:space="preserve">. A mon avis, des réunions comme les nôtres ne peuvent être efficaces que s’il existe un minimum de discipline. Trois degrés de mesures disciplinaires doivent être mises à la disposition du président : </w:t>
      </w:r>
    </w:p>
    <w:p w14:paraId="4F4DFEEA" w14:textId="7795F7F8" w:rsidR="00AE2AED" w:rsidRDefault="00AE2AED" w:rsidP="008673E4">
      <w:pPr>
        <w:spacing w:before="0" w:beforeAutospacing="0" w:after="0" w:afterAutospacing="0"/>
      </w:pPr>
      <w:r>
        <w:tab/>
      </w:r>
      <w:proofErr w:type="gramStart"/>
      <w:r>
        <w:t>a</w:t>
      </w:r>
      <w:proofErr w:type="gramEnd"/>
      <w:r>
        <w:t xml:space="preserve">/ Un coup de gong (rapporté de </w:t>
      </w:r>
      <w:proofErr w:type="spellStart"/>
      <w:r>
        <w:t>Niou</w:t>
      </w:r>
      <w:proofErr w:type="spellEnd"/>
      <w:r>
        <w:t>-Delly).</w:t>
      </w:r>
    </w:p>
    <w:p w14:paraId="361287BE" w14:textId="77777777" w:rsidR="00AE2AED" w:rsidRDefault="00AE2AED" w:rsidP="008673E4">
      <w:pPr>
        <w:spacing w:before="0" w:beforeAutospacing="0" w:after="0" w:afterAutospacing="0"/>
      </w:pPr>
      <w:r>
        <w:tab/>
      </w:r>
      <w:proofErr w:type="gramStart"/>
      <w:r>
        <w:t>b</w:t>
      </w:r>
      <w:proofErr w:type="gramEnd"/>
      <w:r>
        <w:t xml:space="preserve">/ La peine de mort, dont le détail sera laissé à la discrétion présidentielle. </w:t>
      </w:r>
    </w:p>
    <w:p w14:paraId="58062A0E" w14:textId="77777777" w:rsidR="00AE2AED" w:rsidRDefault="00AE2AED" w:rsidP="008673E4">
      <w:pPr>
        <w:spacing w:before="0" w:beforeAutospacing="0" w:after="0" w:afterAutospacing="0"/>
      </w:pPr>
      <w:r>
        <w:tab/>
      </w:r>
      <w:proofErr w:type="gramStart"/>
      <w:r>
        <w:t>c</w:t>
      </w:r>
      <w:proofErr w:type="gramEnd"/>
      <w:r>
        <w:t xml:space="preserve">/ Si la peine de mort est insuffisante, le président se couvrira de son haute-forme — après s’en être découvert, s’il en était précédemment couvert. </w:t>
      </w:r>
    </w:p>
    <w:p w14:paraId="5EC8354B" w14:textId="77777777" w:rsidR="00AE2AED" w:rsidRDefault="00AE2AED" w:rsidP="008673E4">
      <w:pPr>
        <w:spacing w:before="0" w:beforeAutospacing="0" w:after="0" w:afterAutospacing="0"/>
      </w:pPr>
      <w:r>
        <w:tab/>
      </w:r>
      <w:r w:rsidRPr="00D937BD">
        <w:rPr>
          <w:rStyle w:val="Nom-oulipien"/>
        </w:rPr>
        <w:t>LATIS</w:t>
      </w:r>
      <w:r>
        <w:t xml:space="preserve"> : Je réclame quelques éclaircissements à propos de la peine de mort. Qui l’infligera ? </w:t>
      </w:r>
    </w:p>
    <w:p w14:paraId="6D69D1C1" w14:textId="77777777" w:rsidR="00AE2AED" w:rsidRDefault="00AE2AED" w:rsidP="008673E4">
      <w:pPr>
        <w:spacing w:before="0" w:beforeAutospacing="0" w:after="0" w:afterAutospacing="0"/>
      </w:pPr>
      <w:r>
        <w:tab/>
      </w:r>
      <w:r w:rsidRPr="00D937BD">
        <w:rPr>
          <w:rStyle w:val="Nom-oulipien"/>
        </w:rPr>
        <w:t>LE LIONNAIS</w:t>
      </w:r>
      <w:r>
        <w:t xml:space="preserve"> : Le président décidera suivant la méthode qu’il aura adoptée. Cette méthode peut couvrir les méthodes actuellement </w:t>
      </w:r>
    </w:p>
    <w:p w14:paraId="279B7750" w14:textId="77777777" w:rsidR="00AE2AED" w:rsidRDefault="00AE2AED" w:rsidP="008673E4">
      <w:pPr>
        <w:spacing w:before="0" w:beforeAutospacing="0" w:after="0" w:afterAutospacing="0"/>
      </w:pPr>
    </w:p>
    <w:p w14:paraId="123CF342" w14:textId="77777777" w:rsidR="00AE2AED" w:rsidRDefault="00AE2AED" w:rsidP="008673E4">
      <w:pPr>
        <w:spacing w:before="0" w:beforeAutospacing="0" w:after="0" w:afterAutospacing="0"/>
      </w:pPr>
    </w:p>
    <w:p w14:paraId="474CF17C" w14:textId="77777777" w:rsidR="00AE2AED" w:rsidRDefault="00AE2AED" w:rsidP="008673E4">
      <w:pPr>
        <w:spacing w:before="0" w:beforeAutospacing="0" w:after="0" w:afterAutospacing="0"/>
      </w:pPr>
    </w:p>
    <w:p w14:paraId="6DD8F8F6" w14:textId="77777777" w:rsidR="00AE2AED" w:rsidRDefault="00AE2AED" w:rsidP="008673E4">
      <w:pPr>
        <w:spacing w:before="0" w:beforeAutospacing="0" w:after="0" w:afterAutospacing="0"/>
      </w:pPr>
    </w:p>
    <w:p w14:paraId="37D3EA2E" w14:textId="77777777" w:rsidR="00AE2AED" w:rsidRDefault="00AE2AED" w:rsidP="008673E4">
      <w:pPr>
        <w:spacing w:before="0" w:beforeAutospacing="0" w:after="0" w:afterAutospacing="0"/>
      </w:pPr>
    </w:p>
    <w:p w14:paraId="57CBC771" w14:textId="77777777" w:rsidR="00AE2AED" w:rsidRDefault="00AE2AED" w:rsidP="008673E4">
      <w:pPr>
        <w:spacing w:before="0" w:beforeAutospacing="0" w:after="0" w:afterAutospacing="0"/>
      </w:pPr>
    </w:p>
    <w:p w14:paraId="519097C0" w14:textId="77777777" w:rsidR="00AE2AED" w:rsidRDefault="00AE2AED" w:rsidP="008673E4">
      <w:pPr>
        <w:spacing w:before="0" w:beforeAutospacing="0" w:after="0" w:afterAutospacing="0"/>
      </w:pPr>
      <w:proofErr w:type="gramStart"/>
      <w:r>
        <w:lastRenderedPageBreak/>
        <w:t>appliquées</w:t>
      </w:r>
      <w:proofErr w:type="gramEnd"/>
      <w:r>
        <w:t xml:space="preserve"> dans le monde, et telles autres qu’il jugera bon d’inventer instantanément. </w:t>
      </w:r>
    </w:p>
    <w:p w14:paraId="1DC245D2" w14:textId="77777777" w:rsidR="009F478F" w:rsidRDefault="00AE2AED" w:rsidP="008673E4">
      <w:pPr>
        <w:spacing w:before="0" w:beforeAutospacing="0" w:after="0" w:afterAutospacing="0"/>
      </w:pPr>
      <w:r>
        <w:tab/>
      </w:r>
      <w:r w:rsidRPr="00D937BD">
        <w:rPr>
          <w:rStyle w:val="Nom-oulipien"/>
        </w:rPr>
        <w:t>LESCURE</w:t>
      </w:r>
      <w:r>
        <w:t xml:space="preserve"> : </w:t>
      </w:r>
      <w:r w:rsidR="009F478F">
        <w:t>Hé-hé : la luxure !</w:t>
      </w:r>
    </w:p>
    <w:p w14:paraId="63227B94" w14:textId="77777777" w:rsidR="009F478F" w:rsidRDefault="009F478F" w:rsidP="008673E4">
      <w:pPr>
        <w:spacing w:before="0" w:beforeAutospacing="0" w:after="0" w:afterAutospacing="0"/>
      </w:pPr>
      <w:r>
        <w:tab/>
      </w:r>
      <w:r w:rsidRPr="00D937BD">
        <w:rPr>
          <w:rStyle w:val="Nom-oulipien"/>
        </w:rPr>
        <w:t>QUENEAU</w:t>
      </w:r>
      <w:r>
        <w:t xml:space="preserve"> : Messieurs, je vous trouve partis dans des voies bien singulières. </w:t>
      </w:r>
    </w:p>
    <w:p w14:paraId="0952E784" w14:textId="77777777" w:rsidR="009F478F" w:rsidRDefault="009F478F" w:rsidP="008673E4">
      <w:pPr>
        <w:spacing w:before="0" w:beforeAutospacing="0" w:after="0" w:afterAutospacing="0"/>
      </w:pPr>
      <w:r>
        <w:tab/>
      </w:r>
      <w:r w:rsidRPr="00D937BD">
        <w:rPr>
          <w:rStyle w:val="Nom-oulipien"/>
        </w:rPr>
        <w:t>LATIS</w:t>
      </w:r>
      <w:r>
        <w:t xml:space="preserve"> : Si nous faisions une récapitulation ? </w:t>
      </w:r>
    </w:p>
    <w:p w14:paraId="7EB6C011" w14:textId="77777777" w:rsidR="009F478F" w:rsidRDefault="009F478F" w:rsidP="008673E4">
      <w:pPr>
        <w:spacing w:before="0" w:beforeAutospacing="0" w:after="0" w:afterAutospacing="0"/>
      </w:pPr>
      <w:r>
        <w:tab/>
      </w:r>
      <w:r w:rsidRPr="00D937BD">
        <w:rPr>
          <w:rStyle w:val="Nom-oulipien"/>
        </w:rPr>
        <w:t>QUENEAU</w:t>
      </w:r>
      <w:r>
        <w:t xml:space="preserve"> : Récapitulez donc. </w:t>
      </w:r>
    </w:p>
    <w:p w14:paraId="57DB090D" w14:textId="77777777" w:rsidR="009F478F" w:rsidRDefault="009F478F" w:rsidP="008673E4">
      <w:pPr>
        <w:spacing w:before="0" w:beforeAutospacing="0" w:after="0" w:afterAutospacing="0"/>
      </w:pPr>
      <w:r>
        <w:tab/>
      </w:r>
      <w:r w:rsidRPr="00D937BD">
        <w:rPr>
          <w:rStyle w:val="Nom-oulipien"/>
        </w:rPr>
        <w:t>LATIS</w:t>
      </w:r>
      <w:r>
        <w:t xml:space="preserve"> : 1º </w:t>
      </w:r>
      <w:r w:rsidRPr="00D937BD">
        <w:rPr>
          <w:rStyle w:val="Nom-oulipien"/>
        </w:rPr>
        <w:t>QUENEAU</w:t>
      </w:r>
      <w:r>
        <w:t xml:space="preserve"> rédige une conclusion. 2º </w:t>
      </w:r>
      <w:r w:rsidRPr="00D937BD">
        <w:rPr>
          <w:rStyle w:val="Nom-oulipien"/>
        </w:rPr>
        <w:t>LE LIONNAIS</w:t>
      </w:r>
      <w:r>
        <w:t xml:space="preserve"> rédige une préface générale et revoit la présentation de ses diverses communications. 3º </w:t>
      </w:r>
      <w:r w:rsidRPr="00D937BD">
        <w:rPr>
          <w:rStyle w:val="Nom-oulipien"/>
        </w:rPr>
        <w:t>LESCURE</w:t>
      </w:r>
      <w:r>
        <w:t xml:space="preserve"> revoit la présentation des permutations et des redondances (qu’il n’oublie pas les appels de notes). 4º </w:t>
      </w:r>
      <w:r w:rsidRPr="00D937BD">
        <w:rPr>
          <w:rStyle w:val="Nom-oulipien"/>
        </w:rPr>
        <w:t>BENS</w:t>
      </w:r>
      <w:r>
        <w:t xml:space="preserve"> revoit la présentation </w:t>
      </w:r>
      <w:r w:rsidRPr="00D937BD">
        <w:rPr>
          <w:rStyle w:val="Nom-personne-divers"/>
        </w:rPr>
        <w:t>d’Evariste Galois</w:t>
      </w:r>
      <w:r>
        <w:t xml:space="preserve">. 5º </w:t>
      </w:r>
      <w:r w:rsidRPr="00D937BD">
        <w:rPr>
          <w:rStyle w:val="Nom-oulipien"/>
        </w:rPr>
        <w:t>DUCHÂTEAU</w:t>
      </w:r>
      <w:r>
        <w:t xml:space="preserve"> nous parle du </w:t>
      </w:r>
      <w:r w:rsidRPr="00165A51">
        <w:rPr>
          <w:rStyle w:val="notions"/>
        </w:rPr>
        <w:t xml:space="preserve">roman </w:t>
      </w:r>
      <w:proofErr w:type="spellStart"/>
      <w:r w:rsidRPr="00165A51">
        <w:rPr>
          <w:rStyle w:val="notions"/>
        </w:rPr>
        <w:t>intersectif</w:t>
      </w:r>
      <w:proofErr w:type="spellEnd"/>
      <w:r>
        <w:t>…</w:t>
      </w:r>
    </w:p>
    <w:p w14:paraId="12187555" w14:textId="77777777" w:rsidR="00FC12CD" w:rsidRDefault="009F478F" w:rsidP="008673E4">
      <w:pPr>
        <w:spacing w:before="0" w:beforeAutospacing="0" w:after="0" w:afterAutospacing="0"/>
      </w:pPr>
      <w:r>
        <w:tab/>
      </w:r>
      <w:r w:rsidRPr="00165A51">
        <w:rPr>
          <w:rStyle w:val="Nom-oulipien"/>
        </w:rPr>
        <w:t>QUENEAU</w:t>
      </w:r>
      <w:r>
        <w:t> : Vous devriez (</w:t>
      </w:r>
      <w:proofErr w:type="spellStart"/>
      <w:r w:rsidRPr="00165A51">
        <w:rPr>
          <w:rStyle w:val="Nom-oulipien"/>
        </w:rPr>
        <w:t>Duchâteau</w:t>
      </w:r>
      <w:proofErr w:type="spellEnd"/>
      <w:r>
        <w:t>) peut-être voir dans les « </w:t>
      </w:r>
      <w:r w:rsidRPr="00165A51">
        <w:rPr>
          <w:rStyle w:val="notions"/>
        </w:rPr>
        <w:t xml:space="preserve">short </w:t>
      </w:r>
      <w:proofErr w:type="spellStart"/>
      <w:r w:rsidRPr="00165A51">
        <w:rPr>
          <w:rStyle w:val="notions"/>
        </w:rPr>
        <w:t>short</w:t>
      </w:r>
      <w:proofErr w:type="spellEnd"/>
      <w:r w:rsidRPr="00165A51">
        <w:rPr>
          <w:rStyle w:val="notions"/>
        </w:rPr>
        <w:t xml:space="preserve"> </w:t>
      </w:r>
      <w:proofErr w:type="spellStart"/>
      <w:r w:rsidRPr="00165A51">
        <w:rPr>
          <w:rStyle w:val="notions"/>
        </w:rPr>
        <w:t>novels</w:t>
      </w:r>
      <w:proofErr w:type="spellEnd"/>
      <w:r>
        <w:t xml:space="preserve"> » de </w:t>
      </w:r>
      <w:proofErr w:type="spellStart"/>
      <w:r>
        <w:t>fictionscientifique</w:t>
      </w:r>
      <w:proofErr w:type="spellEnd"/>
      <w:r>
        <w:t xml:space="preserve">. Elles tiennent en une page. </w:t>
      </w:r>
      <w:r>
        <w:rPr>
          <w:u w:val="single"/>
        </w:rPr>
        <w:t xml:space="preserve">Je décide de faire envoyer la revue FICTION à nos frais à </w:t>
      </w:r>
      <w:proofErr w:type="spellStart"/>
      <w:r w:rsidRPr="00165A51">
        <w:rPr>
          <w:rStyle w:val="Nom-oulipien"/>
        </w:rPr>
        <w:t>Duchâteau</w:t>
      </w:r>
      <w:proofErr w:type="spellEnd"/>
      <w:r>
        <w:rPr>
          <w:u w:val="single"/>
        </w:rPr>
        <w:t xml:space="preserve"> et </w:t>
      </w:r>
      <w:r w:rsidRPr="00165A51">
        <w:rPr>
          <w:rStyle w:val="Nom-oulipien"/>
        </w:rPr>
        <w:t>Bens</w:t>
      </w:r>
      <w:r w:rsidR="00FC12CD">
        <w:t>. (</w:t>
      </w:r>
      <w:proofErr w:type="gramStart"/>
      <w:r w:rsidR="00FC12CD">
        <w:t>c’est</w:t>
      </w:r>
      <w:proofErr w:type="gramEnd"/>
      <w:r w:rsidR="00FC12CD">
        <w:t xml:space="preserve"> moi qui souligne. </w:t>
      </w:r>
      <w:r w:rsidR="00FC12CD" w:rsidRPr="00165A51">
        <w:rPr>
          <w:rStyle w:val="reunion-secretaire"/>
        </w:rPr>
        <w:t>N.S.P</w:t>
      </w:r>
      <w:r w:rsidR="00FC12CD">
        <w:t>.)</w:t>
      </w:r>
    </w:p>
    <w:p w14:paraId="5E9EBD23" w14:textId="77777777" w:rsidR="00FC12CD" w:rsidRDefault="00FC12CD" w:rsidP="008673E4">
      <w:pPr>
        <w:spacing w:before="0" w:beforeAutospacing="0" w:after="0" w:afterAutospacing="0"/>
      </w:pPr>
      <w:r>
        <w:tab/>
      </w:r>
      <w:r w:rsidRPr="00165A51">
        <w:rPr>
          <w:rStyle w:val="Nom-oulipien"/>
        </w:rPr>
        <w:t>ARNAUD</w:t>
      </w:r>
      <w:r>
        <w:t xml:space="preserve"> : Je rappelle à </w:t>
      </w:r>
      <w:proofErr w:type="spellStart"/>
      <w:r w:rsidRPr="00165A51">
        <w:rPr>
          <w:rStyle w:val="Nom-oulipien"/>
        </w:rPr>
        <w:t>Duchâteau</w:t>
      </w:r>
      <w:proofErr w:type="spellEnd"/>
      <w:r>
        <w:t xml:space="preserve"> que cette méthode est très importante et qu’elle mérite une très belle exposition. </w:t>
      </w:r>
    </w:p>
    <w:p w14:paraId="5A30CF77" w14:textId="77777777" w:rsidR="00FC12CD" w:rsidRDefault="00FC12CD" w:rsidP="008673E4">
      <w:pPr>
        <w:spacing w:before="0" w:beforeAutospacing="0" w:after="0" w:afterAutospacing="0"/>
      </w:pPr>
      <w:r>
        <w:tab/>
      </w:r>
      <w:r w:rsidRPr="00165A51">
        <w:rPr>
          <w:rStyle w:val="Nom-oulipien"/>
        </w:rPr>
        <w:t>QUENEAU</w:t>
      </w:r>
      <w:r>
        <w:t> : Il y a des gens qui travaillent pas tant et qui entrent en 6º. Donc, j’espère qu’à l’avenir…</w:t>
      </w:r>
    </w:p>
    <w:p w14:paraId="3CDBE5C3" w14:textId="77777777" w:rsidR="00FC12CD" w:rsidRDefault="00FC12CD" w:rsidP="008673E4">
      <w:pPr>
        <w:spacing w:before="0" w:beforeAutospacing="0" w:after="0" w:afterAutospacing="0"/>
      </w:pPr>
      <w:r>
        <w:tab/>
      </w:r>
      <w:r w:rsidRPr="00A65070">
        <w:rPr>
          <w:rStyle w:val="Nom-oulipien"/>
        </w:rPr>
        <w:t>LATIS</w:t>
      </w:r>
      <w:r>
        <w:t xml:space="preserve"> : … 6º </w:t>
      </w:r>
      <w:r w:rsidRPr="00A65070">
        <w:rPr>
          <w:rStyle w:val="Nom-oulipien"/>
        </w:rPr>
        <w:t>ARNAUD</w:t>
      </w:r>
      <w:r>
        <w:t xml:space="preserve"> présentera son </w:t>
      </w:r>
      <w:r w:rsidRPr="00A65070">
        <w:rPr>
          <w:rStyle w:val="notions"/>
        </w:rPr>
        <w:t>drame alphabétique</w:t>
      </w:r>
      <w:r>
        <w:t xml:space="preserve">. J’ajoute que ces participations diverses devraient nous parvenir avant le 20 septembre (Repoussons de quelques jours, n’est-ce pas ? </w:t>
      </w:r>
      <w:r w:rsidRPr="00A65070">
        <w:rPr>
          <w:rStyle w:val="reunion-secretaire"/>
        </w:rPr>
        <w:t>N.S.P.</w:t>
      </w:r>
      <w:r>
        <w:t>)</w:t>
      </w:r>
    </w:p>
    <w:p w14:paraId="2C07C94C" w14:textId="77777777" w:rsidR="00FC12CD" w:rsidRDefault="00FC12CD" w:rsidP="008673E4">
      <w:pPr>
        <w:spacing w:before="0" w:beforeAutospacing="0" w:after="0" w:afterAutospacing="0"/>
      </w:pPr>
      <w:r>
        <w:tab/>
      </w:r>
      <w:r w:rsidRPr="00A65070">
        <w:rPr>
          <w:rStyle w:val="Nom-oulipien"/>
        </w:rPr>
        <w:t>QUENEAU</w:t>
      </w:r>
      <w:r>
        <w:t xml:space="preserve"> : Je travaillerai après </w:t>
      </w:r>
      <w:proofErr w:type="spellStart"/>
      <w:r w:rsidRPr="00A65070">
        <w:rPr>
          <w:rStyle w:val="Nom-oulipien"/>
        </w:rPr>
        <w:t>Duchâteau</w:t>
      </w:r>
      <w:proofErr w:type="spellEnd"/>
      <w:r>
        <w:t xml:space="preserve">. Si nous sommes en retard, ce sera la faute à </w:t>
      </w:r>
      <w:proofErr w:type="spellStart"/>
      <w:r w:rsidRPr="00A65070">
        <w:rPr>
          <w:rStyle w:val="Nom-oulipien"/>
        </w:rPr>
        <w:t>Duchâteau</w:t>
      </w:r>
      <w:proofErr w:type="spellEnd"/>
      <w:r>
        <w:t xml:space="preserve">. </w:t>
      </w:r>
    </w:p>
    <w:p w14:paraId="0C536D54" w14:textId="3B10ED90" w:rsidR="00AE2AED" w:rsidRDefault="00FC12CD" w:rsidP="008673E4">
      <w:pPr>
        <w:spacing w:before="0" w:beforeAutospacing="0" w:after="0" w:afterAutospacing="0"/>
      </w:pPr>
      <w:r>
        <w:tab/>
      </w:r>
      <w:r w:rsidRPr="00A65070">
        <w:rPr>
          <w:rStyle w:val="Nom-oulipien"/>
        </w:rPr>
        <w:t>ARNAUD</w:t>
      </w:r>
      <w:r>
        <w:t xml:space="preserve"> : Faut </w:t>
      </w:r>
      <w:proofErr w:type="spellStart"/>
      <w:r>
        <w:t>rconnaître</w:t>
      </w:r>
      <w:proofErr w:type="spellEnd"/>
      <w:r>
        <w:t xml:space="preserve">, </w:t>
      </w:r>
      <w:proofErr w:type="spellStart"/>
      <w:r w:rsidRPr="00A65070">
        <w:rPr>
          <w:rStyle w:val="notions"/>
        </w:rPr>
        <w:t>lroman</w:t>
      </w:r>
      <w:proofErr w:type="spellEnd"/>
      <w:r w:rsidRPr="00A65070">
        <w:rPr>
          <w:rStyle w:val="notions"/>
        </w:rPr>
        <w:t xml:space="preserve"> </w:t>
      </w:r>
      <w:proofErr w:type="spellStart"/>
      <w:r w:rsidRPr="00A65070">
        <w:rPr>
          <w:rStyle w:val="notions"/>
        </w:rPr>
        <w:t>intersectif</w:t>
      </w:r>
      <w:proofErr w:type="spellEnd"/>
      <w:r>
        <w:t xml:space="preserve">, c’est une idée féconde. </w:t>
      </w:r>
    </w:p>
    <w:p w14:paraId="2D69488C" w14:textId="0CF5A80C" w:rsidR="00FC12CD" w:rsidRDefault="00FC12CD" w:rsidP="008673E4">
      <w:pPr>
        <w:spacing w:before="0" w:beforeAutospacing="0" w:after="0" w:afterAutospacing="0"/>
      </w:pPr>
      <w:r>
        <w:tab/>
      </w:r>
      <w:r w:rsidRPr="00A65070">
        <w:rPr>
          <w:rStyle w:val="Nom-oulipien"/>
        </w:rPr>
        <w:t>QUENEAU</w:t>
      </w:r>
      <w:r>
        <w:t xml:space="preserve"> : Vous êtes foutu, mon cher. </w:t>
      </w:r>
    </w:p>
    <w:p w14:paraId="36DE65D7" w14:textId="621C5765" w:rsidR="00FC12CD" w:rsidRDefault="00FC12CD" w:rsidP="008673E4">
      <w:pPr>
        <w:spacing w:before="0" w:beforeAutospacing="0" w:after="0" w:afterAutospacing="0"/>
      </w:pPr>
      <w:r>
        <w:tab/>
        <w:t xml:space="preserve">(Le </w:t>
      </w:r>
      <w:proofErr w:type="spellStart"/>
      <w:r>
        <w:t>T</w:t>
      </w:r>
      <w:r>
        <w:rPr>
          <w:vertAlign w:val="superscript"/>
        </w:rPr>
        <w:t>rt</w:t>
      </w:r>
      <w:proofErr w:type="spellEnd"/>
      <w:r>
        <w:t xml:space="preserve"> Satrape ne dit pas pourquoi. Sa remarque laisse donc planer l’ombre d’une menace.) </w:t>
      </w:r>
    </w:p>
    <w:p w14:paraId="7451A983" w14:textId="7F3F3490" w:rsidR="00FC12CD" w:rsidRDefault="00FC12CD" w:rsidP="00FC12CD">
      <w:pPr>
        <w:spacing w:before="0" w:beforeAutospacing="0" w:after="0" w:afterAutospacing="0"/>
        <w:jc w:val="center"/>
      </w:pPr>
      <w:r>
        <w:t>º</w:t>
      </w:r>
    </w:p>
    <w:p w14:paraId="7BE0EF09" w14:textId="7F699415" w:rsidR="00FC12CD" w:rsidRDefault="00FC12CD" w:rsidP="00FC12CD">
      <w:pPr>
        <w:spacing w:before="0" w:beforeAutospacing="0" w:after="0" w:afterAutospacing="0"/>
      </w:pPr>
      <w:r>
        <w:tab/>
        <w:t xml:space="preserve">La prochaine réunion ayant été fixée au </w:t>
      </w:r>
      <w:r w:rsidRPr="00A65070">
        <w:rPr>
          <w:rStyle w:val="reunion-date"/>
        </w:rPr>
        <w:t>vendredi 8 septembre</w:t>
      </w:r>
      <w:r>
        <w:t xml:space="preserve"> (premier jour de l’année pataphysique), à 12h30, </w:t>
      </w:r>
      <w:bookmarkStart w:id="1" w:name="_GoBack"/>
      <w:r w:rsidRPr="00A65070">
        <w:rPr>
          <w:rStyle w:val="reunion-lieu"/>
        </w:rPr>
        <w:t>chez Julien et Petit</w:t>
      </w:r>
      <w:bookmarkEnd w:id="1"/>
      <w:r>
        <w:t xml:space="preserve">, l’assemblée se sépara, après les congratulations d’usage, non sans avoir jeté un dernier regard au cèdre libanais, un dernier salut à </w:t>
      </w:r>
      <w:r w:rsidRPr="00A65070">
        <w:rPr>
          <w:rStyle w:val="Nom-personne-divers"/>
        </w:rPr>
        <w:t>Lady Godiva</w:t>
      </w:r>
      <w:r>
        <w:t xml:space="preserve">, et un dernier verre derrière sa cravate. </w:t>
      </w:r>
    </w:p>
    <w:p w14:paraId="41D765CF" w14:textId="77777777" w:rsidR="00FC12CD" w:rsidRDefault="00FC12CD" w:rsidP="00FC12CD">
      <w:pPr>
        <w:spacing w:before="0" w:beforeAutospacing="0" w:after="0" w:afterAutospacing="0"/>
      </w:pPr>
    </w:p>
    <w:p w14:paraId="1062DA53" w14:textId="32269514" w:rsidR="00FC12CD" w:rsidRDefault="00FC12CD" w:rsidP="00FC12CD">
      <w:pPr>
        <w:spacing w:before="0" w:beforeAutospacing="0" w:after="0" w:afterAutospacing="0"/>
        <w:jc w:val="right"/>
      </w:pPr>
      <w:r>
        <w:t xml:space="preserve">Le Secrétaire Provisoire : </w:t>
      </w:r>
    </w:p>
    <w:p w14:paraId="63759D76" w14:textId="1B5C9543" w:rsidR="00FC12CD" w:rsidRPr="00FC12CD" w:rsidRDefault="00FC12CD" w:rsidP="00FC12CD">
      <w:pPr>
        <w:spacing w:before="0" w:beforeAutospacing="0" w:after="0" w:afterAutospacing="0"/>
        <w:jc w:val="right"/>
      </w:pPr>
      <w:proofErr w:type="spellStart"/>
      <w:r w:rsidRPr="00A65070">
        <w:rPr>
          <w:rStyle w:val="reunion-secretaire"/>
        </w:rPr>
        <w:t>Ythier</w:t>
      </w:r>
      <w:proofErr w:type="spellEnd"/>
      <w:r w:rsidRPr="00A65070">
        <w:rPr>
          <w:rStyle w:val="reunion-secretaire"/>
        </w:rPr>
        <w:t xml:space="preserve"> Marchant</w:t>
      </w:r>
      <w:r>
        <w:t>.</w:t>
      </w:r>
    </w:p>
    <w:p w14:paraId="18101647" w14:textId="77777777" w:rsidR="007C5FB2" w:rsidRDefault="007C5FB2" w:rsidP="00AB76C0">
      <w:pPr>
        <w:spacing w:before="0" w:beforeAutospacing="0" w:after="0" w:afterAutospacing="0"/>
      </w:pPr>
    </w:p>
    <w:p w14:paraId="18696918" w14:textId="1EF18281" w:rsidR="007C5FB2" w:rsidRPr="00CB1568" w:rsidRDefault="007C5FB2" w:rsidP="00AB76C0">
      <w:pPr>
        <w:spacing w:before="0" w:beforeAutospacing="0" w:after="0" w:afterAutospacing="0"/>
      </w:pPr>
      <w:r>
        <w:tab/>
      </w:r>
    </w:p>
    <w:sectPr w:rsidR="007C5FB2" w:rsidRPr="00CB15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atalie Berkman" w:date="2014-09-30T14:15:00Z" w:initials="NB">
    <w:p w14:paraId="7580898B" w14:textId="5914441E" w:rsidR="00D937BD" w:rsidRDefault="00D937BD">
      <w:pPr>
        <w:pStyle w:val="CommentText"/>
      </w:pPr>
      <w:r>
        <w:rPr>
          <w:rStyle w:val="CommentReference"/>
        </w:rPr>
        <w:annotationRef/>
      </w:r>
      <w:proofErr w:type="gramStart"/>
      <w:r>
        <w:t>sic</w:t>
      </w:r>
      <w:proofErr w:type="gramEnd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DC1F4" w14:textId="77777777" w:rsidR="00D937BD" w:rsidRDefault="00D937BD">
      <w:pPr>
        <w:spacing w:after="0"/>
      </w:pPr>
      <w:r>
        <w:separator/>
      </w:r>
    </w:p>
    <w:p w14:paraId="6DC68B86" w14:textId="77777777" w:rsidR="00D937BD" w:rsidRDefault="00D937BD"/>
    <w:p w14:paraId="74E3845E" w14:textId="77777777" w:rsidR="00D937BD" w:rsidRDefault="00D937BD"/>
  </w:endnote>
  <w:endnote w:type="continuationSeparator" w:id="0">
    <w:p w14:paraId="355FE407" w14:textId="77777777" w:rsidR="00D937BD" w:rsidRDefault="00D937BD">
      <w:pPr>
        <w:spacing w:after="0"/>
      </w:pPr>
      <w:r>
        <w:continuationSeparator/>
      </w:r>
    </w:p>
    <w:p w14:paraId="3ABBB4EA" w14:textId="77777777" w:rsidR="00D937BD" w:rsidRDefault="00D937BD"/>
    <w:p w14:paraId="4E183CB7" w14:textId="77777777" w:rsidR="00D937BD" w:rsidRDefault="00D937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F39D6" w14:textId="77777777" w:rsidR="00D937BD" w:rsidRDefault="00D937BD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E68F" w14:textId="77777777" w:rsidR="00D937BD" w:rsidRDefault="00D937BD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 w:rsidR="00A65070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12178" w14:textId="77777777" w:rsidR="00D937BD" w:rsidRDefault="00D937BD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A6507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10522" w14:textId="77777777" w:rsidR="00D937BD" w:rsidRDefault="00D937BD">
      <w:pPr>
        <w:spacing w:after="0"/>
      </w:pPr>
      <w:r>
        <w:separator/>
      </w:r>
    </w:p>
  </w:footnote>
  <w:footnote w:type="continuationSeparator" w:id="0">
    <w:p w14:paraId="00D6AF7F" w14:textId="77777777" w:rsidR="00D937BD" w:rsidRDefault="00D937BD">
      <w:pPr>
        <w:spacing w:after="0"/>
      </w:pPr>
      <w:r>
        <w:continuationSeparator/>
      </w:r>
    </w:p>
    <w:p w14:paraId="47175725" w14:textId="77777777" w:rsidR="00D937BD" w:rsidRDefault="00D937BD"/>
    <w:p w14:paraId="657703FB" w14:textId="77777777" w:rsidR="00D937BD" w:rsidRDefault="00D937BD"/>
  </w:footnote>
  <w:footnote w:id="1">
    <w:p w14:paraId="11AFD0A7" w14:textId="235EEE66" w:rsidR="00D937BD" w:rsidRPr="003E58D3" w:rsidRDefault="00D937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E58D3">
        <w:t xml:space="preserve">D’autres </w:t>
      </w:r>
      <w:r w:rsidRPr="00A86751">
        <w:rPr>
          <w:rStyle w:val="notions"/>
        </w:rPr>
        <w:t>alexandrins</w:t>
      </w:r>
      <w:r w:rsidRPr="003E58D3">
        <w:t xml:space="preserve"> seront dissimulés. Cherchez-les ! C’est un jeu de vacances. (Aucun prix ne sera décerné.)</w:t>
      </w:r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790B6" w14:textId="77777777" w:rsidR="00D937BD" w:rsidRDefault="00D937BD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A65B7" w14:textId="77777777" w:rsidR="00D937BD" w:rsidRDefault="00D937BD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4BD35" w14:textId="35AD648E" w:rsidR="00D937BD" w:rsidRDefault="00D937BD">
    <w:pPr>
      <w:contextualSpacing/>
    </w:pPr>
    <w:r>
      <w:t>OUVROIR DE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tab/>
      <w:t xml:space="preserve">     28 août 1961</w:t>
    </w:r>
  </w:p>
  <w:p w14:paraId="5D06B721" w14:textId="77777777" w:rsidR="00D937BD" w:rsidRDefault="00D937BD">
    <w:pPr>
      <w:contextualSpacing/>
    </w:pPr>
    <w:r>
      <w:t xml:space="preserve">LITTERATURE </w:t>
    </w:r>
  </w:p>
  <w:p w14:paraId="4EEB0520" w14:textId="1CB8C99B" w:rsidR="00D937BD" w:rsidRDefault="00D937BD">
    <w:pPr>
      <w:contextualSpacing/>
    </w:pPr>
    <w:r>
      <w:t xml:space="preserve">POTENTIELLE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B2AD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F675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DF28F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174B0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9F246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834A9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F7C6E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525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86A2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A804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A506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4C22F2C"/>
    <w:multiLevelType w:val="hybridMultilevel"/>
    <w:tmpl w:val="8DC648A4"/>
    <w:lvl w:ilvl="0" w:tplc="8D4649D2">
      <w:numFmt w:val="bullet"/>
      <w:lvlText w:val="—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2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23"/>
  </w:num>
  <w:num w:numId="5">
    <w:abstractNumId w:val="18"/>
  </w:num>
  <w:num w:numId="6">
    <w:abstractNumId w:val="22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17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0"/>
  </w:num>
  <w:num w:numId="22">
    <w:abstractNumId w:val="13"/>
  </w:num>
  <w:num w:numId="23">
    <w:abstractNumId w:val="16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2F"/>
    <w:rsid w:val="00031BCA"/>
    <w:rsid w:val="0003217F"/>
    <w:rsid w:val="00035083"/>
    <w:rsid w:val="000422DD"/>
    <w:rsid w:val="00051BA3"/>
    <w:rsid w:val="00062A9E"/>
    <w:rsid w:val="000951BB"/>
    <w:rsid w:val="000977BF"/>
    <w:rsid w:val="000B0C60"/>
    <w:rsid w:val="000B1F90"/>
    <w:rsid w:val="000C2CFC"/>
    <w:rsid w:val="000C3CDA"/>
    <w:rsid w:val="000D62E0"/>
    <w:rsid w:val="000E44E1"/>
    <w:rsid w:val="000E6101"/>
    <w:rsid w:val="000F4FD0"/>
    <w:rsid w:val="00113F11"/>
    <w:rsid w:val="001178C7"/>
    <w:rsid w:val="001315E1"/>
    <w:rsid w:val="001437DD"/>
    <w:rsid w:val="001510DA"/>
    <w:rsid w:val="001651C7"/>
    <w:rsid w:val="00165A51"/>
    <w:rsid w:val="00173C8B"/>
    <w:rsid w:val="00187BE7"/>
    <w:rsid w:val="001C5BF1"/>
    <w:rsid w:val="001E2400"/>
    <w:rsid w:val="001E6E08"/>
    <w:rsid w:val="00203ADD"/>
    <w:rsid w:val="00236C7D"/>
    <w:rsid w:val="00237A28"/>
    <w:rsid w:val="00273D35"/>
    <w:rsid w:val="00286110"/>
    <w:rsid w:val="002975F9"/>
    <w:rsid w:val="002D2E07"/>
    <w:rsid w:val="002F24FB"/>
    <w:rsid w:val="003142D4"/>
    <w:rsid w:val="00373563"/>
    <w:rsid w:val="00374318"/>
    <w:rsid w:val="003927F7"/>
    <w:rsid w:val="003A5171"/>
    <w:rsid w:val="003D7417"/>
    <w:rsid w:val="003E58D3"/>
    <w:rsid w:val="003E7BD4"/>
    <w:rsid w:val="003F3F03"/>
    <w:rsid w:val="00407559"/>
    <w:rsid w:val="004201E8"/>
    <w:rsid w:val="00423AB4"/>
    <w:rsid w:val="004332CC"/>
    <w:rsid w:val="00452939"/>
    <w:rsid w:val="004561BB"/>
    <w:rsid w:val="004731DB"/>
    <w:rsid w:val="0047538F"/>
    <w:rsid w:val="004920B0"/>
    <w:rsid w:val="004B053A"/>
    <w:rsid w:val="004B2988"/>
    <w:rsid w:val="004B4868"/>
    <w:rsid w:val="004B63D1"/>
    <w:rsid w:val="004E2C17"/>
    <w:rsid w:val="004E2E0E"/>
    <w:rsid w:val="004F4301"/>
    <w:rsid w:val="0051028F"/>
    <w:rsid w:val="00514225"/>
    <w:rsid w:val="00516191"/>
    <w:rsid w:val="00537031"/>
    <w:rsid w:val="005411AF"/>
    <w:rsid w:val="00553372"/>
    <w:rsid w:val="00557A39"/>
    <w:rsid w:val="005816B5"/>
    <w:rsid w:val="005B11CF"/>
    <w:rsid w:val="005B31FB"/>
    <w:rsid w:val="005D0598"/>
    <w:rsid w:val="0061666E"/>
    <w:rsid w:val="006742FA"/>
    <w:rsid w:val="00690C08"/>
    <w:rsid w:val="006A788E"/>
    <w:rsid w:val="006C5138"/>
    <w:rsid w:val="006C6F2F"/>
    <w:rsid w:val="0070169F"/>
    <w:rsid w:val="00724E44"/>
    <w:rsid w:val="00740C6B"/>
    <w:rsid w:val="00741909"/>
    <w:rsid w:val="00741F74"/>
    <w:rsid w:val="007515A2"/>
    <w:rsid w:val="0076587A"/>
    <w:rsid w:val="0077007F"/>
    <w:rsid w:val="0077051E"/>
    <w:rsid w:val="007C5FB2"/>
    <w:rsid w:val="007D36A3"/>
    <w:rsid w:val="007D3D2B"/>
    <w:rsid w:val="00804E5D"/>
    <w:rsid w:val="00806E75"/>
    <w:rsid w:val="00810F03"/>
    <w:rsid w:val="00812281"/>
    <w:rsid w:val="0086378A"/>
    <w:rsid w:val="008673E4"/>
    <w:rsid w:val="0088195F"/>
    <w:rsid w:val="00887C51"/>
    <w:rsid w:val="008A4155"/>
    <w:rsid w:val="008B0E65"/>
    <w:rsid w:val="008C20E9"/>
    <w:rsid w:val="008C4545"/>
    <w:rsid w:val="008D72E7"/>
    <w:rsid w:val="00901660"/>
    <w:rsid w:val="0090551F"/>
    <w:rsid w:val="00962CF0"/>
    <w:rsid w:val="00962D3C"/>
    <w:rsid w:val="009653BE"/>
    <w:rsid w:val="00977ED5"/>
    <w:rsid w:val="00984ECD"/>
    <w:rsid w:val="009A606E"/>
    <w:rsid w:val="009D4463"/>
    <w:rsid w:val="009F478F"/>
    <w:rsid w:val="00A01741"/>
    <w:rsid w:val="00A070A8"/>
    <w:rsid w:val="00A36BF1"/>
    <w:rsid w:val="00A634B4"/>
    <w:rsid w:val="00A635E3"/>
    <w:rsid w:val="00A65070"/>
    <w:rsid w:val="00A67047"/>
    <w:rsid w:val="00A817EF"/>
    <w:rsid w:val="00A86751"/>
    <w:rsid w:val="00AB76C0"/>
    <w:rsid w:val="00AD7577"/>
    <w:rsid w:val="00AE2AED"/>
    <w:rsid w:val="00B01751"/>
    <w:rsid w:val="00B219AD"/>
    <w:rsid w:val="00B3226E"/>
    <w:rsid w:val="00B4472E"/>
    <w:rsid w:val="00B51E4F"/>
    <w:rsid w:val="00B97275"/>
    <w:rsid w:val="00BA4ECA"/>
    <w:rsid w:val="00BD243D"/>
    <w:rsid w:val="00BE7CA5"/>
    <w:rsid w:val="00C06E68"/>
    <w:rsid w:val="00C167F9"/>
    <w:rsid w:val="00C22C15"/>
    <w:rsid w:val="00C3225D"/>
    <w:rsid w:val="00C339B6"/>
    <w:rsid w:val="00C37AB1"/>
    <w:rsid w:val="00C41EEA"/>
    <w:rsid w:val="00C452A1"/>
    <w:rsid w:val="00C5132B"/>
    <w:rsid w:val="00C81301"/>
    <w:rsid w:val="00C94E4B"/>
    <w:rsid w:val="00CA00FD"/>
    <w:rsid w:val="00CB1568"/>
    <w:rsid w:val="00CD38EA"/>
    <w:rsid w:val="00CE41C1"/>
    <w:rsid w:val="00D65F20"/>
    <w:rsid w:val="00D937BD"/>
    <w:rsid w:val="00DA53BD"/>
    <w:rsid w:val="00DC5809"/>
    <w:rsid w:val="00DE13D7"/>
    <w:rsid w:val="00DE6FC7"/>
    <w:rsid w:val="00DF03CA"/>
    <w:rsid w:val="00E00228"/>
    <w:rsid w:val="00E0609F"/>
    <w:rsid w:val="00E06A6C"/>
    <w:rsid w:val="00E2247A"/>
    <w:rsid w:val="00E31373"/>
    <w:rsid w:val="00E6666F"/>
    <w:rsid w:val="00E71F0A"/>
    <w:rsid w:val="00E77297"/>
    <w:rsid w:val="00E8643A"/>
    <w:rsid w:val="00E95027"/>
    <w:rsid w:val="00E95DCF"/>
    <w:rsid w:val="00EA0B32"/>
    <w:rsid w:val="00EA753A"/>
    <w:rsid w:val="00EB3E5E"/>
    <w:rsid w:val="00EC02A7"/>
    <w:rsid w:val="00EF030D"/>
    <w:rsid w:val="00EF078A"/>
    <w:rsid w:val="00EF4EA4"/>
    <w:rsid w:val="00EF60B7"/>
    <w:rsid w:val="00F05F7E"/>
    <w:rsid w:val="00F061D1"/>
    <w:rsid w:val="00F37A80"/>
    <w:rsid w:val="00F51222"/>
    <w:rsid w:val="00F63C0D"/>
    <w:rsid w:val="00F71AF1"/>
    <w:rsid w:val="00F83AE6"/>
    <w:rsid w:val="00F87E09"/>
    <w:rsid w:val="00F94220"/>
    <w:rsid w:val="00FB6DFE"/>
    <w:rsid w:val="00FC12CD"/>
    <w:rsid w:val="00FC3AF6"/>
    <w:rsid w:val="00FD4564"/>
    <w:rsid w:val="00FD78A6"/>
    <w:rsid w:val="00FE2FE3"/>
    <w:rsid w:val="00FF03F3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8EA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DefaultParagraphFont"/>
    <w:uiPriority w:val="1"/>
    <w:qFormat/>
    <w:rsid w:val="00E2247A"/>
    <w:rPr>
      <w:color w:val="000090"/>
    </w:rPr>
  </w:style>
  <w:style w:type="paragraph" w:styleId="ListParagraph">
    <w:name w:val="List Paragraph"/>
    <w:basedOn w:val="Normal"/>
    <w:uiPriority w:val="34"/>
    <w:qFormat/>
    <w:rsid w:val="00E6666F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E6666F"/>
    <w:rPr>
      <w:color w:val="548DD4" w:themeColor="text2" w:themeTint="99"/>
    </w:rPr>
  </w:style>
  <w:style w:type="character" w:customStyle="1" w:styleId="reunion-date">
    <w:name w:val="reunion-date"/>
    <w:basedOn w:val="DefaultParagraphFont"/>
    <w:uiPriority w:val="1"/>
    <w:qFormat/>
    <w:rsid w:val="00E6666F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E2247A"/>
    <w:rPr>
      <w:color w:val="943634" w:themeColor="accent2" w:themeShade="BF"/>
    </w:rPr>
  </w:style>
  <w:style w:type="character" w:customStyle="1" w:styleId="titre-divers">
    <w:name w:val="titre-divers"/>
    <w:basedOn w:val="DefaultParagraphFont"/>
    <w:uiPriority w:val="1"/>
    <w:qFormat/>
    <w:rsid w:val="00E2247A"/>
    <w:rPr>
      <w:color w:val="FF0000"/>
    </w:rPr>
  </w:style>
  <w:style w:type="character" w:customStyle="1" w:styleId="Nom-personne-divers">
    <w:name w:val="Nom-personne-divers"/>
    <w:basedOn w:val="DefaultParagraphFont"/>
    <w:uiPriority w:val="1"/>
    <w:qFormat/>
    <w:rsid w:val="00E6666F"/>
    <w:rPr>
      <w:color w:val="76923C" w:themeColor="accent3" w:themeShade="BF"/>
    </w:rPr>
  </w:style>
  <w:style w:type="character" w:customStyle="1" w:styleId="Nom-oulipien">
    <w:name w:val="Nom-oulipien"/>
    <w:basedOn w:val="DefaultParagraphFont"/>
    <w:uiPriority w:val="1"/>
    <w:qFormat/>
    <w:rsid w:val="00E6666F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E6666F"/>
    <w:rPr>
      <w:color w:val="76923C" w:themeColor="accent3" w:themeShade="BF"/>
    </w:rPr>
  </w:style>
  <w:style w:type="character" w:customStyle="1" w:styleId="reunion-lieu">
    <w:name w:val="reunion-lieu"/>
    <w:basedOn w:val="DefaultParagraphFont"/>
    <w:uiPriority w:val="1"/>
    <w:qFormat/>
    <w:rsid w:val="00E2247A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5816B5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E2247A"/>
    <w:rPr>
      <w:color w:val="509475"/>
    </w:rPr>
  </w:style>
  <w:style w:type="paragraph" w:styleId="BlockText">
    <w:name w:val="Block Text"/>
    <w:basedOn w:val="Normal"/>
    <w:uiPriority w:val="99"/>
    <w:semiHidden/>
    <w:unhideWhenUsed/>
    <w:rsid w:val="005816B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E6666F"/>
    <w:rPr>
      <w:iCs/>
      <w:color w:val="E36C0A" w:themeColor="accent6" w:themeShade="BF"/>
    </w:rPr>
  </w:style>
  <w:style w:type="character" w:customStyle="1" w:styleId="DateChar">
    <w:name w:val="Date Char"/>
    <w:basedOn w:val="DefaultParagraphFont"/>
    <w:link w:val="Date"/>
    <w:uiPriority w:val="99"/>
    <w:rsid w:val="00E6666F"/>
    <w:rPr>
      <w:iCs/>
      <w:color w:val="E36C0A" w:themeColor="accent6" w:themeShade="BF"/>
      <w:sz w:val="24"/>
      <w:szCs w:val="24"/>
      <w:lang w:val="fr-FR" w:eastAsia="fr-FR"/>
    </w:rPr>
  </w:style>
  <w:style w:type="character" w:customStyle="1" w:styleId="notions">
    <w:name w:val="notions"/>
    <w:basedOn w:val="Nom-manifestation"/>
    <w:uiPriority w:val="1"/>
    <w:qFormat/>
    <w:rsid w:val="00E2247A"/>
    <w:rPr>
      <w:color w:val="660066"/>
    </w:rPr>
  </w:style>
  <w:style w:type="character" w:customStyle="1" w:styleId="reunion-president">
    <w:name w:val="reunion-president"/>
    <w:basedOn w:val="DefaultParagraphFont"/>
    <w:uiPriority w:val="1"/>
    <w:qFormat/>
    <w:rsid w:val="00E2247A"/>
    <w:rPr>
      <w:color w:val="3366FF"/>
    </w:rPr>
  </w:style>
  <w:style w:type="character" w:styleId="CommentReference">
    <w:name w:val="annotation reference"/>
    <w:basedOn w:val="DefaultParagraphFont"/>
    <w:uiPriority w:val="99"/>
    <w:semiHidden/>
    <w:unhideWhenUsed/>
    <w:rsid w:val="00EB3E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E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E5E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E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E5E"/>
    <w:rPr>
      <w:b/>
      <w:bCs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E5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5E"/>
    <w:rPr>
      <w:rFonts w:ascii="Lucida grande" w:hAnsi="Lucida grande" w:cs="Lucida grande"/>
      <w:sz w:val="18"/>
      <w:szCs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DefaultParagraphFont"/>
    <w:uiPriority w:val="1"/>
    <w:qFormat/>
    <w:rsid w:val="00E2247A"/>
    <w:rPr>
      <w:color w:val="000090"/>
    </w:rPr>
  </w:style>
  <w:style w:type="paragraph" w:styleId="ListParagraph">
    <w:name w:val="List Paragraph"/>
    <w:basedOn w:val="Normal"/>
    <w:uiPriority w:val="34"/>
    <w:qFormat/>
    <w:rsid w:val="00E6666F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E6666F"/>
    <w:rPr>
      <w:color w:val="548DD4" w:themeColor="text2" w:themeTint="99"/>
    </w:rPr>
  </w:style>
  <w:style w:type="character" w:customStyle="1" w:styleId="reunion-date">
    <w:name w:val="reunion-date"/>
    <w:basedOn w:val="DefaultParagraphFont"/>
    <w:uiPriority w:val="1"/>
    <w:qFormat/>
    <w:rsid w:val="00E6666F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E2247A"/>
    <w:rPr>
      <w:color w:val="943634" w:themeColor="accent2" w:themeShade="BF"/>
    </w:rPr>
  </w:style>
  <w:style w:type="character" w:customStyle="1" w:styleId="titre-divers">
    <w:name w:val="titre-divers"/>
    <w:basedOn w:val="DefaultParagraphFont"/>
    <w:uiPriority w:val="1"/>
    <w:qFormat/>
    <w:rsid w:val="00E2247A"/>
    <w:rPr>
      <w:color w:val="FF0000"/>
    </w:rPr>
  </w:style>
  <w:style w:type="character" w:customStyle="1" w:styleId="Nom-personne-divers">
    <w:name w:val="Nom-personne-divers"/>
    <w:basedOn w:val="DefaultParagraphFont"/>
    <w:uiPriority w:val="1"/>
    <w:qFormat/>
    <w:rsid w:val="00E6666F"/>
    <w:rPr>
      <w:color w:val="76923C" w:themeColor="accent3" w:themeShade="BF"/>
    </w:rPr>
  </w:style>
  <w:style w:type="character" w:customStyle="1" w:styleId="Nom-oulipien">
    <w:name w:val="Nom-oulipien"/>
    <w:basedOn w:val="DefaultParagraphFont"/>
    <w:uiPriority w:val="1"/>
    <w:qFormat/>
    <w:rsid w:val="00E6666F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E6666F"/>
    <w:rPr>
      <w:color w:val="76923C" w:themeColor="accent3" w:themeShade="BF"/>
    </w:rPr>
  </w:style>
  <w:style w:type="character" w:customStyle="1" w:styleId="reunion-lieu">
    <w:name w:val="reunion-lieu"/>
    <w:basedOn w:val="DefaultParagraphFont"/>
    <w:uiPriority w:val="1"/>
    <w:qFormat/>
    <w:rsid w:val="00E2247A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5816B5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E2247A"/>
    <w:rPr>
      <w:color w:val="509475"/>
    </w:rPr>
  </w:style>
  <w:style w:type="paragraph" w:styleId="BlockText">
    <w:name w:val="Block Text"/>
    <w:basedOn w:val="Normal"/>
    <w:uiPriority w:val="99"/>
    <w:semiHidden/>
    <w:unhideWhenUsed/>
    <w:rsid w:val="005816B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E6666F"/>
    <w:rPr>
      <w:iCs/>
      <w:color w:val="E36C0A" w:themeColor="accent6" w:themeShade="BF"/>
    </w:rPr>
  </w:style>
  <w:style w:type="character" w:customStyle="1" w:styleId="DateChar">
    <w:name w:val="Date Char"/>
    <w:basedOn w:val="DefaultParagraphFont"/>
    <w:link w:val="Date"/>
    <w:uiPriority w:val="99"/>
    <w:rsid w:val="00E6666F"/>
    <w:rPr>
      <w:iCs/>
      <w:color w:val="E36C0A" w:themeColor="accent6" w:themeShade="BF"/>
      <w:sz w:val="24"/>
      <w:szCs w:val="24"/>
      <w:lang w:val="fr-FR" w:eastAsia="fr-FR"/>
    </w:rPr>
  </w:style>
  <w:style w:type="character" w:customStyle="1" w:styleId="notions">
    <w:name w:val="notions"/>
    <w:basedOn w:val="Nom-manifestation"/>
    <w:uiPriority w:val="1"/>
    <w:qFormat/>
    <w:rsid w:val="00E2247A"/>
    <w:rPr>
      <w:color w:val="660066"/>
    </w:rPr>
  </w:style>
  <w:style w:type="character" w:customStyle="1" w:styleId="reunion-president">
    <w:name w:val="reunion-president"/>
    <w:basedOn w:val="DefaultParagraphFont"/>
    <w:uiPriority w:val="1"/>
    <w:qFormat/>
    <w:rsid w:val="00E2247A"/>
    <w:rPr>
      <w:color w:val="3366FF"/>
    </w:rPr>
  </w:style>
  <w:style w:type="character" w:styleId="CommentReference">
    <w:name w:val="annotation reference"/>
    <w:basedOn w:val="DefaultParagraphFont"/>
    <w:uiPriority w:val="99"/>
    <w:semiHidden/>
    <w:unhideWhenUsed/>
    <w:rsid w:val="00EB3E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E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E5E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E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E5E"/>
    <w:rPr>
      <w:b/>
      <w:bCs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E5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5E"/>
    <w:rPr>
      <w:rFonts w:ascii="Lucida grande" w:hAnsi="Lucida grande" w:cs="Lucida grande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verboard89:Downloads:1.FeuilledestyleOulipo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7EE72D0-5395-2542-9316-15BD1A6C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1.FeuilledestyleOulipoV3.dotx</Template>
  <TotalTime>147</TotalTime>
  <Pages>9</Pages>
  <Words>3127</Words>
  <Characters>17824</Characters>
  <Application>Microsoft Macintosh Word</Application>
  <DocSecurity>0</DocSecurity>
  <Lines>148</Lines>
  <Paragraphs>41</Paragraphs>
  <ScaleCrop>false</ScaleCrop>
  <Company>Text Encoding Initiative</Company>
  <LinksUpToDate>false</LinksUpToDate>
  <CharactersWithSpaces>20910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COMTE RENDU REDIGE DU 10 SEPTEMBRE 1971 (tapuscrit)</dc:title>
  <dc:creator>Student</dc:creator>
  <cp:lastModifiedBy>Natalie Berkman</cp:lastModifiedBy>
  <cp:revision>63</cp:revision>
  <dcterms:created xsi:type="dcterms:W3CDTF">2014-09-21T10:39:00Z</dcterms:created>
  <dcterms:modified xsi:type="dcterms:W3CDTF">2014-09-30T14:33:00Z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