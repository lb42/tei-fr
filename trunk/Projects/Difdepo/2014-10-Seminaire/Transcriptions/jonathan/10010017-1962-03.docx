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11B3" w:rsidRDefault="002711B3" w:rsidP="00662320">
      <w:r>
        <w:t xml:space="preserve">OUVROIR DE </w:t>
      </w:r>
    </w:p>
    <w:p w:rsidR="002711B3" w:rsidRDefault="002711B3" w:rsidP="00662320">
      <w:r>
        <w:t>LITTERATURE</w:t>
      </w:r>
    </w:p>
    <w:p w:rsidR="002711B3" w:rsidRDefault="002711B3" w:rsidP="00662320">
      <w:r>
        <w:t>POTENTIELLE</w:t>
      </w:r>
      <w:r w:rsidRPr="00662320">
        <w:t xml:space="preserve"> </w:t>
      </w:r>
    </w:p>
    <w:p w:rsidR="002711B3" w:rsidRDefault="002711B3" w:rsidP="00662320"/>
    <w:p w:rsidR="002711B3" w:rsidRDefault="00C1759A" w:rsidP="00662320">
      <w:r>
        <w:t>Circulaire</w:t>
      </w:r>
      <w:r w:rsidR="002711B3">
        <w:t xml:space="preserve"> N°19</w:t>
      </w:r>
    </w:p>
    <w:p w:rsidR="002711B3" w:rsidRDefault="002711B3" w:rsidP="00662320"/>
    <w:p w:rsidR="002711B3" w:rsidRDefault="002711B3" w:rsidP="00662320">
      <w:r>
        <w:t xml:space="preserve">REUNION DU </w:t>
      </w:r>
      <w:r w:rsidRPr="002711B3">
        <w:rPr>
          <w:rStyle w:val="reunionDate"/>
        </w:rPr>
        <w:t>VENDREDI 16 MARS 1962</w:t>
      </w:r>
    </w:p>
    <w:p w:rsidR="00662320" w:rsidRDefault="00662320" w:rsidP="004D74A9">
      <w:pPr>
        <w:rPr>
          <w:rFonts w:ascii="Times" w:hAnsi="Times"/>
        </w:rPr>
      </w:pPr>
    </w:p>
    <w:p w:rsidR="002711B3" w:rsidRDefault="002711B3" w:rsidP="004D74A9">
      <w:pPr>
        <w:rPr>
          <w:rFonts w:ascii="Times" w:hAnsi="Times"/>
        </w:rPr>
      </w:pPr>
      <w:r>
        <w:rPr>
          <w:rFonts w:ascii="Times" w:hAnsi="Times"/>
        </w:rPr>
        <w:t xml:space="preserve">PRESENTS : </w:t>
      </w:r>
      <w:bookmarkStart w:id="0" w:name="_GoBack"/>
      <w:r w:rsidRPr="00C1759A">
        <w:rPr>
          <w:rStyle w:val="reunionPresents"/>
        </w:rPr>
        <w:t xml:space="preserve">Arnaud, Bens, Berge, Duchateau, Le Lionnais, Lescure, </w:t>
      </w:r>
      <w:r w:rsidR="00C1759A" w:rsidRPr="00C1759A">
        <w:rPr>
          <w:rStyle w:val="reunionPresents"/>
        </w:rPr>
        <w:t>Queneau, Quev</w:t>
      </w:r>
      <w:r w:rsidRPr="00C1759A">
        <w:rPr>
          <w:rStyle w:val="reunionPresents"/>
        </w:rPr>
        <w:t>al</w:t>
      </w:r>
      <w:bookmarkEnd w:id="0"/>
      <w:r>
        <w:rPr>
          <w:rFonts w:ascii="Times" w:hAnsi="Times"/>
        </w:rPr>
        <w:t>.</w:t>
      </w:r>
    </w:p>
    <w:p w:rsidR="002711B3" w:rsidRDefault="002711B3" w:rsidP="004D74A9">
      <w:pPr>
        <w:rPr>
          <w:rFonts w:ascii="Times" w:hAnsi="Times"/>
        </w:rPr>
      </w:pPr>
      <w:r>
        <w:rPr>
          <w:rFonts w:ascii="Times" w:hAnsi="Times"/>
        </w:rPr>
        <w:t>EXCUSES : Latis, Schmidt.</w:t>
      </w:r>
    </w:p>
    <w:p w:rsidR="002711B3" w:rsidRDefault="002711B3" w:rsidP="004D74A9">
      <w:r>
        <w:rPr>
          <w:rFonts w:ascii="Times" w:hAnsi="Times"/>
        </w:rPr>
        <w:t xml:space="preserve">PRESIDENT : </w:t>
      </w:r>
      <w:r w:rsidRPr="002711B3">
        <w:rPr>
          <w:rStyle w:val="reunionPresident"/>
        </w:rPr>
        <w:t>François LE LIONNAIS</w:t>
      </w:r>
    </w:p>
    <w:p w:rsidR="002711B3" w:rsidRDefault="002711B3" w:rsidP="008658B3"/>
    <w:p w:rsidR="002711B3" w:rsidRDefault="002711B3" w:rsidP="002711B3">
      <w:pPr>
        <w:jc w:val="center"/>
      </w:pPr>
      <w:r>
        <w:t>*</w:t>
      </w:r>
    </w:p>
    <w:p w:rsidR="002711B3" w:rsidRDefault="002711B3" w:rsidP="002711B3">
      <w:pPr>
        <w:ind w:firstLine="708"/>
      </w:pPr>
      <w:r>
        <w:t>Albert Marie nous a adressé une carte postale justifiant son absence par une grippe. L’assemblée tout entière forme des vœux pour le rétablissement d’une santé chère à chacun de nous.</w:t>
      </w:r>
    </w:p>
    <w:p w:rsidR="002711B3" w:rsidRDefault="002711B3" w:rsidP="002711B3">
      <w:pPr>
        <w:ind w:firstLine="708"/>
      </w:pPr>
    </w:p>
    <w:p w:rsidR="002711B3" w:rsidRDefault="002711B3" w:rsidP="002711B3">
      <w:pPr>
        <w:jc w:val="center"/>
      </w:pPr>
      <w:r>
        <w:t>*</w:t>
      </w:r>
    </w:p>
    <w:p w:rsidR="002711B3" w:rsidRDefault="002711B3" w:rsidP="002711B3">
      <w:r>
        <w:tab/>
      </w:r>
      <w:r w:rsidRPr="002711B3">
        <w:t xml:space="preserve">Le </w:t>
      </w:r>
      <w:r w:rsidRPr="002711B3">
        <w:rPr>
          <w:rStyle w:val="NomPersonneDivers"/>
        </w:rPr>
        <w:t>Sme Watson-Taylor</w:t>
      </w:r>
      <w:r w:rsidRPr="002711B3">
        <w:t xml:space="preserve"> a adressé </w:t>
      </w:r>
      <w:r>
        <w:t xml:space="preserve">à </w:t>
      </w:r>
      <w:r w:rsidRPr="002711B3">
        <w:rPr>
          <w:rStyle w:val="nomOulipien"/>
        </w:rPr>
        <w:t xml:space="preserve">R. </w:t>
      </w:r>
      <w:r w:rsidR="00C1759A" w:rsidRPr="002711B3">
        <w:rPr>
          <w:rStyle w:val="nomOulipien"/>
        </w:rPr>
        <w:t>Queneau</w:t>
      </w:r>
      <w:r>
        <w:t xml:space="preserve"> la lettre suivante :  </w:t>
      </w:r>
    </w:p>
    <w:p w:rsidR="002711B3" w:rsidRDefault="002711B3" w:rsidP="002711B3">
      <w:r>
        <w:t xml:space="preserve">« Je suis commandé par votre collègue satrapique </w:t>
      </w:r>
      <w:r w:rsidRPr="0018194F">
        <w:rPr>
          <w:rStyle w:val="nomOulipien"/>
        </w:rPr>
        <w:t>Marcel Duchamp</w:t>
      </w:r>
      <w:r>
        <w:t xml:space="preserve">, que je viens de voir à New York, de vous féliciter bien chaudement sur le dernier </w:t>
      </w:r>
      <w:r w:rsidRPr="002711B3">
        <w:rPr>
          <w:rStyle w:val="refDocument"/>
        </w:rPr>
        <w:t>Dossier du Collège</w:t>
      </w:r>
      <w:r>
        <w:t xml:space="preserve">, contenant les premiers résultats des recherches de votre OuLiPo. </w:t>
      </w:r>
      <w:r w:rsidR="0018194F">
        <w:t>Il était on ne peut plus enthousiaste, disant que lui aussi était en train de faire des recherches linguistiques analogues, mais qui n’était pas encore prêtes à être présentées au monde même pataphysique. Mais il faudrait l’encourager.</w:t>
      </w:r>
    </w:p>
    <w:p w:rsidR="0018194F" w:rsidRDefault="0018194F" w:rsidP="002711B3">
      <w:r>
        <w:tab/>
        <w:t xml:space="preserve">On m’a dit que l’OuLiPo publie un </w:t>
      </w:r>
      <w:r w:rsidRPr="0018194F">
        <w:rPr>
          <w:rStyle w:val="refDocument"/>
        </w:rPr>
        <w:t>bulletin</w:t>
      </w:r>
      <w:r>
        <w:t xml:space="preserve"> régulier sur ses séances et ses réalisations théoriques. Ne pensez-vous pas qu’il serait une bonne idée d’envoyer une copie à </w:t>
      </w:r>
      <w:r w:rsidRPr="0018194F">
        <w:rPr>
          <w:rStyle w:val="nomOulipien"/>
        </w:rPr>
        <w:t>Duchamp</w:t>
      </w:r>
      <w:r>
        <w:t xml:space="preserve"> ? Je pense que cela l’intéresserait énormément. Au cas où vous n’avez pas son adresse, c’est : 28 West 10th Street – </w:t>
      </w:r>
      <w:r w:rsidRPr="0018194F">
        <w:rPr>
          <w:rStyle w:val="reunionLieu"/>
        </w:rPr>
        <w:t>NEW YORK</w:t>
      </w:r>
      <w:r>
        <w:t xml:space="preserve"> – N.Y.</w:t>
      </w:r>
    </w:p>
    <w:p w:rsidR="0018194F" w:rsidRPr="002711B3" w:rsidRDefault="0018194F" w:rsidP="0018194F">
      <w:pPr>
        <w:jc w:val="right"/>
      </w:pPr>
      <w:r>
        <w:t>S.W.T »</w:t>
      </w:r>
    </w:p>
    <w:p w:rsidR="000D6D29" w:rsidRDefault="000D6D29">
      <w:pPr>
        <w:rPr>
          <w:rFonts w:ascii="Times" w:hAnsi="Times"/>
        </w:rPr>
      </w:pPr>
    </w:p>
    <w:p w:rsidR="0018194F" w:rsidRDefault="0018194F">
      <w:pPr>
        <w:rPr>
          <w:rFonts w:ascii="Times" w:hAnsi="Times"/>
        </w:rPr>
      </w:pPr>
      <w:r>
        <w:rPr>
          <w:rFonts w:ascii="Times" w:hAnsi="Times"/>
        </w:rPr>
        <w:t xml:space="preserve">Le T.S. </w:t>
      </w:r>
      <w:r w:rsidRPr="0018194F">
        <w:rPr>
          <w:rStyle w:val="nomOulipien"/>
        </w:rPr>
        <w:t>Marcel Duchamp</w:t>
      </w:r>
      <w:r>
        <w:rPr>
          <w:rFonts w:ascii="Times" w:hAnsi="Times"/>
        </w:rPr>
        <w:t xml:space="preserve"> est nommé « </w:t>
      </w:r>
      <w:r>
        <w:rPr>
          <w:rStyle w:val="notions"/>
        </w:rPr>
        <w:t>Correspondant É</w:t>
      </w:r>
      <w:r w:rsidRPr="0018194F">
        <w:rPr>
          <w:rStyle w:val="notions"/>
        </w:rPr>
        <w:t>tranger</w:t>
      </w:r>
      <w:r>
        <w:rPr>
          <w:rFonts w:ascii="Times" w:hAnsi="Times"/>
        </w:rPr>
        <w:t xml:space="preserve"> » à l’unanimité. Les </w:t>
      </w:r>
      <w:r w:rsidRPr="0018194F">
        <w:rPr>
          <w:rStyle w:val="refDocument"/>
        </w:rPr>
        <w:t>bulletins</w:t>
      </w:r>
      <w:r>
        <w:rPr>
          <w:rFonts w:ascii="Times" w:hAnsi="Times"/>
        </w:rPr>
        <w:t xml:space="preserve"> lui seront adressés à l’avenir. Le S.P. est chargé de rédiger une lettre à son adresse, lettre qui sera signée, au cours de la prochaine séance, par les membres présents.</w:t>
      </w:r>
    </w:p>
    <w:p w:rsidR="0018194F" w:rsidRDefault="0018194F">
      <w:pPr>
        <w:rPr>
          <w:rFonts w:ascii="Times" w:hAnsi="Times"/>
        </w:rPr>
      </w:pPr>
    </w:p>
    <w:p w:rsidR="0018194F" w:rsidRDefault="00420D36" w:rsidP="0018194F">
      <w:pPr>
        <w:jc w:val="center"/>
        <w:rPr>
          <w:rFonts w:ascii="Times" w:hAnsi="Times"/>
        </w:rPr>
      </w:pPr>
      <w:r>
        <w:rPr>
          <w:rFonts w:ascii="Times" w:hAnsi="Times"/>
        </w:rPr>
        <w:t>*</w:t>
      </w:r>
    </w:p>
    <w:p w:rsidR="00420D36" w:rsidRDefault="00940DA3" w:rsidP="00420D36">
      <w:pPr>
        <w:rPr>
          <w:rFonts w:ascii="Times" w:hAnsi="Times"/>
        </w:rPr>
      </w:pPr>
      <w:r>
        <w:rPr>
          <w:rFonts w:ascii="Times" w:hAnsi="Times"/>
        </w:rPr>
        <w:tab/>
        <w:t xml:space="preserve">Une lettre de </w:t>
      </w:r>
      <w:r w:rsidRPr="00940DA3">
        <w:rPr>
          <w:rStyle w:val="NomPersonneDivers"/>
        </w:rPr>
        <w:t>Pierre David</w:t>
      </w:r>
      <w:r>
        <w:rPr>
          <w:rFonts w:ascii="Times" w:hAnsi="Times"/>
        </w:rPr>
        <w:t>, contenant deux traitements « </w:t>
      </w:r>
      <w:r w:rsidRPr="00940DA3">
        <w:rPr>
          <w:rStyle w:val="notions"/>
        </w:rPr>
        <w:t>S+7</w:t>
      </w:r>
      <w:r>
        <w:rPr>
          <w:rFonts w:ascii="Times" w:hAnsi="Times"/>
        </w:rPr>
        <w:t xml:space="preserve"> » (L’un sur un extrait de </w:t>
      </w:r>
      <w:r w:rsidRPr="00940DA3">
        <w:rPr>
          <w:rStyle w:val="titreOeuvre"/>
        </w:rPr>
        <w:t>Moby Dick</w:t>
      </w:r>
      <w:r>
        <w:rPr>
          <w:rFonts w:ascii="Times" w:hAnsi="Times"/>
        </w:rPr>
        <w:t xml:space="preserve">, l’autre sur </w:t>
      </w:r>
      <w:r w:rsidRPr="00940DA3">
        <w:rPr>
          <w:rStyle w:val="titreDivers"/>
        </w:rPr>
        <w:t>La Marseillaise</w:t>
      </w:r>
      <w:r>
        <w:rPr>
          <w:rFonts w:ascii="Times" w:hAnsi="Times"/>
        </w:rPr>
        <w:t xml:space="preserve">) est lue par </w:t>
      </w:r>
      <w:r w:rsidRPr="00940DA3">
        <w:rPr>
          <w:rStyle w:val="nomOulipien"/>
        </w:rPr>
        <w:t>J. Bens</w:t>
      </w:r>
      <w:r>
        <w:rPr>
          <w:rFonts w:ascii="Times" w:hAnsi="Times"/>
        </w:rPr>
        <w:t>. Cette lettre est versée aux archives.</w:t>
      </w:r>
    </w:p>
    <w:p w:rsidR="00940DA3" w:rsidRDefault="00940DA3" w:rsidP="00940DA3">
      <w:pPr>
        <w:jc w:val="center"/>
        <w:rPr>
          <w:rFonts w:ascii="Times" w:hAnsi="Times"/>
        </w:rPr>
      </w:pPr>
    </w:p>
    <w:p w:rsidR="00940DA3" w:rsidRDefault="00940DA3" w:rsidP="00940DA3">
      <w:pPr>
        <w:jc w:val="center"/>
        <w:rPr>
          <w:rFonts w:ascii="Times" w:hAnsi="Times"/>
        </w:rPr>
      </w:pPr>
      <w:r>
        <w:rPr>
          <w:rFonts w:ascii="Times" w:hAnsi="Times"/>
        </w:rPr>
        <w:t>*</w:t>
      </w:r>
    </w:p>
    <w:p w:rsidR="00940DA3" w:rsidRDefault="00940DA3" w:rsidP="00940DA3">
      <w:pPr>
        <w:rPr>
          <w:rFonts w:ascii="Times" w:hAnsi="Times"/>
        </w:rPr>
      </w:pPr>
      <w:r>
        <w:rPr>
          <w:rFonts w:ascii="Times" w:hAnsi="Times"/>
        </w:rPr>
        <w:tab/>
      </w:r>
      <w:r w:rsidRPr="00940DA3">
        <w:rPr>
          <w:rStyle w:val="nomOulipien"/>
        </w:rPr>
        <w:t>J. Lescure</w:t>
      </w:r>
      <w:r>
        <w:rPr>
          <w:rFonts w:ascii="Times" w:hAnsi="Times"/>
        </w:rPr>
        <w:t xml:space="preserve"> propose un nouveau </w:t>
      </w:r>
      <w:r w:rsidRPr="00940DA3">
        <w:rPr>
          <w:rStyle w:val="notions"/>
        </w:rPr>
        <w:t>jeu de société</w:t>
      </w:r>
      <w:r>
        <w:rPr>
          <w:rFonts w:ascii="Times" w:hAnsi="Times"/>
        </w:rPr>
        <w:t xml:space="preserve"> : étant donné un texte préalablement préparé par la </w:t>
      </w:r>
      <w:r w:rsidRPr="00940DA3">
        <w:rPr>
          <w:rStyle w:val="notions"/>
        </w:rPr>
        <w:t>méthode S+n</w:t>
      </w:r>
      <w:r>
        <w:rPr>
          <w:rFonts w:ascii="Times" w:hAnsi="Times"/>
        </w:rPr>
        <w:t>, trouver la valeur de n (sans connaître le texte original, ou en le connaissant, c’est selon).</w:t>
      </w:r>
    </w:p>
    <w:p w:rsidR="00940DA3" w:rsidRDefault="00940DA3" w:rsidP="00940DA3">
      <w:pPr>
        <w:rPr>
          <w:rFonts w:ascii="Times" w:hAnsi="Times"/>
        </w:rPr>
      </w:pPr>
      <w:r w:rsidRPr="00940DA3">
        <w:rPr>
          <w:rStyle w:val="nomOulipien"/>
        </w:rPr>
        <w:t>LE LIONNAIS</w:t>
      </w:r>
      <w:r>
        <w:rPr>
          <w:rFonts w:ascii="Times" w:hAnsi="Times"/>
        </w:rPr>
        <w:t> : Au-delà d’un certain nombre, tout revient au même.</w:t>
      </w:r>
    </w:p>
    <w:p w:rsidR="00940DA3" w:rsidRDefault="00940DA3" w:rsidP="00940DA3">
      <w:pPr>
        <w:rPr>
          <w:rFonts w:ascii="Times" w:hAnsi="Times"/>
        </w:rPr>
      </w:pPr>
      <w:r w:rsidRPr="00940DA3">
        <w:rPr>
          <w:rStyle w:val="nomOulipien"/>
        </w:rPr>
        <w:t>QUENEAU</w:t>
      </w:r>
      <w:r>
        <w:rPr>
          <w:rFonts w:ascii="Times" w:hAnsi="Times"/>
        </w:rPr>
        <w:t xml:space="preserve"> : Si un dictionnaire comprend 7.000 mots et qu’on applique S+7000, on retrouve le texte original. Toute littérature est donc inconsciemment </w:t>
      </w:r>
      <w:r w:rsidRPr="00940DA3">
        <w:rPr>
          <w:rStyle w:val="notions"/>
        </w:rPr>
        <w:t>potentielle</w:t>
      </w:r>
      <w:r>
        <w:rPr>
          <w:rFonts w:ascii="Times" w:hAnsi="Times"/>
        </w:rPr>
        <w:t>.</w:t>
      </w:r>
    </w:p>
    <w:p w:rsidR="00940DA3" w:rsidRDefault="00940DA3" w:rsidP="00940DA3">
      <w:pPr>
        <w:rPr>
          <w:rFonts w:ascii="Times" w:hAnsi="Times"/>
        </w:rPr>
      </w:pPr>
      <w:r w:rsidRPr="00940DA3">
        <w:rPr>
          <w:rStyle w:val="nomOulipien"/>
        </w:rPr>
        <w:t>BENS</w:t>
      </w:r>
      <w:r>
        <w:rPr>
          <w:rFonts w:ascii="Times" w:hAnsi="Times"/>
        </w:rPr>
        <w:t> : Pourquoi inconsciemment ? On n’en sait rien.</w:t>
      </w:r>
    </w:p>
    <w:p w:rsidR="00940DA3" w:rsidRDefault="00940DA3" w:rsidP="00940DA3">
      <w:pPr>
        <w:rPr>
          <w:rFonts w:ascii="Times" w:hAnsi="Times"/>
        </w:rPr>
      </w:pPr>
      <w:r w:rsidRPr="00940DA3">
        <w:rPr>
          <w:rStyle w:val="nomOulipien"/>
        </w:rPr>
        <w:t>BERGE</w:t>
      </w:r>
      <w:r>
        <w:rPr>
          <w:rFonts w:ascii="Times" w:hAnsi="Times"/>
        </w:rPr>
        <w:t> : D’ailleurs, pourquoi pas S+14.000 ?</w:t>
      </w:r>
    </w:p>
    <w:p w:rsidR="00940DA3" w:rsidRDefault="00940DA3" w:rsidP="00940DA3">
      <w:pPr>
        <w:rPr>
          <w:rFonts w:ascii="Times" w:hAnsi="Times"/>
        </w:rPr>
      </w:pPr>
    </w:p>
    <w:p w:rsidR="00940DA3" w:rsidRDefault="00940DA3" w:rsidP="00940DA3">
      <w:pPr>
        <w:jc w:val="center"/>
        <w:rPr>
          <w:rFonts w:ascii="Times" w:hAnsi="Times"/>
        </w:rPr>
      </w:pPr>
      <w:r>
        <w:rPr>
          <w:rFonts w:ascii="Times" w:hAnsi="Times"/>
        </w:rPr>
        <w:t>*</w:t>
      </w:r>
    </w:p>
    <w:p w:rsidR="00940DA3" w:rsidRDefault="00940DA3" w:rsidP="00940DA3">
      <w:pPr>
        <w:rPr>
          <w:rFonts w:ascii="Times" w:hAnsi="Times"/>
        </w:rPr>
      </w:pPr>
      <w:r>
        <w:rPr>
          <w:rFonts w:ascii="Times" w:hAnsi="Times"/>
        </w:rPr>
        <w:tab/>
      </w:r>
      <w:r w:rsidRPr="009C6403">
        <w:rPr>
          <w:rStyle w:val="nomOulipien"/>
        </w:rPr>
        <w:t>R. Queneau</w:t>
      </w:r>
      <w:r>
        <w:rPr>
          <w:rFonts w:ascii="Times" w:hAnsi="Times"/>
        </w:rPr>
        <w:t xml:space="preserve"> donne lecture d’un texte de </w:t>
      </w:r>
      <w:r w:rsidRPr="009C6403">
        <w:rPr>
          <w:rStyle w:val="nomPersonneAuteur"/>
        </w:rPr>
        <w:t>Claude Roy</w:t>
      </w:r>
      <w:r>
        <w:rPr>
          <w:rFonts w:ascii="Times" w:hAnsi="Times"/>
        </w:rPr>
        <w:t xml:space="preserve">, parut dans la </w:t>
      </w:r>
      <w:r w:rsidRPr="009C6403">
        <w:t>NRF</w:t>
      </w:r>
      <w:r>
        <w:rPr>
          <w:rFonts w:ascii="Times" w:hAnsi="Times"/>
        </w:rPr>
        <w:t xml:space="preserve"> de Mars, relatif à un ouvrage du sieur </w:t>
      </w:r>
      <w:r w:rsidRPr="009C6403">
        <w:rPr>
          <w:rStyle w:val="nomPersonneAuteur"/>
        </w:rPr>
        <w:t>Gravollet</w:t>
      </w:r>
      <w:r>
        <w:rPr>
          <w:rFonts w:ascii="Times" w:hAnsi="Times"/>
        </w:rPr>
        <w:t xml:space="preserve"> destiné aux comédiens. </w:t>
      </w:r>
      <w:r w:rsidR="009C6403">
        <w:rPr>
          <w:rFonts w:ascii="Times" w:hAnsi="Times"/>
        </w:rPr>
        <w:t xml:space="preserve">Cet article est versé aux archives. L’ouvrage sera recherché pour constituer le tome premier de la </w:t>
      </w:r>
      <w:r w:rsidR="009C6403" w:rsidRPr="009C6403">
        <w:rPr>
          <w:rStyle w:val="refDocument"/>
        </w:rPr>
        <w:t>Bibliothèque Oulipienne</w:t>
      </w:r>
      <w:r w:rsidR="009C6403">
        <w:rPr>
          <w:rFonts w:ascii="Times" w:hAnsi="Times"/>
        </w:rPr>
        <w:t xml:space="preserve">. (Cet honneur est dû, on s’en doute assez, au célèbre </w:t>
      </w:r>
      <w:r w:rsidR="009C6403" w:rsidRPr="009C6403">
        <w:rPr>
          <w:rStyle w:val="notions"/>
        </w:rPr>
        <w:t>exercice de prononciation</w:t>
      </w:r>
      <w:r w:rsidR="009C6403">
        <w:rPr>
          <w:rFonts w:ascii="Times" w:hAnsi="Times"/>
        </w:rPr>
        <w:t> : dis-moi, OuLiPo-de-beurre, quand te dé-OuLiPo-de-beurreriseras-tu, etc…)</w:t>
      </w:r>
    </w:p>
    <w:p w:rsidR="009C6403" w:rsidRDefault="009C6403" w:rsidP="00940DA3">
      <w:pPr>
        <w:rPr>
          <w:rFonts w:ascii="Times" w:hAnsi="Times"/>
        </w:rPr>
      </w:pPr>
    </w:p>
    <w:p w:rsidR="009C6403" w:rsidRDefault="009C6403" w:rsidP="009C6403">
      <w:pPr>
        <w:jc w:val="center"/>
        <w:rPr>
          <w:rFonts w:ascii="Times" w:hAnsi="Times"/>
        </w:rPr>
      </w:pPr>
      <w:r>
        <w:rPr>
          <w:rFonts w:ascii="Times" w:hAnsi="Times"/>
        </w:rPr>
        <w:t>*</w:t>
      </w:r>
    </w:p>
    <w:p w:rsidR="009C6403" w:rsidRDefault="009C6403" w:rsidP="009C6403">
      <w:pPr>
        <w:rPr>
          <w:rFonts w:ascii="Times" w:hAnsi="Times"/>
        </w:rPr>
      </w:pPr>
      <w:r>
        <w:rPr>
          <w:rFonts w:ascii="Times" w:hAnsi="Times"/>
        </w:rPr>
        <w:tab/>
        <w:t xml:space="preserve">On signale l’article de </w:t>
      </w:r>
      <w:r w:rsidRPr="009C6403">
        <w:rPr>
          <w:rStyle w:val="NomPersonneDivers"/>
        </w:rPr>
        <w:t>Sylvain Ziègel</w:t>
      </w:r>
      <w:r>
        <w:rPr>
          <w:rFonts w:ascii="Times" w:hAnsi="Times"/>
        </w:rPr>
        <w:t>, paru dans « </w:t>
      </w:r>
      <w:r w:rsidRPr="009C6403">
        <w:rPr>
          <w:rStyle w:val="titreDivers"/>
        </w:rPr>
        <w:t>Arts</w:t>
      </w:r>
      <w:r>
        <w:rPr>
          <w:rFonts w:ascii="Times" w:hAnsi="Times"/>
        </w:rPr>
        <w:t xml:space="preserve"> », et qui mélange allégrement MM. </w:t>
      </w:r>
      <w:r w:rsidRPr="009C6403">
        <w:rPr>
          <w:rStyle w:val="nomPersonneAuteur"/>
        </w:rPr>
        <w:t>Butor</w:t>
      </w:r>
      <w:r>
        <w:rPr>
          <w:rFonts w:ascii="Times" w:hAnsi="Times"/>
        </w:rPr>
        <w:t xml:space="preserve">, </w:t>
      </w:r>
      <w:r w:rsidRPr="009C6403">
        <w:rPr>
          <w:rStyle w:val="nomPersonneAuteur"/>
        </w:rPr>
        <w:t>Saporta</w:t>
      </w:r>
      <w:r>
        <w:rPr>
          <w:rFonts w:ascii="Times" w:hAnsi="Times"/>
        </w:rPr>
        <w:t xml:space="preserve"> et l’OuLiPo. Une lettre protestative est envisagée. Il semble pourtant que la lassitude l’emportera sur l’indignation.</w:t>
      </w:r>
    </w:p>
    <w:p w:rsidR="009C6403" w:rsidRDefault="009C6403" w:rsidP="009C6403">
      <w:pPr>
        <w:rPr>
          <w:rFonts w:ascii="Times" w:hAnsi="Times"/>
        </w:rPr>
      </w:pPr>
    </w:p>
    <w:p w:rsidR="009C6403" w:rsidRDefault="009C6403" w:rsidP="009C6403">
      <w:pPr>
        <w:jc w:val="center"/>
        <w:rPr>
          <w:rFonts w:ascii="Times" w:hAnsi="Times"/>
        </w:rPr>
      </w:pPr>
      <w:r>
        <w:rPr>
          <w:rFonts w:ascii="Times" w:hAnsi="Times"/>
        </w:rPr>
        <w:t>*</w:t>
      </w:r>
    </w:p>
    <w:p w:rsidR="009C6403" w:rsidRDefault="009C6403" w:rsidP="009C6403">
      <w:pPr>
        <w:rPr>
          <w:rFonts w:ascii="Times" w:hAnsi="Times"/>
        </w:rPr>
      </w:pPr>
      <w:r w:rsidRPr="009C6403">
        <w:rPr>
          <w:rStyle w:val="nomOulipien"/>
        </w:rPr>
        <w:t>QUENUAU</w:t>
      </w:r>
      <w:r>
        <w:rPr>
          <w:rFonts w:ascii="Times" w:hAnsi="Times"/>
        </w:rPr>
        <w:t xml:space="preserve"> : Dans une interview récente, accordée à </w:t>
      </w:r>
      <w:r w:rsidRPr="009C6403">
        <w:rPr>
          <w:rStyle w:val="titreDivers"/>
        </w:rPr>
        <w:t>l’Express</w:t>
      </w:r>
      <w:r>
        <w:rPr>
          <w:rFonts w:ascii="Times" w:hAnsi="Times"/>
        </w:rPr>
        <w:t xml:space="preserve">, </w:t>
      </w:r>
      <w:r w:rsidRPr="009C6403">
        <w:rPr>
          <w:rStyle w:val="nomPersonneAuteur"/>
        </w:rPr>
        <w:t>Michel Butor</w:t>
      </w:r>
      <w:r>
        <w:rPr>
          <w:rFonts w:ascii="Times" w:hAnsi="Times"/>
        </w:rPr>
        <w:t xml:space="preserve"> fait état d’une certaine « </w:t>
      </w:r>
      <w:r w:rsidRPr="009C6403">
        <w:rPr>
          <w:rStyle w:val="notions"/>
        </w:rPr>
        <w:t>potentialité</w:t>
      </w:r>
      <w:r>
        <w:rPr>
          <w:rFonts w:ascii="Times" w:hAnsi="Times"/>
        </w:rPr>
        <w:t> », à cause des répétitions de noms, et surtout de l’utilisation des noms de ville dont la fréquence était la plus haute dans un état et les états voisins.</w:t>
      </w:r>
    </w:p>
    <w:p w:rsidR="009C6403" w:rsidRDefault="009C6403" w:rsidP="00382AD4">
      <w:r w:rsidRPr="009C6403">
        <w:rPr>
          <w:rStyle w:val="nomOulipien"/>
        </w:rPr>
        <w:t>BENS</w:t>
      </w:r>
      <w:r>
        <w:t> : J’aimerais faire quelques objections, qui ne s’adressent pas à la « </w:t>
      </w:r>
      <w:r w:rsidRPr="009C6403">
        <w:rPr>
          <w:rStyle w:val="notions"/>
        </w:rPr>
        <w:t>potentialité</w:t>
      </w:r>
      <w:r>
        <w:t xml:space="preserve"> » de </w:t>
      </w:r>
      <w:r w:rsidRPr="00382AD4">
        <w:rPr>
          <w:rStyle w:val="nomPersonneAuteur"/>
        </w:rPr>
        <w:t>Butor</w:t>
      </w:r>
      <w:r>
        <w:rPr>
          <w:rStyle w:val="nomPersonneAuteur"/>
        </w:rPr>
        <w:t xml:space="preserve"> </w:t>
      </w:r>
      <w:r w:rsidR="00382AD4">
        <w:t>mais à l’utilisation abusive, en général, du terme « </w:t>
      </w:r>
      <w:r w:rsidR="00382AD4" w:rsidRPr="00382AD4">
        <w:rPr>
          <w:rStyle w:val="notions"/>
        </w:rPr>
        <w:t>potentiel</w:t>
      </w:r>
      <w:r w:rsidR="00382AD4">
        <w:t xml:space="preserve"> ». Je crois qu’il ne suffit pas qu’un texte ait été écrit suivant une certaine </w:t>
      </w:r>
      <w:r w:rsidR="00382AD4" w:rsidRPr="00382AD4">
        <w:rPr>
          <w:rStyle w:val="notions"/>
        </w:rPr>
        <w:t>méthode</w:t>
      </w:r>
      <w:r w:rsidR="00382AD4">
        <w:t xml:space="preserve"> pour qu’il accède à la </w:t>
      </w:r>
      <w:r w:rsidR="00382AD4" w:rsidRPr="00382AD4">
        <w:rPr>
          <w:rStyle w:val="notions"/>
        </w:rPr>
        <w:t>potentialité</w:t>
      </w:r>
      <w:r w:rsidR="00382AD4">
        <w:t xml:space="preserve">. Il est vrai que nous n’avons jamais défini ce que nous entendons par là. Il serait peut-être bon de nous y mettre, afin d’éviter des écarts de langage extrêmement regrettables. </w:t>
      </w:r>
    </w:p>
    <w:p w:rsidR="00382AD4" w:rsidRDefault="00382AD4" w:rsidP="00382AD4">
      <w:r w:rsidRPr="00382AD4">
        <w:rPr>
          <w:rStyle w:val="nomOulipien"/>
        </w:rPr>
        <w:t>BERGE</w:t>
      </w:r>
      <w:r>
        <w:t xml:space="preserve"> : Je ne suis pas d’accord. Prenez, par exemple, ce personnage de </w:t>
      </w:r>
      <w:r w:rsidRPr="00382AD4">
        <w:rPr>
          <w:rStyle w:val="nomPersonneAuteur"/>
        </w:rPr>
        <w:t>Tristan Derême</w:t>
      </w:r>
      <w:r>
        <w:t xml:space="preserve"> qui donnait des notes aux poètes d’après la longueur des rues qui portaient leur nom. C’est </w:t>
      </w:r>
      <w:r w:rsidRPr="00382AD4">
        <w:rPr>
          <w:rStyle w:val="notions"/>
        </w:rPr>
        <w:t>potentiel</w:t>
      </w:r>
      <w:r>
        <w:t> !</w:t>
      </w:r>
    </w:p>
    <w:p w:rsidR="00382AD4" w:rsidRDefault="00382AD4" w:rsidP="00382AD4">
      <w:r w:rsidRPr="00382AD4">
        <w:rPr>
          <w:rStyle w:val="nomOulipien"/>
        </w:rPr>
        <w:t>BENS</w:t>
      </w:r>
      <w:r>
        <w:t xml:space="preserve"> : Tout est </w:t>
      </w:r>
      <w:r w:rsidRPr="00382AD4">
        <w:rPr>
          <w:rStyle w:val="notions"/>
        </w:rPr>
        <w:t>potentiel</w:t>
      </w:r>
      <w:r>
        <w:t>, dans ce cas. Même cette bouteille !</w:t>
      </w:r>
    </w:p>
    <w:p w:rsidR="00382AD4" w:rsidRDefault="00382AD4" w:rsidP="00382AD4">
      <w:r w:rsidRPr="00382AD4">
        <w:rPr>
          <w:rStyle w:val="nomOulipien"/>
        </w:rPr>
        <w:t>QUENEAU</w:t>
      </w:r>
      <w:r>
        <w:t xml:space="preserve"> : Vachement </w:t>
      </w:r>
      <w:r w:rsidRPr="00382AD4">
        <w:rPr>
          <w:rStyle w:val="notions"/>
        </w:rPr>
        <w:t>potentielle</w:t>
      </w:r>
      <w:r>
        <w:t xml:space="preserve"> (il se sert).</w:t>
      </w:r>
    </w:p>
    <w:p w:rsidR="00382AD4" w:rsidRDefault="00382AD4" w:rsidP="00382AD4">
      <w:r w:rsidRPr="00382AD4">
        <w:rPr>
          <w:rStyle w:val="nomOulipien"/>
        </w:rPr>
        <w:t>LE LIONNAIS</w:t>
      </w:r>
      <w:r>
        <w:t xml:space="preserve"> : Permettez, permettez : Il s’agit, tout de même, d’inventer des </w:t>
      </w:r>
      <w:r w:rsidRPr="00382AD4">
        <w:rPr>
          <w:rStyle w:val="notions"/>
        </w:rPr>
        <w:t>structures littéraires</w:t>
      </w:r>
      <w:r>
        <w:t>.</w:t>
      </w:r>
    </w:p>
    <w:p w:rsidR="00382AD4" w:rsidRDefault="00382AD4" w:rsidP="00382AD4">
      <w:r>
        <w:rPr>
          <w:rStyle w:val="nomOulipien"/>
        </w:rPr>
        <w:t xml:space="preserve">QUENEAU </w:t>
      </w:r>
      <w:r>
        <w:t>:</w:t>
      </w:r>
      <w:r>
        <w:t xml:space="preserve"> C’est bien ce qu’a fait </w:t>
      </w:r>
      <w:r w:rsidRPr="00382AD4">
        <w:rPr>
          <w:rStyle w:val="nomPersonneAuteur"/>
        </w:rPr>
        <w:t>Butor</w:t>
      </w:r>
      <w:r>
        <w:t xml:space="preserve"> : il a inventé une </w:t>
      </w:r>
      <w:r w:rsidRPr="00382AD4">
        <w:rPr>
          <w:rStyle w:val="notions"/>
        </w:rPr>
        <w:t>technique</w:t>
      </w:r>
      <w:r>
        <w:t>.</w:t>
      </w:r>
    </w:p>
    <w:p w:rsidR="00382AD4" w:rsidRDefault="00382AD4" w:rsidP="00382AD4">
      <w:r w:rsidRPr="00382AD4">
        <w:rPr>
          <w:rStyle w:val="nomOulipien"/>
        </w:rPr>
        <w:t>LESCURE</w:t>
      </w:r>
      <w:r>
        <w:t xml:space="preserve"> : Pour qu’il y ait </w:t>
      </w:r>
      <w:r w:rsidRPr="00382AD4">
        <w:rPr>
          <w:rStyle w:val="notions"/>
        </w:rPr>
        <w:t>Littérature Potentielle</w:t>
      </w:r>
      <w:r>
        <w:t xml:space="preserve">, il faut qu’il y ait littérature… Nous parlons d’un ouvrage dont il s’agit de savoir si c’est de la </w:t>
      </w:r>
      <w:r w:rsidRPr="005D1A63">
        <w:rPr>
          <w:rStyle w:val="notions"/>
        </w:rPr>
        <w:t>littérature</w:t>
      </w:r>
      <w:r>
        <w:t>. Il n’y aurait plus de problème si ce n’en était pas.</w:t>
      </w:r>
    </w:p>
    <w:p w:rsidR="00382AD4" w:rsidRDefault="00382AD4" w:rsidP="00382AD4">
      <w:pPr>
        <w:ind w:firstLine="708"/>
      </w:pPr>
      <w:r>
        <w:t>(Silence.)</w:t>
      </w:r>
    </w:p>
    <w:p w:rsidR="00382AD4" w:rsidRDefault="00382AD4" w:rsidP="00382AD4">
      <w:r w:rsidRPr="00AD43F6">
        <w:rPr>
          <w:rStyle w:val="nomOulipien"/>
        </w:rPr>
        <w:t>QUENEAU</w:t>
      </w:r>
      <w:r>
        <w:t xml:space="preserve"> : C’est publié par </w:t>
      </w:r>
      <w:r w:rsidRPr="00AD43F6">
        <w:rPr>
          <w:rStyle w:val="NomPersonneEditeur"/>
        </w:rPr>
        <w:t>Gallimard</w:t>
      </w:r>
      <w:r w:rsidR="00AD43F6">
        <w:rPr>
          <w:rStyle w:val="NomPersonneEditeur"/>
        </w:rPr>
        <w:t> </w:t>
      </w:r>
      <w:r w:rsidR="00AD43F6">
        <w:t>!</w:t>
      </w:r>
    </w:p>
    <w:p w:rsidR="00AD43F6" w:rsidRDefault="005D1A63" w:rsidP="00382AD4">
      <w:r w:rsidRPr="005D1A63">
        <w:rPr>
          <w:rStyle w:val="nomOulipien"/>
        </w:rPr>
        <w:t>LESCURE</w:t>
      </w:r>
      <w:r>
        <w:t xml:space="preserve"> : Quand c’est-y plus de la </w:t>
      </w:r>
      <w:r w:rsidRPr="005D1A63">
        <w:rPr>
          <w:rStyle w:val="notions"/>
        </w:rPr>
        <w:t>littérature</w:t>
      </w:r>
      <w:r>
        <w:t xml:space="preserve"> ? À quel moment un </w:t>
      </w:r>
      <w:r w:rsidRPr="00CD22BB">
        <w:rPr>
          <w:rStyle w:val="notions"/>
        </w:rPr>
        <w:t>sonnet</w:t>
      </w:r>
      <w:r>
        <w:t xml:space="preserve"> n’est-il plus </w:t>
      </w:r>
      <w:r w:rsidRPr="005D1A63">
        <w:rPr>
          <w:rStyle w:val="notions"/>
        </w:rPr>
        <w:t>littéraire</w:t>
      </w:r>
      <w:r>
        <w:t> ?</w:t>
      </w:r>
    </w:p>
    <w:p w:rsidR="005D1A63" w:rsidRDefault="00CD22BB" w:rsidP="00382AD4">
      <w:r w:rsidRPr="00CD22BB">
        <w:rPr>
          <w:rStyle w:val="nomOulipien"/>
        </w:rPr>
        <w:t>LE LIONNAIS</w:t>
      </w:r>
      <w:r>
        <w:t xml:space="preserve"> : Un </w:t>
      </w:r>
      <w:r w:rsidRPr="00CD22BB">
        <w:rPr>
          <w:rStyle w:val="notions"/>
        </w:rPr>
        <w:t>sonnet</w:t>
      </w:r>
      <w:r>
        <w:t xml:space="preserve"> est toujours </w:t>
      </w:r>
      <w:r w:rsidRPr="00CD22BB">
        <w:rPr>
          <w:rStyle w:val="notions"/>
        </w:rPr>
        <w:t>littéraire</w:t>
      </w:r>
      <w:r>
        <w:t xml:space="preserve">. Même s’il est mauvais. Il y a </w:t>
      </w:r>
      <w:r w:rsidRPr="00CD22BB">
        <w:rPr>
          <w:rStyle w:val="notions"/>
        </w:rPr>
        <w:t>intention littéraire</w:t>
      </w:r>
      <w:r>
        <w:t xml:space="preserve">. </w:t>
      </w:r>
      <w:r w:rsidRPr="00CD22BB">
        <w:rPr>
          <w:rStyle w:val="nomPersonneAuteur"/>
        </w:rPr>
        <w:t>Butor</w:t>
      </w:r>
      <w:r>
        <w:t xml:space="preserve"> propose une </w:t>
      </w:r>
      <w:r w:rsidRPr="00CD22BB">
        <w:rPr>
          <w:rStyle w:val="notions"/>
        </w:rPr>
        <w:t>technique</w:t>
      </w:r>
      <w:r>
        <w:t>. Elle est bonne, ou mauvaise, c’est un autre problème.</w:t>
      </w:r>
    </w:p>
    <w:p w:rsidR="00CD22BB" w:rsidRDefault="007E5A28" w:rsidP="00382AD4">
      <w:r w:rsidRPr="007E5A28">
        <w:rPr>
          <w:rStyle w:val="nomPersonneAuteur"/>
        </w:rPr>
        <w:t>LESCURE</w:t>
      </w:r>
      <w:r>
        <w:t xml:space="preserve"> : Je ne comprends pas à quel moment ce n’est plus de la </w:t>
      </w:r>
      <w:r w:rsidRPr="007E5A28">
        <w:rPr>
          <w:rStyle w:val="notions"/>
        </w:rPr>
        <w:t>littérature</w:t>
      </w:r>
      <w:r>
        <w:t>.</w:t>
      </w:r>
    </w:p>
    <w:p w:rsidR="007E5A28" w:rsidRDefault="007E5A28" w:rsidP="00382AD4">
      <w:r w:rsidRPr="007E5A28">
        <w:rPr>
          <w:rStyle w:val="nomPersonneAuteur"/>
        </w:rPr>
        <w:t>QUENEAU</w:t>
      </w:r>
      <w:r>
        <w:t xml:space="preserve"> : C’est le </w:t>
      </w:r>
      <w:r w:rsidRPr="007E5A28">
        <w:rPr>
          <w:rStyle w:val="notions"/>
        </w:rPr>
        <w:t>sophisme</w:t>
      </w:r>
      <w:r>
        <w:t xml:space="preserve"> du tas de sable.</w:t>
      </w:r>
    </w:p>
    <w:p w:rsidR="007E5A28" w:rsidRDefault="007E5A28" w:rsidP="00382AD4">
      <w:r w:rsidRPr="007E5A28">
        <w:rPr>
          <w:rStyle w:val="nomOulipien"/>
        </w:rPr>
        <w:t>QUEVAL</w:t>
      </w:r>
      <w:r>
        <w:t xml:space="preserve"> : Il y a </w:t>
      </w:r>
      <w:r w:rsidRPr="007E5A28">
        <w:rPr>
          <w:rStyle w:val="notions"/>
        </w:rPr>
        <w:t>littérature</w:t>
      </w:r>
      <w:r>
        <w:t xml:space="preserve"> quand il y a </w:t>
      </w:r>
      <w:r w:rsidRPr="007E5A28">
        <w:rPr>
          <w:rStyle w:val="notions"/>
        </w:rPr>
        <w:t>création</w:t>
      </w:r>
      <w:r>
        <w:t>.</w:t>
      </w:r>
    </w:p>
    <w:p w:rsidR="007E5A28" w:rsidRDefault="007E5A28" w:rsidP="00382AD4">
      <w:r w:rsidRPr="007E5A28">
        <w:rPr>
          <w:rStyle w:val="nomPersonneAuteur"/>
        </w:rPr>
        <w:t>BERGE</w:t>
      </w:r>
      <w:r>
        <w:t xml:space="preserve"> : Où commence la </w:t>
      </w:r>
      <w:r w:rsidRPr="007E5A28">
        <w:rPr>
          <w:rStyle w:val="notions"/>
        </w:rPr>
        <w:t>création</w:t>
      </w:r>
      <w:r>
        <w:t> ?</w:t>
      </w:r>
    </w:p>
    <w:p w:rsidR="007E5A28" w:rsidRDefault="007E5A28" w:rsidP="00382AD4">
      <w:r w:rsidRPr="007E5A28">
        <w:rPr>
          <w:rStyle w:val="nomOulipien"/>
        </w:rPr>
        <w:t>QUEVAL</w:t>
      </w:r>
      <w:r>
        <w:t xml:space="preserve"> : </w:t>
      </w:r>
      <w:r w:rsidRPr="007E5A28">
        <w:rPr>
          <w:rStyle w:val="nomOulipien"/>
        </w:rPr>
        <w:t>Lescure</w:t>
      </w:r>
      <w:r>
        <w:t xml:space="preserve"> fait des </w:t>
      </w:r>
      <w:r w:rsidRPr="007E5A28">
        <w:rPr>
          <w:rStyle w:val="notions"/>
        </w:rPr>
        <w:t>S+7</w:t>
      </w:r>
      <w:r>
        <w:t>. Il fait aussi de la « </w:t>
      </w:r>
      <w:r w:rsidRPr="007E5A28">
        <w:rPr>
          <w:rStyle w:val="notions"/>
        </w:rPr>
        <w:t>création</w:t>
      </w:r>
      <w:r>
        <w:t> ». Ce n’est pas la même chose. Alors ?</w:t>
      </w:r>
    </w:p>
    <w:p w:rsidR="007E5A28" w:rsidRDefault="007E5A28" w:rsidP="00382AD4">
      <w:r w:rsidRPr="007E5A28">
        <w:rPr>
          <w:rStyle w:val="nomOulipien"/>
        </w:rPr>
        <w:lastRenderedPageBreak/>
        <w:t>LE LIONNAIS</w:t>
      </w:r>
      <w:r>
        <w:t xml:space="preserve"> : Le problème de la </w:t>
      </w:r>
      <w:r w:rsidRPr="007E5A28">
        <w:rPr>
          <w:rStyle w:val="notions"/>
        </w:rPr>
        <w:t>création</w:t>
      </w:r>
      <w:r>
        <w:t xml:space="preserve"> doit être écarté</w:t>
      </w:r>
      <w:r w:rsidR="005942AE">
        <w:t xml:space="preserve"> de nos propos. Une </w:t>
      </w:r>
      <w:r w:rsidR="005942AE" w:rsidRPr="005942AE">
        <w:rPr>
          <w:rStyle w:val="notions"/>
        </w:rPr>
        <w:t>technique</w:t>
      </w:r>
      <w:r w:rsidR="005942AE">
        <w:t xml:space="preserve"> est proposée ; c’est elle qui nous intéresse. Si elle reste sans </w:t>
      </w:r>
      <w:r w:rsidR="005942AE" w:rsidRPr="005942AE">
        <w:rPr>
          <w:rStyle w:val="notions"/>
        </w:rPr>
        <w:t>œuvre</w:t>
      </w:r>
      <w:r w:rsidR="005942AE">
        <w:t xml:space="preserve">, elle ne présent pas d’intérêt au point de vue </w:t>
      </w:r>
      <w:r w:rsidR="005942AE" w:rsidRPr="005942AE">
        <w:rPr>
          <w:rStyle w:val="notions"/>
        </w:rPr>
        <w:t>littéraire</w:t>
      </w:r>
      <w:r w:rsidR="005942AE">
        <w:t>.</w:t>
      </w:r>
    </w:p>
    <w:p w:rsidR="005942AE" w:rsidRDefault="005942AE" w:rsidP="00382AD4">
      <w:r w:rsidRPr="005942AE">
        <w:rPr>
          <w:rStyle w:val="nomPersonneAuteur"/>
        </w:rPr>
        <w:t>QUENEAU</w:t>
      </w:r>
      <w:r>
        <w:t xml:space="preserve"> : La </w:t>
      </w:r>
      <w:r w:rsidRPr="005942AE">
        <w:rPr>
          <w:rStyle w:val="notions"/>
        </w:rPr>
        <w:t>règle des trois unités</w:t>
      </w:r>
      <w:r>
        <w:t xml:space="preserve"> est aussi délirante que nos procédés ou ceux du Butor.</w:t>
      </w:r>
    </w:p>
    <w:p w:rsidR="005942AE" w:rsidRPr="00382AD4" w:rsidRDefault="005942AE" w:rsidP="00382AD4">
      <w:pPr>
        <w:rPr>
          <w:rStyle w:val="nomOulipien"/>
        </w:rPr>
      </w:pPr>
      <w:r w:rsidRPr="005942AE">
        <w:rPr>
          <w:rStyle w:val="nomOulipien"/>
        </w:rPr>
        <w:t>LESCURE</w:t>
      </w:r>
      <w:r>
        <w:t> : Elle l’est d’avantage !</w:t>
      </w:r>
    </w:p>
    <w:p w:rsidR="009C6403" w:rsidRDefault="005942AE" w:rsidP="00940DA3">
      <w:pPr>
        <w:rPr>
          <w:rFonts w:ascii="Times" w:hAnsi="Times"/>
        </w:rPr>
      </w:pPr>
      <w:r w:rsidRPr="005942AE">
        <w:rPr>
          <w:rStyle w:val="nomOulipien"/>
        </w:rPr>
        <w:t>BENS</w:t>
      </w:r>
      <w:r>
        <w:rPr>
          <w:rFonts w:ascii="Times" w:hAnsi="Times"/>
        </w:rPr>
        <w:t xml:space="preserve"> : Pour être plus délirant que </w:t>
      </w:r>
      <w:r w:rsidRPr="005942AE">
        <w:rPr>
          <w:rStyle w:val="notions"/>
        </w:rPr>
        <w:t>S+7</w:t>
      </w:r>
      <w:r>
        <w:rPr>
          <w:rFonts w:ascii="Times" w:hAnsi="Times"/>
        </w:rPr>
        <w:t>…</w:t>
      </w:r>
    </w:p>
    <w:p w:rsidR="005942AE" w:rsidRDefault="00BD3CD2" w:rsidP="00940DA3">
      <w:pPr>
        <w:rPr>
          <w:rFonts w:ascii="Times" w:hAnsi="Times"/>
        </w:rPr>
      </w:pPr>
      <w:r w:rsidRPr="00BD3CD2">
        <w:rPr>
          <w:rStyle w:val="nomPersonneAuteur"/>
        </w:rPr>
        <w:t>LE LIONNAIS</w:t>
      </w:r>
      <w:r>
        <w:rPr>
          <w:rFonts w:ascii="Times" w:hAnsi="Times"/>
        </w:rPr>
        <w:t xml:space="preserve"> : </w:t>
      </w:r>
      <w:r w:rsidRPr="00BD3CD2">
        <w:rPr>
          <w:rStyle w:val="nomPersonneAuteur"/>
        </w:rPr>
        <w:t>Queval</w:t>
      </w:r>
      <w:r>
        <w:rPr>
          <w:rFonts w:ascii="Times" w:hAnsi="Times"/>
        </w:rPr>
        <w:t xml:space="preserve"> voulait la parole. Je la lui donne.</w:t>
      </w:r>
    </w:p>
    <w:p w:rsidR="00BD3CD2" w:rsidRDefault="00381BD5" w:rsidP="00940DA3">
      <w:pPr>
        <w:rPr>
          <w:rFonts w:ascii="Times" w:hAnsi="Times"/>
        </w:rPr>
      </w:pPr>
      <w:r w:rsidRPr="00381BD5">
        <w:rPr>
          <w:rStyle w:val="nomPersonneAuteur"/>
        </w:rPr>
        <w:t>QUEVAL</w:t>
      </w:r>
      <w:r>
        <w:rPr>
          <w:rFonts w:ascii="Times" w:hAnsi="Times"/>
        </w:rPr>
        <w:t> : C’est pas parce que vous me donnez la parole que je vais la prendre.</w:t>
      </w:r>
    </w:p>
    <w:p w:rsidR="00381BD5" w:rsidRDefault="00381BD5" w:rsidP="00940DA3">
      <w:pPr>
        <w:rPr>
          <w:rFonts w:ascii="Times" w:hAnsi="Times"/>
        </w:rPr>
      </w:pPr>
      <w:r>
        <w:rPr>
          <w:rFonts w:ascii="Times" w:hAnsi="Times"/>
        </w:rPr>
        <w:t>TOUS : Intéressant.</w:t>
      </w:r>
    </w:p>
    <w:p w:rsidR="00381BD5" w:rsidRDefault="00381BD5" w:rsidP="00940DA3">
      <w:pPr>
        <w:rPr>
          <w:rFonts w:ascii="Times" w:hAnsi="Times"/>
        </w:rPr>
      </w:pPr>
      <w:r w:rsidRPr="00FF2947">
        <w:rPr>
          <w:rStyle w:val="nomOulipien"/>
        </w:rPr>
        <w:t>QUEVAL</w:t>
      </w:r>
      <w:r>
        <w:rPr>
          <w:rFonts w:ascii="Times" w:hAnsi="Times"/>
        </w:rPr>
        <w:t xml:space="preserve"> : Je signalerai cependant au S.P. qu’il y avait des virgules dans mon </w:t>
      </w:r>
      <w:r w:rsidRPr="00FF2947">
        <w:rPr>
          <w:rStyle w:val="titreOeuvre"/>
        </w:rPr>
        <w:t>Sonnet des Infinitifs</w:t>
      </w:r>
      <w:r>
        <w:rPr>
          <w:rFonts w:ascii="Times" w:hAnsi="Times"/>
        </w:rPr>
        <w:t>.</w:t>
      </w:r>
    </w:p>
    <w:p w:rsidR="00FF2947" w:rsidRDefault="00FF2947" w:rsidP="00940DA3">
      <w:pPr>
        <w:rPr>
          <w:rFonts w:ascii="Times" w:hAnsi="Times"/>
        </w:rPr>
      </w:pPr>
      <w:r>
        <w:rPr>
          <w:rFonts w:ascii="Times" w:hAnsi="Times"/>
        </w:rPr>
        <w:t>Le S.P. : Je m’en moque.</w:t>
      </w:r>
    </w:p>
    <w:p w:rsidR="00FF2947" w:rsidRDefault="00FF2947" w:rsidP="00940DA3">
      <w:pPr>
        <w:rPr>
          <w:rFonts w:ascii="Times" w:hAnsi="Times"/>
        </w:rPr>
      </w:pPr>
      <w:r>
        <w:rPr>
          <w:rFonts w:ascii="Times" w:hAnsi="Times"/>
        </w:rPr>
        <w:t>TOUS : OH-LA-LA.</w:t>
      </w:r>
    </w:p>
    <w:p w:rsidR="00FF2947" w:rsidRDefault="00FF2947" w:rsidP="00940DA3">
      <w:pPr>
        <w:rPr>
          <w:rFonts w:ascii="Times" w:hAnsi="Times"/>
        </w:rPr>
      </w:pPr>
      <w:r>
        <w:rPr>
          <w:rFonts w:ascii="Times" w:hAnsi="Times"/>
        </w:rPr>
        <w:t>Le S.P. : Vous n’allez pas m’ennuyer pour des virgules !</w:t>
      </w:r>
    </w:p>
    <w:p w:rsidR="00FF2947" w:rsidRDefault="00FF2947" w:rsidP="00940DA3">
      <w:pPr>
        <w:rPr>
          <w:rFonts w:ascii="Times" w:hAnsi="Times"/>
        </w:rPr>
      </w:pPr>
      <w:r w:rsidRPr="00FF2947">
        <w:rPr>
          <w:rStyle w:val="nomPersonneAuteur"/>
        </w:rPr>
        <w:t>QUENEAU</w:t>
      </w:r>
      <w:r>
        <w:rPr>
          <w:rFonts w:ascii="Times" w:hAnsi="Times"/>
        </w:rPr>
        <w:t> : On est là pour ça !</w:t>
      </w:r>
    </w:p>
    <w:p w:rsidR="00FF2947" w:rsidRDefault="00FF2947" w:rsidP="00940DA3">
      <w:pPr>
        <w:rPr>
          <w:rFonts w:ascii="Times" w:hAnsi="Times"/>
        </w:rPr>
      </w:pPr>
      <w:r>
        <w:rPr>
          <w:rFonts w:ascii="Times" w:hAnsi="Times"/>
        </w:rPr>
        <w:t>Le S.P. : Puisque vous êtes tous contre moi, c’est bon, je m’esscuse.</w:t>
      </w:r>
    </w:p>
    <w:p w:rsidR="00FF2947" w:rsidRDefault="00FF2947" w:rsidP="00940DA3">
      <w:pPr>
        <w:rPr>
          <w:rFonts w:ascii="Times" w:hAnsi="Times"/>
        </w:rPr>
      </w:pPr>
    </w:p>
    <w:p w:rsidR="00FF2947" w:rsidRDefault="00FF2947" w:rsidP="00FF2947">
      <w:pPr>
        <w:jc w:val="center"/>
        <w:rPr>
          <w:rFonts w:ascii="Times" w:hAnsi="Times"/>
        </w:rPr>
      </w:pPr>
      <w:r>
        <w:rPr>
          <w:rFonts w:ascii="Times" w:hAnsi="Times"/>
        </w:rPr>
        <w:t>*</w:t>
      </w:r>
    </w:p>
    <w:p w:rsidR="00FF2947" w:rsidRDefault="00FF2947" w:rsidP="00FF2947">
      <w:pPr>
        <w:rPr>
          <w:rFonts w:ascii="Times" w:hAnsi="Times"/>
        </w:rPr>
      </w:pPr>
      <w:r w:rsidRPr="00FF2947">
        <w:rPr>
          <w:rStyle w:val="nomOulipien"/>
        </w:rPr>
        <w:t>QUENEAU</w:t>
      </w:r>
      <w:r>
        <w:rPr>
          <w:rFonts w:ascii="Times" w:hAnsi="Times"/>
        </w:rPr>
        <w:t xml:space="preserve"> : J’ai étudié les </w:t>
      </w:r>
      <w:r w:rsidRPr="00FF2947">
        <w:rPr>
          <w:rStyle w:val="notions"/>
        </w:rPr>
        <w:t>isomorphismes</w:t>
      </w:r>
      <w:r>
        <w:rPr>
          <w:rFonts w:ascii="Times" w:hAnsi="Times"/>
        </w:rPr>
        <w:t xml:space="preserve">. Il m’a fallu huit jours pour commencer à comprendre ce que ça peut donner. Si on remplace substantifs, verbes, etc… par d’autres, cela revient à du </w:t>
      </w:r>
      <w:r w:rsidRPr="00FF2947">
        <w:rPr>
          <w:rStyle w:val="notions"/>
        </w:rPr>
        <w:t>S+7</w:t>
      </w:r>
      <w:r>
        <w:rPr>
          <w:rFonts w:ascii="Times" w:hAnsi="Times"/>
        </w:rPr>
        <w:t xml:space="preserve">. Il faut donc transformer </w:t>
      </w:r>
      <w:r w:rsidRPr="00FF2947">
        <w:rPr>
          <w:rFonts w:ascii="Times" w:hAnsi="Times"/>
          <w:i/>
        </w:rPr>
        <w:t>tout</w:t>
      </w:r>
      <w:r>
        <w:rPr>
          <w:rFonts w:ascii="Times" w:hAnsi="Times"/>
        </w:rPr>
        <w:t xml:space="preserve"> le reste. C’est très complexe. On peut faire le tableau d’un sonnet, avec douze colonnes et quatorze rangées, et repérer sujet, verbe, compléments, etc…Ce se complique terriblement avec l’analyse logique. J’ai essayé avec le sonnet </w:t>
      </w:r>
      <w:r w:rsidRPr="00FF2947">
        <w:rPr>
          <w:rStyle w:val="titreDivers"/>
        </w:rPr>
        <w:t xml:space="preserve">Les </w:t>
      </w:r>
      <w:r>
        <w:rPr>
          <w:rStyle w:val="titreDivers"/>
        </w:rPr>
        <w:t>p</w:t>
      </w:r>
      <w:r w:rsidRPr="00FF2947">
        <w:rPr>
          <w:rStyle w:val="titreDivers"/>
        </w:rPr>
        <w:t>rodiges de l’esprit humain</w:t>
      </w:r>
      <w:r>
        <w:rPr>
          <w:rFonts w:ascii="Times" w:hAnsi="Times"/>
        </w:rPr>
        <w:t xml:space="preserve">, de </w:t>
      </w:r>
      <w:r w:rsidRPr="00FF2947">
        <w:rPr>
          <w:rStyle w:val="nomPersonneAuteur"/>
        </w:rPr>
        <w:t>Nicolas Pavillon</w:t>
      </w:r>
      <w:r>
        <w:rPr>
          <w:rFonts w:ascii="Times" w:hAnsi="Times"/>
        </w:rPr>
        <w:t>, où chaque vers est une proposition infinitive. Avec d’autres sonnets, cela devient très difficile.</w:t>
      </w:r>
    </w:p>
    <w:p w:rsidR="00FF2947" w:rsidRDefault="00FF2947" w:rsidP="00FF2947">
      <w:pPr>
        <w:rPr>
          <w:rFonts w:ascii="Times" w:hAnsi="Times"/>
        </w:rPr>
      </w:pPr>
      <w:r w:rsidRPr="00FF2947">
        <w:rPr>
          <w:rStyle w:val="nomOulipien"/>
        </w:rPr>
        <w:t>LESCURE</w:t>
      </w:r>
      <w:r>
        <w:rPr>
          <w:rFonts w:ascii="Times" w:hAnsi="Times"/>
        </w:rPr>
        <w:t xml:space="preserve"> : Il faudrait poser la question à </w:t>
      </w:r>
      <w:r w:rsidRPr="00FF2947">
        <w:rPr>
          <w:rStyle w:val="NomPersonneDivers"/>
        </w:rPr>
        <w:t>Gérald Antoine</w:t>
      </w:r>
      <w:r>
        <w:rPr>
          <w:rFonts w:ascii="Times" w:hAnsi="Times"/>
        </w:rPr>
        <w:t xml:space="preserve">. </w:t>
      </w:r>
    </w:p>
    <w:p w:rsidR="000E119A" w:rsidRDefault="000E119A" w:rsidP="00FF2947">
      <w:pPr>
        <w:rPr>
          <w:rFonts w:ascii="Times" w:hAnsi="Times"/>
        </w:rPr>
      </w:pPr>
      <w:r w:rsidRPr="000E119A">
        <w:rPr>
          <w:rStyle w:val="nomOulipien"/>
        </w:rPr>
        <w:t>LE LIONNAIS</w:t>
      </w:r>
      <w:r>
        <w:rPr>
          <w:rFonts w:ascii="Times" w:hAnsi="Times"/>
        </w:rPr>
        <w:t> : Je crois qu’il faut commencer avec des poèmes peu difficiles, pour se rendre compte des difficultés. On peut s’approcher du poème en se contentant du substantif, du verbe et des adjectifs. Ou ajouter les verbes ? L’</w:t>
      </w:r>
      <w:r w:rsidRPr="00DB3309">
        <w:rPr>
          <w:rStyle w:val="notions"/>
        </w:rPr>
        <w:t>isomorphisme</w:t>
      </w:r>
      <w:r>
        <w:rPr>
          <w:rFonts w:ascii="Times" w:hAnsi="Times"/>
        </w:rPr>
        <w:t xml:space="preserve"> complet est très difficile.</w:t>
      </w:r>
    </w:p>
    <w:p w:rsidR="00DB3309" w:rsidRDefault="00DB3309" w:rsidP="00FF2947">
      <w:pPr>
        <w:rPr>
          <w:rFonts w:ascii="Times" w:hAnsi="Times"/>
        </w:rPr>
      </w:pPr>
      <w:r w:rsidRPr="00DB3309">
        <w:rPr>
          <w:rStyle w:val="nomOulipien"/>
        </w:rPr>
        <w:t>BENS</w:t>
      </w:r>
      <w:r>
        <w:rPr>
          <w:rFonts w:ascii="Times" w:hAnsi="Times"/>
        </w:rPr>
        <w:t xml:space="preserve"> : Où le morphisme, si on change tout ? Je veux dire : qu’est-ce qui est iso ? </w:t>
      </w:r>
    </w:p>
    <w:p w:rsidR="00DB3309" w:rsidRDefault="00847ABA" w:rsidP="00FF2947">
      <w:pPr>
        <w:rPr>
          <w:rFonts w:ascii="Times" w:hAnsi="Times"/>
        </w:rPr>
      </w:pPr>
      <w:r w:rsidRPr="00847ABA">
        <w:rPr>
          <w:rStyle w:val="nomOulipien"/>
        </w:rPr>
        <w:t>LE LIONNAIS</w:t>
      </w:r>
      <w:r>
        <w:rPr>
          <w:rFonts w:ascii="Times" w:hAnsi="Times"/>
        </w:rPr>
        <w:t xml:space="preserve"> : On conserve les parties du discours. Les propositions restent semblables. </w:t>
      </w:r>
    </w:p>
    <w:p w:rsidR="00847ABA" w:rsidRDefault="00847ABA" w:rsidP="00FF2947">
      <w:pPr>
        <w:rPr>
          <w:rFonts w:ascii="Times" w:hAnsi="Times"/>
        </w:rPr>
      </w:pPr>
      <w:r w:rsidRPr="00847ABA">
        <w:rPr>
          <w:rStyle w:val="nomOulipien"/>
        </w:rPr>
        <w:t>QUEVAL</w:t>
      </w:r>
      <w:r>
        <w:rPr>
          <w:rFonts w:ascii="Times" w:hAnsi="Times"/>
        </w:rPr>
        <w:t> : En réalité, c’est singulier, pour des potentialisateurs…</w:t>
      </w:r>
    </w:p>
    <w:p w:rsidR="00847ABA" w:rsidRDefault="00847ABA" w:rsidP="00FF2947">
      <w:pPr>
        <w:rPr>
          <w:rFonts w:ascii="Times" w:hAnsi="Times"/>
        </w:rPr>
      </w:pPr>
      <w:r w:rsidRPr="00847ABA">
        <w:rPr>
          <w:rStyle w:val="nomOulipien"/>
        </w:rPr>
        <w:t>LE LIONNAIS</w:t>
      </w:r>
      <w:r>
        <w:rPr>
          <w:rFonts w:ascii="Times" w:hAnsi="Times"/>
        </w:rPr>
        <w:t> : Potentiomaîtres !</w:t>
      </w:r>
    </w:p>
    <w:p w:rsidR="00847ABA" w:rsidRDefault="00344DC6" w:rsidP="00FF2947">
      <w:pPr>
        <w:rPr>
          <w:rFonts w:ascii="Times" w:hAnsi="Times"/>
        </w:rPr>
      </w:pPr>
      <w:r w:rsidRPr="00344DC6">
        <w:rPr>
          <w:rStyle w:val="nomOulipien"/>
        </w:rPr>
        <w:t>QUEVAL</w:t>
      </w:r>
      <w:r>
        <w:rPr>
          <w:rFonts w:ascii="Times" w:hAnsi="Times"/>
        </w:rPr>
        <w:t xml:space="preserve"> : </w:t>
      </w:r>
      <w:r w:rsidR="00951585">
        <w:rPr>
          <w:rFonts w:ascii="Times" w:hAnsi="Times"/>
        </w:rPr>
        <w:t>…</w:t>
      </w:r>
      <w:r>
        <w:rPr>
          <w:rFonts w:ascii="Times" w:hAnsi="Times"/>
        </w:rPr>
        <w:t xml:space="preserve">C’est très joli de mettre des propositions à la place des propositions. Mais nous n’avons pas à inventer l’équivalence des sonnets. Nous devons inventer des </w:t>
      </w:r>
      <w:r w:rsidRPr="009F0C28">
        <w:rPr>
          <w:rStyle w:val="notions"/>
        </w:rPr>
        <w:t>contenants</w:t>
      </w:r>
      <w:r>
        <w:rPr>
          <w:rFonts w:ascii="Times" w:hAnsi="Times"/>
        </w:rPr>
        <w:t>.</w:t>
      </w:r>
    </w:p>
    <w:p w:rsidR="00344DC6" w:rsidRDefault="009F0C28" w:rsidP="00FF2947">
      <w:pPr>
        <w:rPr>
          <w:rFonts w:ascii="Times" w:hAnsi="Times"/>
        </w:rPr>
      </w:pPr>
      <w:r w:rsidRPr="009F0C28">
        <w:rPr>
          <w:rStyle w:val="nomOulipien"/>
        </w:rPr>
        <w:t>LE LIONNAIS</w:t>
      </w:r>
      <w:r>
        <w:rPr>
          <w:rFonts w:ascii="Times" w:hAnsi="Times"/>
        </w:rPr>
        <w:t xml:space="preserve"> : Ce n’est pas une </w:t>
      </w:r>
      <w:r w:rsidRPr="009F0C28">
        <w:rPr>
          <w:rStyle w:val="notions"/>
        </w:rPr>
        <w:t>forme fixe</w:t>
      </w:r>
      <w:r w:rsidR="00951585">
        <w:rPr>
          <w:rFonts w:ascii="Times" w:hAnsi="Times"/>
        </w:rPr>
        <w:t>!</w:t>
      </w:r>
      <w:r>
        <w:rPr>
          <w:rFonts w:ascii="Times" w:hAnsi="Times"/>
        </w:rPr>
        <w:t xml:space="preserve"> C’est une </w:t>
      </w:r>
      <w:r w:rsidRPr="009F0C28">
        <w:rPr>
          <w:rStyle w:val="notions"/>
        </w:rPr>
        <w:t>technique</w:t>
      </w:r>
      <w:r>
        <w:rPr>
          <w:rFonts w:ascii="Times" w:hAnsi="Times"/>
        </w:rPr>
        <w:t>…</w:t>
      </w:r>
    </w:p>
    <w:p w:rsidR="009F0C28" w:rsidRDefault="00951585" w:rsidP="00FF2947">
      <w:pPr>
        <w:rPr>
          <w:rFonts w:ascii="Times" w:hAnsi="Times"/>
        </w:rPr>
      </w:pPr>
      <w:r w:rsidRPr="00951585">
        <w:rPr>
          <w:rStyle w:val="nomOulipien"/>
        </w:rPr>
        <w:t>ARNAUD</w:t>
      </w:r>
      <w:r>
        <w:rPr>
          <w:rFonts w:ascii="Times" w:hAnsi="Times"/>
        </w:rPr>
        <w:t xml:space="preserve"> : En 1942, j’avais fait un jeu de cet ordre…Un poème était passé de l’un à l’autre, et chacun le modifiait en utilisant uniquement des synonymes. Je tâcherais d’en retrouver des exemples et de les communiquer à une prochaine réunion. </w:t>
      </w:r>
    </w:p>
    <w:p w:rsidR="00951585" w:rsidRDefault="00951585" w:rsidP="00FF2947">
      <w:pPr>
        <w:rPr>
          <w:rFonts w:ascii="Times" w:hAnsi="Times"/>
        </w:rPr>
      </w:pPr>
    </w:p>
    <w:p w:rsidR="00951585" w:rsidRDefault="00FF071A" w:rsidP="00FF071A">
      <w:pPr>
        <w:jc w:val="center"/>
        <w:rPr>
          <w:rFonts w:ascii="Times" w:hAnsi="Times"/>
        </w:rPr>
      </w:pPr>
      <w:r>
        <w:rPr>
          <w:rFonts w:ascii="Times" w:hAnsi="Times"/>
        </w:rPr>
        <w:t>*</w:t>
      </w:r>
    </w:p>
    <w:p w:rsidR="00FF071A" w:rsidRDefault="00FF071A" w:rsidP="00FF071A">
      <w:pPr>
        <w:rPr>
          <w:rFonts w:ascii="Times" w:hAnsi="Times"/>
        </w:rPr>
      </w:pPr>
      <w:r>
        <w:rPr>
          <w:rFonts w:ascii="Times" w:hAnsi="Times"/>
        </w:rPr>
        <w:tab/>
      </w:r>
      <w:r w:rsidRPr="00FF071A">
        <w:rPr>
          <w:rStyle w:val="nomOulipien"/>
        </w:rPr>
        <w:t>Bens</w:t>
      </w:r>
      <w:r>
        <w:rPr>
          <w:rFonts w:ascii="Times" w:hAnsi="Times"/>
        </w:rPr>
        <w:t xml:space="preserve"> lit deux </w:t>
      </w:r>
      <w:r w:rsidRPr="00FF071A">
        <w:rPr>
          <w:rStyle w:val="refDocument"/>
        </w:rPr>
        <w:t>poèmes antérimés</w:t>
      </w:r>
      <w:r>
        <w:rPr>
          <w:rFonts w:ascii="Times" w:hAnsi="Times"/>
        </w:rPr>
        <w:t xml:space="preserve"> que l’on verse aux archives.</w:t>
      </w:r>
    </w:p>
    <w:p w:rsidR="00FF071A" w:rsidRDefault="00FF071A" w:rsidP="00FF071A">
      <w:pPr>
        <w:rPr>
          <w:rFonts w:ascii="Times" w:hAnsi="Times"/>
        </w:rPr>
      </w:pPr>
    </w:p>
    <w:p w:rsidR="00FF071A" w:rsidRDefault="00FF071A" w:rsidP="00FF071A">
      <w:pPr>
        <w:jc w:val="center"/>
        <w:rPr>
          <w:rFonts w:ascii="Times" w:hAnsi="Times"/>
        </w:rPr>
      </w:pPr>
      <w:r>
        <w:rPr>
          <w:rFonts w:ascii="Times" w:hAnsi="Times"/>
        </w:rPr>
        <w:t>*</w:t>
      </w:r>
    </w:p>
    <w:p w:rsidR="00FF071A" w:rsidRDefault="00FF071A" w:rsidP="00FF071A">
      <w:pPr>
        <w:rPr>
          <w:rFonts w:ascii="Times" w:hAnsi="Times"/>
        </w:rPr>
      </w:pPr>
      <w:r>
        <w:rPr>
          <w:rFonts w:ascii="Times" w:hAnsi="Times"/>
        </w:rPr>
        <w:tab/>
        <w:t>Le S.P. répond aux diverses accusations concer</w:t>
      </w:r>
      <w:r w:rsidR="00C44A3F">
        <w:rPr>
          <w:rFonts w:ascii="Times" w:hAnsi="Times"/>
        </w:rPr>
        <w:t xml:space="preserve">nant le retard des </w:t>
      </w:r>
      <w:r w:rsidR="00C44A3F" w:rsidRPr="00C44A3F">
        <w:rPr>
          <w:rStyle w:val="refDocument"/>
        </w:rPr>
        <w:t>comptes</w:t>
      </w:r>
      <w:r w:rsidRPr="00C44A3F">
        <w:rPr>
          <w:rStyle w:val="refDocument"/>
        </w:rPr>
        <w:t>-rendus</w:t>
      </w:r>
      <w:r>
        <w:rPr>
          <w:rFonts w:ascii="Times" w:hAnsi="Times"/>
        </w:rPr>
        <w:t xml:space="preserve"> de séance (Il y répond mal.) Et promet de faire mieux à l’avenir.</w:t>
      </w:r>
    </w:p>
    <w:p w:rsidR="00FF071A" w:rsidRDefault="00FF071A" w:rsidP="00FF071A">
      <w:pPr>
        <w:rPr>
          <w:rFonts w:ascii="Times" w:hAnsi="Times"/>
        </w:rPr>
      </w:pPr>
    </w:p>
    <w:p w:rsidR="00FF071A" w:rsidRDefault="00FF071A" w:rsidP="00FF071A">
      <w:pPr>
        <w:rPr>
          <w:rFonts w:ascii="Times" w:hAnsi="Times"/>
        </w:rPr>
      </w:pPr>
      <w:r>
        <w:rPr>
          <w:rFonts w:ascii="Times" w:hAnsi="Times"/>
        </w:rPr>
        <w:tab/>
        <w:t xml:space="preserve">La prochaine réunion est fixée au </w:t>
      </w:r>
    </w:p>
    <w:p w:rsidR="00FF071A" w:rsidRDefault="00FF071A" w:rsidP="00FF071A">
      <w:pPr>
        <w:rPr>
          <w:rFonts w:ascii="Times" w:hAnsi="Times"/>
        </w:rPr>
      </w:pPr>
      <w:r>
        <w:rPr>
          <w:rFonts w:ascii="Times" w:hAnsi="Times"/>
        </w:rPr>
        <w:tab/>
      </w:r>
      <w:r>
        <w:rPr>
          <w:rFonts w:ascii="Times" w:hAnsi="Times"/>
        </w:rPr>
        <w:tab/>
        <w:t>JEUDI 12 AVRIL 1962</w:t>
      </w:r>
    </w:p>
    <w:p w:rsidR="00FF071A" w:rsidRDefault="00FF071A" w:rsidP="00FF071A">
      <w:pPr>
        <w:rPr>
          <w:rFonts w:ascii="Times" w:hAnsi="Times"/>
        </w:rPr>
      </w:pPr>
      <w:r>
        <w:rPr>
          <w:rFonts w:ascii="Times" w:hAnsi="Times"/>
        </w:rPr>
        <w:lastRenderedPageBreak/>
        <w:tab/>
      </w:r>
      <w:r w:rsidR="00C44A3F">
        <w:rPr>
          <w:rFonts w:ascii="Times" w:hAnsi="Times"/>
        </w:rPr>
        <w:t>à</w:t>
      </w:r>
      <w:r>
        <w:rPr>
          <w:rFonts w:ascii="Times" w:hAnsi="Times"/>
        </w:rPr>
        <w:t xml:space="preserve"> midi 30, au Restaurant du Vieux Paris.</w:t>
      </w:r>
    </w:p>
    <w:p w:rsidR="00C44A3F" w:rsidRDefault="00C44A3F" w:rsidP="00FF071A">
      <w:pPr>
        <w:rPr>
          <w:rFonts w:ascii="Times" w:hAnsi="Times"/>
        </w:rPr>
      </w:pPr>
    </w:p>
    <w:p w:rsidR="00C44A3F" w:rsidRPr="00FF2947" w:rsidRDefault="00C44A3F" w:rsidP="00FF071A">
      <w:pPr>
        <w:rPr>
          <w:rFonts w:ascii="Times" w:hAnsi="Times"/>
        </w:rPr>
      </w:pPr>
      <w:r>
        <w:rPr>
          <w:rFonts w:ascii="Times" w:hAnsi="Times"/>
        </w:rPr>
        <w:t>Le Secrétaire Provisoire.</w:t>
      </w:r>
    </w:p>
    <w:sectPr w:rsidR="00C44A3F" w:rsidRPr="00FF2947" w:rsidSect="0083449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596FF0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830A53E"/>
    <w:lvl w:ilvl="0">
      <w:start w:val="1"/>
      <w:numFmt w:val="decimal"/>
      <w:lvlText w:val="%1."/>
      <w:lvlJc w:val="left"/>
      <w:pPr>
        <w:tabs>
          <w:tab w:val="num" w:pos="1492"/>
        </w:tabs>
        <w:ind w:left="1492" w:hanging="360"/>
      </w:pPr>
    </w:lvl>
  </w:abstractNum>
  <w:abstractNum w:abstractNumId="2">
    <w:nsid w:val="FFFFFF7D"/>
    <w:multiLevelType w:val="singleLevel"/>
    <w:tmpl w:val="63180AAC"/>
    <w:lvl w:ilvl="0">
      <w:start w:val="1"/>
      <w:numFmt w:val="decimal"/>
      <w:lvlText w:val="%1."/>
      <w:lvlJc w:val="left"/>
      <w:pPr>
        <w:tabs>
          <w:tab w:val="num" w:pos="1209"/>
        </w:tabs>
        <w:ind w:left="1209" w:hanging="360"/>
      </w:pPr>
    </w:lvl>
  </w:abstractNum>
  <w:abstractNum w:abstractNumId="3">
    <w:nsid w:val="FFFFFF7E"/>
    <w:multiLevelType w:val="singleLevel"/>
    <w:tmpl w:val="85C8E0F2"/>
    <w:lvl w:ilvl="0">
      <w:start w:val="1"/>
      <w:numFmt w:val="decimal"/>
      <w:lvlText w:val="%1."/>
      <w:lvlJc w:val="left"/>
      <w:pPr>
        <w:tabs>
          <w:tab w:val="num" w:pos="926"/>
        </w:tabs>
        <w:ind w:left="926" w:hanging="360"/>
      </w:pPr>
    </w:lvl>
  </w:abstractNum>
  <w:abstractNum w:abstractNumId="4">
    <w:nsid w:val="FFFFFF7F"/>
    <w:multiLevelType w:val="singleLevel"/>
    <w:tmpl w:val="BFF499BE"/>
    <w:lvl w:ilvl="0">
      <w:start w:val="1"/>
      <w:numFmt w:val="decimal"/>
      <w:lvlText w:val="%1."/>
      <w:lvlJc w:val="left"/>
      <w:pPr>
        <w:tabs>
          <w:tab w:val="num" w:pos="643"/>
        </w:tabs>
        <w:ind w:left="643" w:hanging="360"/>
      </w:pPr>
    </w:lvl>
  </w:abstractNum>
  <w:abstractNum w:abstractNumId="5">
    <w:nsid w:val="FFFFFF80"/>
    <w:multiLevelType w:val="singleLevel"/>
    <w:tmpl w:val="CC4AAD76"/>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BFB41130"/>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55EF976"/>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C0D6648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B9A0A1CC"/>
    <w:lvl w:ilvl="0">
      <w:start w:val="1"/>
      <w:numFmt w:val="decimal"/>
      <w:lvlText w:val="%1."/>
      <w:lvlJc w:val="left"/>
      <w:pPr>
        <w:tabs>
          <w:tab w:val="num" w:pos="360"/>
        </w:tabs>
        <w:ind w:left="360" w:hanging="360"/>
      </w:pPr>
    </w:lvl>
  </w:abstractNum>
  <w:abstractNum w:abstractNumId="10">
    <w:nsid w:val="FFFFFF89"/>
    <w:multiLevelType w:val="singleLevel"/>
    <w:tmpl w:val="D3EEE084"/>
    <w:lvl w:ilvl="0">
      <w:start w:val="1"/>
      <w:numFmt w:val="bullet"/>
      <w:lvlText w:val=""/>
      <w:lvlJc w:val="left"/>
      <w:pPr>
        <w:tabs>
          <w:tab w:val="num" w:pos="360"/>
        </w:tabs>
        <w:ind w:left="360" w:hanging="360"/>
      </w:pPr>
      <w:rPr>
        <w:rFonts w:ascii="Symbol" w:hAnsi="Symbol" w:hint="default"/>
      </w:rPr>
    </w:lvl>
  </w:abstractNum>
  <w:abstractNum w:abstractNumId="11">
    <w:nsid w:val="0829437B"/>
    <w:multiLevelType w:val="multilevel"/>
    <w:tmpl w:val="08949672"/>
    <w:name w:val="heading"/>
    <w:lvl w:ilvl="0">
      <w:start w:val="1"/>
      <w:numFmt w:val="decimal"/>
      <w:lvlText w:val="%1"/>
      <w:lvlJc w:val="left"/>
      <w:pPr>
        <w:ind w:left="432" w:hanging="432"/>
      </w:pPr>
      <w:rPr>
        <w:rFonts w:hint="default"/>
      </w:rPr>
    </w:lvl>
    <w:lvl w:ilvl="1">
      <w:start w:val="1"/>
      <w:numFmt w:val="decimal"/>
      <w:lvlText w:val="%1.%2"/>
      <w:lvlJc w:val="left"/>
      <w:pPr>
        <w:ind w:left="648" w:hanging="648"/>
      </w:pPr>
      <w:rPr>
        <w:rFonts w:hint="default"/>
      </w:rPr>
    </w:lvl>
    <w:lvl w:ilvl="2">
      <w:start w:val="1"/>
      <w:numFmt w:val="decimal"/>
      <w:lvlText w:val="%1.%2.%3"/>
      <w:lvlJc w:val="left"/>
      <w:pPr>
        <w:ind w:left="864" w:hanging="864"/>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296" w:hanging="1296"/>
      </w:pPr>
      <w:rPr>
        <w:rFonts w:hint="default"/>
      </w:rPr>
    </w:lvl>
    <w:lvl w:ilvl="5">
      <w:start w:val="1"/>
      <w:numFmt w:val="decimal"/>
      <w:lvlText w:val="%1.%2.%3.%4.%5.%6"/>
      <w:lvlJc w:val="left"/>
      <w:pPr>
        <w:ind w:left="1512" w:hanging="1512"/>
      </w:pPr>
      <w:rPr>
        <w:rFonts w:hint="default"/>
      </w:rPr>
    </w:lvl>
    <w:lvl w:ilvl="6">
      <w:start w:val="1"/>
      <w:numFmt w:val="decimal"/>
      <w:lvlText w:val="%1.%2.%3.%4.%5.%6.%7"/>
      <w:lvlJc w:val="left"/>
      <w:pPr>
        <w:ind w:left="1728" w:hanging="1728"/>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160" w:hanging="2160"/>
      </w:pPr>
      <w:rPr>
        <w:rFonts w:hint="default"/>
      </w:rPr>
    </w:lvl>
  </w:abstractNum>
  <w:abstractNum w:abstractNumId="12">
    <w:nsid w:val="0D1054A4"/>
    <w:multiLevelType w:val="multilevel"/>
    <w:tmpl w:val="D584C9A8"/>
    <w:lvl w:ilvl="0">
      <w:start w:val="1"/>
      <w:numFmt w:val="bullet"/>
      <w:lvlText w:val="•"/>
      <w:lvlJc w:val="left"/>
      <w:pPr>
        <w:ind w:left="360" w:firstLine="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Symbol" w:hAnsi="Symbol" w:hint="default"/>
        <w:color w:val="auto"/>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bullet"/>
      <w:lvlText w:val="•"/>
      <w:lvlJc w:val="left"/>
      <w:pPr>
        <w:ind w:left="2160" w:hanging="360"/>
      </w:pPr>
      <w:rPr>
        <w:rFonts w:ascii="Symbol" w:hAnsi="Symbol" w:hint="default"/>
        <w:color w:val="auto"/>
      </w:rPr>
    </w:lvl>
    <w:lvl w:ilvl="6">
      <w:start w:val="1"/>
      <w:numFmt w:val="bullet"/>
      <w:lvlText w:val="•"/>
      <w:lvlJc w:val="left"/>
      <w:pPr>
        <w:ind w:left="2520" w:hanging="360"/>
      </w:pPr>
      <w:rPr>
        <w:rFonts w:ascii="Symbol" w:hAnsi="Symbol" w:hint="default"/>
        <w:color w:val="auto"/>
      </w:rPr>
    </w:lvl>
    <w:lvl w:ilvl="7">
      <w:start w:val="1"/>
      <w:numFmt w:val="bullet"/>
      <w:lvlText w:val="•"/>
      <w:lvlJc w:val="left"/>
      <w:pPr>
        <w:ind w:left="2880" w:hanging="360"/>
      </w:pPr>
      <w:rPr>
        <w:rFonts w:ascii="Symbol" w:hAnsi="Symbol" w:hint="default"/>
        <w:color w:val="auto"/>
      </w:rPr>
    </w:lvl>
    <w:lvl w:ilvl="8">
      <w:numFmt w:val="decimal"/>
      <w:lvlText w:val=""/>
      <w:lvlJc w:val="left"/>
    </w:lvl>
  </w:abstractNum>
  <w:abstractNum w:abstractNumId="13">
    <w:nsid w:val="16D175CF"/>
    <w:multiLevelType w:val="multilevel"/>
    <w:tmpl w:val="040C001D"/>
    <w:styleLink w:val="liste-presents"/>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22EE499C"/>
    <w:multiLevelType w:val="multilevel"/>
    <w:tmpl w:val="040C001D"/>
    <w:styleLink w:val="Liste-presents0"/>
    <w:lvl w:ilvl="0">
      <w:start w:val="1"/>
      <w:numFmt w:val="bullet"/>
      <w:lvlText w:val=""/>
      <w:lvlJc w:val="left"/>
      <w:pPr>
        <w:ind w:left="360" w:hanging="360"/>
      </w:pPr>
      <w:rPr>
        <w:rFonts w:ascii="Symbol" w:hAnsi="Symbol" w:hint="default"/>
        <w:color w:val="92CDDC" w:themeColor="accent5" w:themeTint="99"/>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35AF3135"/>
    <w:multiLevelType w:val="hybridMultilevel"/>
    <w:tmpl w:val="D910B3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8BF3C43"/>
    <w:multiLevelType w:val="hybridMultilevel"/>
    <w:tmpl w:val="414A37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3AA46189"/>
    <w:multiLevelType w:val="hybridMultilevel"/>
    <w:tmpl w:val="0D48F9EC"/>
    <w:lvl w:ilvl="0" w:tplc="5CF21874">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3DB1725C"/>
    <w:multiLevelType w:val="hybridMultilevel"/>
    <w:tmpl w:val="021C39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4FFA00E7"/>
    <w:multiLevelType w:val="hybridMultilevel"/>
    <w:tmpl w:val="3E28D1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545B79CD"/>
    <w:multiLevelType w:val="hybridMultilevel"/>
    <w:tmpl w:val="05CE306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565E0A03"/>
    <w:multiLevelType w:val="hybridMultilevel"/>
    <w:tmpl w:val="9CF876E2"/>
    <w:lvl w:ilvl="0" w:tplc="4CD2714E">
      <w:start w:val="1"/>
      <w:numFmt w:val="decimal"/>
      <w:lvlText w:val="[%1]"/>
      <w:lvlJc w:val="left"/>
      <w:pPr>
        <w:ind w:left="1080" w:hanging="1080"/>
      </w:pPr>
      <w:rPr>
        <w:rFonts w:hint="default"/>
      </w:rPr>
    </w:lvl>
    <w:lvl w:ilvl="1" w:tplc="4D042B84">
      <w:start w:val="1"/>
      <w:numFmt w:val="lowerLetter"/>
      <w:lvlText w:val="%2."/>
      <w:lvlJc w:val="left"/>
      <w:pPr>
        <w:ind w:left="1440" w:hanging="360"/>
      </w:pPr>
    </w:lvl>
    <w:lvl w:ilvl="2" w:tplc="F34E82F6">
      <w:start w:val="1"/>
      <w:numFmt w:val="lowerRoman"/>
      <w:lvlText w:val="%3."/>
      <w:lvlJc w:val="right"/>
      <w:pPr>
        <w:ind w:left="2160" w:hanging="180"/>
      </w:pPr>
    </w:lvl>
    <w:lvl w:ilvl="3" w:tplc="BCC0959E">
      <w:start w:val="1"/>
      <w:numFmt w:val="decimal"/>
      <w:lvlText w:val="%4."/>
      <w:lvlJc w:val="left"/>
      <w:pPr>
        <w:ind w:left="2880" w:hanging="360"/>
      </w:pPr>
    </w:lvl>
    <w:lvl w:ilvl="4" w:tplc="672A3614">
      <w:start w:val="1"/>
      <w:numFmt w:val="lowerLetter"/>
      <w:lvlText w:val="%5."/>
      <w:lvlJc w:val="left"/>
      <w:pPr>
        <w:ind w:left="3600" w:hanging="360"/>
      </w:pPr>
    </w:lvl>
    <w:lvl w:ilvl="5" w:tplc="022250DE">
      <w:start w:val="1"/>
      <w:numFmt w:val="lowerRoman"/>
      <w:lvlText w:val="%6."/>
      <w:lvlJc w:val="right"/>
      <w:pPr>
        <w:ind w:left="4320" w:hanging="180"/>
      </w:pPr>
    </w:lvl>
    <w:lvl w:ilvl="6" w:tplc="E4F4E43C">
      <w:start w:val="1"/>
      <w:numFmt w:val="decimal"/>
      <w:lvlText w:val="%7."/>
      <w:lvlJc w:val="left"/>
      <w:pPr>
        <w:ind w:left="5040" w:hanging="360"/>
      </w:pPr>
    </w:lvl>
    <w:lvl w:ilvl="7" w:tplc="7442AB62">
      <w:start w:val="1"/>
      <w:numFmt w:val="lowerLetter"/>
      <w:lvlText w:val="%8."/>
      <w:lvlJc w:val="left"/>
      <w:pPr>
        <w:ind w:left="5760" w:hanging="360"/>
      </w:pPr>
    </w:lvl>
    <w:lvl w:ilvl="8" w:tplc="7F6251C8">
      <w:start w:val="1"/>
      <w:numFmt w:val="lowerRoman"/>
      <w:lvlText w:val="%9."/>
      <w:lvlJc w:val="right"/>
      <w:pPr>
        <w:ind w:left="6480" w:hanging="180"/>
      </w:pPr>
    </w:lvl>
  </w:abstractNum>
  <w:abstractNum w:abstractNumId="22">
    <w:nsid w:val="5AEC60D0"/>
    <w:multiLevelType w:val="multilevel"/>
    <w:tmpl w:val="A0346E1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upp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6A5A5954"/>
    <w:multiLevelType w:val="multilevel"/>
    <w:tmpl w:val="8DEAB50C"/>
    <w:lvl w:ilvl="0">
      <w:start w:val="1"/>
      <w:numFmt w:val="upperLetter"/>
      <w:suff w:val="nothing"/>
      <w:lvlText w:val="Annex %1: "/>
      <w:lvlJc w:val="left"/>
      <w:pPr>
        <w:ind w:left="0" w:firstLine="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936" w:hanging="936"/>
      </w:pPr>
      <w:rPr>
        <w:rFonts w:hint="default"/>
      </w:rPr>
    </w:lvl>
    <w:lvl w:ilvl="3">
      <w:start w:val="1"/>
      <w:numFmt w:val="decimal"/>
      <w:lvlText w:val="%1.%2.%3.%4"/>
      <w:lvlJc w:val="left"/>
      <w:pPr>
        <w:ind w:left="1152" w:hanging="1152"/>
      </w:pPr>
      <w:rPr>
        <w:rFonts w:hint="default"/>
      </w:rPr>
    </w:lvl>
    <w:lvl w:ilvl="4">
      <w:start w:val="1"/>
      <w:numFmt w:val="decimal"/>
      <w:lvlText w:val="%1.%2.%3.%4.%5"/>
      <w:lvlJc w:val="left"/>
      <w:pPr>
        <w:ind w:left="1368" w:hanging="1368"/>
      </w:pPr>
      <w:rPr>
        <w:rFonts w:hint="default"/>
      </w:rPr>
    </w:lvl>
    <w:lvl w:ilvl="5">
      <w:start w:val="1"/>
      <w:numFmt w:val="decimal"/>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abstractNum w:abstractNumId="24">
    <w:nsid w:val="6C2810AB"/>
    <w:multiLevelType w:val="hybridMultilevel"/>
    <w:tmpl w:val="476C8504"/>
    <w:lvl w:ilvl="0" w:tplc="94087F9E">
      <w:start w:val="1"/>
      <w:numFmt w:val="decimal"/>
      <w:suff w:val="space"/>
      <w:lvlText w:val="Figure %1"/>
      <w:lvlJc w:val="left"/>
      <w:pPr>
        <w:ind w:left="0" w:firstLine="0"/>
      </w:pPr>
      <w:rPr>
        <w:rFonts w:hint="default"/>
      </w:rPr>
    </w:lvl>
    <w:lvl w:ilvl="1" w:tplc="58680E5C">
      <w:start w:val="1"/>
      <w:numFmt w:val="lowerLetter"/>
      <w:lvlText w:val="%2."/>
      <w:lvlJc w:val="left"/>
      <w:pPr>
        <w:ind w:left="1440" w:hanging="360"/>
      </w:pPr>
    </w:lvl>
    <w:lvl w:ilvl="2" w:tplc="43C068AE">
      <w:start w:val="1"/>
      <w:numFmt w:val="lowerRoman"/>
      <w:lvlText w:val="%3."/>
      <w:lvlJc w:val="right"/>
      <w:pPr>
        <w:ind w:left="2160" w:hanging="180"/>
      </w:pPr>
    </w:lvl>
    <w:lvl w:ilvl="3" w:tplc="6A1C1530">
      <w:start w:val="1"/>
      <w:numFmt w:val="decimal"/>
      <w:lvlText w:val="%4."/>
      <w:lvlJc w:val="left"/>
      <w:pPr>
        <w:ind w:left="2880" w:hanging="360"/>
      </w:pPr>
    </w:lvl>
    <w:lvl w:ilvl="4" w:tplc="2DB86F5C">
      <w:start w:val="1"/>
      <w:numFmt w:val="lowerLetter"/>
      <w:lvlText w:val="%5."/>
      <w:lvlJc w:val="left"/>
      <w:pPr>
        <w:ind w:left="3600" w:hanging="360"/>
      </w:pPr>
    </w:lvl>
    <w:lvl w:ilvl="5" w:tplc="A7A6F5FA">
      <w:start w:val="1"/>
      <w:numFmt w:val="lowerRoman"/>
      <w:lvlText w:val="%6."/>
      <w:lvlJc w:val="right"/>
      <w:pPr>
        <w:ind w:left="4320" w:hanging="180"/>
      </w:pPr>
    </w:lvl>
    <w:lvl w:ilvl="6" w:tplc="F9803E7E">
      <w:start w:val="1"/>
      <w:numFmt w:val="decimal"/>
      <w:lvlText w:val="%7."/>
      <w:lvlJc w:val="left"/>
      <w:pPr>
        <w:ind w:left="5040" w:hanging="360"/>
      </w:pPr>
    </w:lvl>
    <w:lvl w:ilvl="7" w:tplc="DC621AD8">
      <w:start w:val="1"/>
      <w:numFmt w:val="lowerLetter"/>
      <w:lvlText w:val="%8."/>
      <w:lvlJc w:val="left"/>
      <w:pPr>
        <w:ind w:left="5760" w:hanging="360"/>
      </w:pPr>
    </w:lvl>
    <w:lvl w:ilvl="8" w:tplc="5582B462">
      <w:start w:val="1"/>
      <w:numFmt w:val="lowerRoman"/>
      <w:lvlText w:val="%9."/>
      <w:lvlJc w:val="right"/>
      <w:pPr>
        <w:ind w:left="6480" w:hanging="180"/>
      </w:pPr>
    </w:lvl>
  </w:abstractNum>
  <w:abstractNum w:abstractNumId="25">
    <w:nsid w:val="7AD461C2"/>
    <w:multiLevelType w:val="hybridMultilevel"/>
    <w:tmpl w:val="CD2A504E"/>
    <w:lvl w:ilvl="0" w:tplc="19CE780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E1E22BE"/>
    <w:multiLevelType w:val="hybridMultilevel"/>
    <w:tmpl w:val="364667EA"/>
    <w:lvl w:ilvl="0" w:tplc="00ECB94A">
      <w:start w:val="1"/>
      <w:numFmt w:val="decimal"/>
      <w:suff w:val="space"/>
      <w:lvlText w:val="Table %1"/>
      <w:lvlJc w:val="left"/>
      <w:pPr>
        <w:ind w:left="720" w:hanging="360"/>
      </w:pPr>
      <w:rPr>
        <w:rFonts w:hint="default"/>
      </w:rPr>
    </w:lvl>
    <w:lvl w:ilvl="1" w:tplc="02D4E858">
      <w:start w:val="1"/>
      <w:numFmt w:val="lowerLetter"/>
      <w:lvlText w:val="%2."/>
      <w:lvlJc w:val="left"/>
      <w:pPr>
        <w:ind w:left="1440" w:hanging="360"/>
      </w:pPr>
    </w:lvl>
    <w:lvl w:ilvl="2" w:tplc="3F18FE76">
      <w:start w:val="1"/>
      <w:numFmt w:val="lowerRoman"/>
      <w:lvlText w:val="%3."/>
      <w:lvlJc w:val="right"/>
      <w:pPr>
        <w:ind w:left="2160" w:hanging="180"/>
      </w:pPr>
    </w:lvl>
    <w:lvl w:ilvl="3" w:tplc="BD5266C2">
      <w:start w:val="1"/>
      <w:numFmt w:val="decimal"/>
      <w:lvlText w:val="%4."/>
      <w:lvlJc w:val="left"/>
      <w:pPr>
        <w:ind w:left="2880" w:hanging="360"/>
      </w:pPr>
    </w:lvl>
    <w:lvl w:ilvl="4" w:tplc="B87E5004">
      <w:start w:val="1"/>
      <w:numFmt w:val="lowerLetter"/>
      <w:lvlText w:val="%5."/>
      <w:lvlJc w:val="left"/>
      <w:pPr>
        <w:ind w:left="3600" w:hanging="360"/>
      </w:pPr>
    </w:lvl>
    <w:lvl w:ilvl="5" w:tplc="39C20FA2">
      <w:start w:val="1"/>
      <w:numFmt w:val="lowerRoman"/>
      <w:lvlText w:val="%6."/>
      <w:lvlJc w:val="right"/>
      <w:pPr>
        <w:ind w:left="4320" w:hanging="180"/>
      </w:pPr>
    </w:lvl>
    <w:lvl w:ilvl="6" w:tplc="025866F2">
      <w:start w:val="1"/>
      <w:numFmt w:val="decimal"/>
      <w:lvlText w:val="%7."/>
      <w:lvlJc w:val="left"/>
      <w:pPr>
        <w:ind w:left="5040" w:hanging="360"/>
      </w:pPr>
    </w:lvl>
    <w:lvl w:ilvl="7" w:tplc="E044453C">
      <w:start w:val="1"/>
      <w:numFmt w:val="lowerLetter"/>
      <w:lvlText w:val="%8."/>
      <w:lvlJc w:val="left"/>
      <w:pPr>
        <w:ind w:left="5760" w:hanging="360"/>
      </w:pPr>
    </w:lvl>
    <w:lvl w:ilvl="8" w:tplc="85C41ACE">
      <w:start w:val="1"/>
      <w:numFmt w:val="lowerRoman"/>
      <w:lvlText w:val="%9."/>
      <w:lvlJc w:val="right"/>
      <w:pPr>
        <w:ind w:left="6480" w:hanging="180"/>
      </w:pPr>
    </w:lvl>
  </w:abstractNum>
  <w:num w:numId="1">
    <w:abstractNumId w:val="11"/>
  </w:num>
  <w:num w:numId="2">
    <w:abstractNumId w:val="12"/>
  </w:num>
  <w:num w:numId="3">
    <w:abstractNumId w:val="23"/>
  </w:num>
  <w:num w:numId="4">
    <w:abstractNumId w:val="26"/>
  </w:num>
  <w:num w:numId="5">
    <w:abstractNumId w:val="21"/>
  </w:num>
  <w:num w:numId="6">
    <w:abstractNumId w:val="24"/>
  </w:num>
  <w:num w:numId="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8"/>
  </w:num>
  <w:num w:numId="9">
    <w:abstractNumId w:val="20"/>
  </w:num>
  <w:num w:numId="10">
    <w:abstractNumId w:val="9"/>
  </w:num>
  <w:num w:numId="11">
    <w:abstractNumId w:val="4"/>
  </w:num>
  <w:num w:numId="12">
    <w:abstractNumId w:val="3"/>
  </w:num>
  <w:num w:numId="13">
    <w:abstractNumId w:val="2"/>
  </w:num>
  <w:num w:numId="14">
    <w:abstractNumId w:val="1"/>
  </w:num>
  <w:num w:numId="15">
    <w:abstractNumId w:val="10"/>
  </w:num>
  <w:num w:numId="16">
    <w:abstractNumId w:val="8"/>
  </w:num>
  <w:num w:numId="17">
    <w:abstractNumId w:val="7"/>
  </w:num>
  <w:num w:numId="18">
    <w:abstractNumId w:val="6"/>
  </w:num>
  <w:num w:numId="19">
    <w:abstractNumId w:val="5"/>
  </w:num>
  <w:num w:numId="20">
    <w:abstractNumId w:val="0"/>
  </w:num>
  <w:num w:numId="21">
    <w:abstractNumId w:val="15"/>
  </w:num>
  <w:num w:numId="22">
    <w:abstractNumId w:val="19"/>
  </w:num>
  <w:num w:numId="23">
    <w:abstractNumId w:val="17"/>
  </w:num>
  <w:num w:numId="24">
    <w:abstractNumId w:val="13"/>
  </w:num>
  <w:num w:numId="25">
    <w:abstractNumId w:val="14"/>
  </w:num>
  <w:num w:numId="26">
    <w:abstractNumId w:val="16"/>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linkStyle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7141"/>
    <w:rsid w:val="0004424A"/>
    <w:rsid w:val="000D6D29"/>
    <w:rsid w:val="000E119A"/>
    <w:rsid w:val="000F7141"/>
    <w:rsid w:val="00107901"/>
    <w:rsid w:val="0018194F"/>
    <w:rsid w:val="001F12B1"/>
    <w:rsid w:val="002711B3"/>
    <w:rsid w:val="00276EF6"/>
    <w:rsid w:val="00305C3B"/>
    <w:rsid w:val="00344DC6"/>
    <w:rsid w:val="00381BD5"/>
    <w:rsid w:val="00382AD4"/>
    <w:rsid w:val="00420D36"/>
    <w:rsid w:val="00430E93"/>
    <w:rsid w:val="004D74A9"/>
    <w:rsid w:val="00587FD4"/>
    <w:rsid w:val="005942AE"/>
    <w:rsid w:val="005D1A63"/>
    <w:rsid w:val="00662320"/>
    <w:rsid w:val="00722EF0"/>
    <w:rsid w:val="007E5A28"/>
    <w:rsid w:val="00834493"/>
    <w:rsid w:val="00847ABA"/>
    <w:rsid w:val="008658B3"/>
    <w:rsid w:val="00940DA3"/>
    <w:rsid w:val="00951585"/>
    <w:rsid w:val="009C6403"/>
    <w:rsid w:val="009F0C28"/>
    <w:rsid w:val="00A20568"/>
    <w:rsid w:val="00A841D9"/>
    <w:rsid w:val="00AD43F6"/>
    <w:rsid w:val="00B45BF4"/>
    <w:rsid w:val="00BD3CD2"/>
    <w:rsid w:val="00BF1B54"/>
    <w:rsid w:val="00C1759A"/>
    <w:rsid w:val="00C44A3F"/>
    <w:rsid w:val="00CD22BB"/>
    <w:rsid w:val="00DB3309"/>
    <w:rsid w:val="00E018DC"/>
    <w:rsid w:val="00E6283D"/>
    <w:rsid w:val="00F45520"/>
    <w:rsid w:val="00FC7495"/>
    <w:rsid w:val="00FF071A"/>
    <w:rsid w:val="00FF294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0C3E3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74A9"/>
  </w:style>
  <w:style w:type="paragraph" w:styleId="Heading1">
    <w:name w:val="heading 1"/>
    <w:basedOn w:val="Normal"/>
    <w:next w:val="Normal"/>
    <w:link w:val="Heading1Char"/>
    <w:uiPriority w:val="9"/>
    <w:qFormat/>
    <w:rsid w:val="001F12B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1F12B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2B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sid w:val="001F12B1"/>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semiHidden/>
    <w:rsid w:val="001F12B1"/>
    <w:rPr>
      <w:sz w:val="20"/>
      <w:szCs w:val="20"/>
    </w:rPr>
  </w:style>
  <w:style w:type="character" w:customStyle="1" w:styleId="FootnoteTextChar">
    <w:name w:val="Footnote Text Char"/>
    <w:basedOn w:val="DefaultParagraphFont"/>
    <w:link w:val="FootnoteText"/>
    <w:semiHidden/>
    <w:rsid w:val="001F12B1"/>
    <w:rPr>
      <w:rFonts w:ascii="Times New Roman" w:eastAsia="Times New Roman" w:hAnsi="Times New Roman" w:cs="Times New Roman"/>
      <w:sz w:val="20"/>
      <w:szCs w:val="20"/>
    </w:rPr>
  </w:style>
  <w:style w:type="character" w:styleId="FootnoteReference">
    <w:name w:val="footnote reference"/>
    <w:basedOn w:val="DefaultParagraphFont"/>
    <w:semiHidden/>
    <w:rsid w:val="001F12B1"/>
    <w:rPr>
      <w:vertAlign w:val="superscript"/>
    </w:rPr>
  </w:style>
  <w:style w:type="table" w:styleId="TableGrid">
    <w:name w:val="Table Grid"/>
    <w:basedOn w:val="TableNormal"/>
    <w:uiPriority w:val="59"/>
    <w:rsid w:val="001F12B1"/>
    <w:rPr>
      <w:rFonts w:ascii="Times New Roman" w:eastAsia="Times New Roman" w:hAnsi="Times New Roman" w:cs="Times New Roman"/>
      <w:sz w:val="20"/>
      <w:szCs w:val="20"/>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unionPresents">
    <w:name w:val="reunionPresents"/>
    <w:basedOn w:val="DefaultParagraphFont"/>
    <w:uiPriority w:val="1"/>
    <w:rsid w:val="00722EF0"/>
    <w:rPr>
      <w:color w:val="0000FF"/>
    </w:rPr>
  </w:style>
  <w:style w:type="character" w:customStyle="1" w:styleId="reunionSecretaire">
    <w:name w:val="reunionSecretaire"/>
    <w:basedOn w:val="reunionPresents"/>
    <w:uiPriority w:val="1"/>
    <w:qFormat/>
    <w:rsid w:val="00722EF0"/>
    <w:rPr>
      <w:color w:val="0000FF"/>
    </w:rPr>
  </w:style>
  <w:style w:type="character" w:customStyle="1" w:styleId="reunionDate">
    <w:name w:val="reunionDate"/>
    <w:basedOn w:val="DefaultParagraphFont"/>
    <w:uiPriority w:val="1"/>
    <w:qFormat/>
    <w:rsid w:val="00722EF0"/>
    <w:rPr>
      <w:color w:val="0000FF"/>
    </w:rPr>
  </w:style>
  <w:style w:type="character" w:customStyle="1" w:styleId="titreOeuvre">
    <w:name w:val="titreOeuvre"/>
    <w:basedOn w:val="titreDivers"/>
    <w:uiPriority w:val="1"/>
    <w:qFormat/>
    <w:rsid w:val="00722EF0"/>
    <w:rPr>
      <w:color w:val="800000"/>
    </w:rPr>
  </w:style>
  <w:style w:type="character" w:customStyle="1" w:styleId="titreDivers">
    <w:name w:val="titreDivers"/>
    <w:basedOn w:val="DefaultParagraphFont"/>
    <w:uiPriority w:val="1"/>
    <w:qFormat/>
    <w:rsid w:val="00305C3B"/>
    <w:rPr>
      <w:color w:val="800000"/>
    </w:rPr>
  </w:style>
  <w:style w:type="character" w:customStyle="1" w:styleId="nomPersonneAuteur">
    <w:name w:val="nomPersonneAuteur"/>
    <w:basedOn w:val="DefaultParagraphFont"/>
    <w:uiPriority w:val="1"/>
    <w:qFormat/>
    <w:rsid w:val="001F12B1"/>
    <w:rPr>
      <w:color w:val="008000"/>
    </w:rPr>
  </w:style>
  <w:style w:type="character" w:customStyle="1" w:styleId="nomManifestation">
    <w:name w:val="nomManifestation"/>
    <w:basedOn w:val="nomPersonneAuteur"/>
    <w:uiPriority w:val="1"/>
    <w:qFormat/>
    <w:rsid w:val="00722EF0"/>
    <w:rPr>
      <w:color w:val="F79646" w:themeColor="accent6"/>
    </w:rPr>
  </w:style>
  <w:style w:type="character" w:customStyle="1" w:styleId="reunionLieu">
    <w:name w:val="reunionLieu"/>
    <w:basedOn w:val="DefaultParagraphFont"/>
    <w:uiPriority w:val="1"/>
    <w:qFormat/>
    <w:rsid w:val="00722EF0"/>
    <w:rPr>
      <w:color w:val="0000FF"/>
    </w:rPr>
  </w:style>
  <w:style w:type="paragraph" w:styleId="BlockText">
    <w:name w:val="Block Text"/>
    <w:basedOn w:val="Normal"/>
    <w:uiPriority w:val="99"/>
    <w:semiHidden/>
    <w:unhideWhenUsed/>
    <w:rsid w:val="001F12B1"/>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i/>
      <w:iCs/>
      <w:color w:val="4F81BD" w:themeColor="accent1"/>
    </w:rPr>
  </w:style>
  <w:style w:type="paragraph" w:styleId="Date">
    <w:name w:val="Date"/>
    <w:basedOn w:val="Normal"/>
    <w:next w:val="Normal"/>
    <w:link w:val="DateChar"/>
    <w:uiPriority w:val="99"/>
    <w:unhideWhenUsed/>
    <w:rsid w:val="00A20568"/>
    <w:rPr>
      <w:color w:val="FFFF00"/>
    </w:rPr>
  </w:style>
  <w:style w:type="character" w:customStyle="1" w:styleId="DateChar">
    <w:name w:val="Date Char"/>
    <w:basedOn w:val="DefaultParagraphFont"/>
    <w:link w:val="Date"/>
    <w:uiPriority w:val="99"/>
    <w:rsid w:val="00A20568"/>
    <w:rPr>
      <w:color w:val="FFFF00"/>
    </w:rPr>
  </w:style>
  <w:style w:type="character" w:customStyle="1" w:styleId="notions">
    <w:name w:val="notions"/>
    <w:basedOn w:val="nomManifestation"/>
    <w:uiPriority w:val="1"/>
    <w:qFormat/>
    <w:rsid w:val="001F12B1"/>
    <w:rPr>
      <w:color w:val="660066"/>
    </w:rPr>
  </w:style>
  <w:style w:type="character" w:customStyle="1" w:styleId="reunionPresident">
    <w:name w:val="reunionPresident"/>
    <w:basedOn w:val="DefaultParagraphFont"/>
    <w:uiPriority w:val="1"/>
    <w:qFormat/>
    <w:rsid w:val="00722EF0"/>
    <w:rPr>
      <w:color w:val="0000FF"/>
    </w:rPr>
  </w:style>
  <w:style w:type="character" w:customStyle="1" w:styleId="reunionInvite">
    <w:name w:val="reunionInvite"/>
    <w:basedOn w:val="DefaultParagraphFont"/>
    <w:uiPriority w:val="1"/>
    <w:qFormat/>
    <w:rsid w:val="00722EF0"/>
    <w:rPr>
      <w:rFonts w:ascii="Times New Roman" w:hAnsi="Times New Roman"/>
      <w:color w:val="0000FF"/>
      <w:sz w:val="24"/>
    </w:rPr>
  </w:style>
  <w:style w:type="numbering" w:customStyle="1" w:styleId="liste-presents">
    <w:name w:val="liste-presents"/>
    <w:basedOn w:val="NoList"/>
    <w:uiPriority w:val="99"/>
    <w:rsid w:val="004D74A9"/>
    <w:pPr>
      <w:numPr>
        <w:numId w:val="24"/>
      </w:numPr>
    </w:pPr>
  </w:style>
  <w:style w:type="numbering" w:customStyle="1" w:styleId="Liste-presents0">
    <w:name w:val="Liste-presents"/>
    <w:basedOn w:val="NoList"/>
    <w:uiPriority w:val="99"/>
    <w:rsid w:val="004D74A9"/>
    <w:pPr>
      <w:numPr>
        <w:numId w:val="25"/>
      </w:numPr>
    </w:pPr>
  </w:style>
  <w:style w:type="paragraph" w:styleId="BalloonText">
    <w:name w:val="Balloon Text"/>
    <w:basedOn w:val="Normal"/>
    <w:link w:val="BalloonTextChar"/>
    <w:uiPriority w:val="99"/>
    <w:semiHidden/>
    <w:unhideWhenUsed/>
    <w:rsid w:val="004D74A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74A9"/>
    <w:rPr>
      <w:rFonts w:ascii="Lucida Grande" w:eastAsia="Times New Roman" w:hAnsi="Lucida Grande" w:cs="Lucida Grande"/>
      <w:sz w:val="18"/>
      <w:szCs w:val="18"/>
    </w:rPr>
  </w:style>
  <w:style w:type="character" w:customStyle="1" w:styleId="nomOulipien">
    <w:name w:val="nomOulipien"/>
    <w:basedOn w:val="nomPersonneAuteur"/>
    <w:uiPriority w:val="1"/>
    <w:qFormat/>
    <w:rsid w:val="00E018DC"/>
    <w:rPr>
      <w:color w:val="008000"/>
    </w:rPr>
  </w:style>
  <w:style w:type="character" w:customStyle="1" w:styleId="NomPersonneDivers">
    <w:name w:val="NomPersonneDivers"/>
    <w:basedOn w:val="nomOulipien"/>
    <w:uiPriority w:val="1"/>
    <w:qFormat/>
    <w:rsid w:val="00587FD4"/>
    <w:rPr>
      <w:color w:val="008000"/>
    </w:rPr>
  </w:style>
  <w:style w:type="character" w:customStyle="1" w:styleId="NomPersonneEditeur">
    <w:name w:val="NomPersonneEditeur"/>
    <w:basedOn w:val="nomOulipien"/>
    <w:uiPriority w:val="1"/>
    <w:qFormat/>
    <w:rsid w:val="00722EF0"/>
    <w:rPr>
      <w:color w:val="008000"/>
    </w:rPr>
  </w:style>
  <w:style w:type="character" w:customStyle="1" w:styleId="illisible">
    <w:name w:val="illisible"/>
    <w:uiPriority w:val="1"/>
    <w:qFormat/>
    <w:rsid w:val="00722EF0"/>
    <w:rPr>
      <w:color w:val="FF0000"/>
    </w:rPr>
  </w:style>
  <w:style w:type="character" w:customStyle="1" w:styleId="refDocument">
    <w:name w:val="refDocument"/>
    <w:uiPriority w:val="1"/>
    <w:qFormat/>
    <w:rsid w:val="00A20568"/>
    <w:rPr>
      <w:color w:val="800000"/>
    </w:rPr>
  </w:style>
  <w:style w:type="character" w:customStyle="1" w:styleId="NomInstitution">
    <w:name w:val="NomInstitution"/>
    <w:basedOn w:val="NomPersonneEditeur"/>
    <w:uiPriority w:val="1"/>
    <w:qFormat/>
    <w:rsid w:val="00A20568"/>
    <w:rPr>
      <w:color w:val="008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74A9"/>
  </w:style>
  <w:style w:type="paragraph" w:styleId="Heading1">
    <w:name w:val="heading 1"/>
    <w:basedOn w:val="Normal"/>
    <w:next w:val="Normal"/>
    <w:link w:val="Heading1Char"/>
    <w:uiPriority w:val="9"/>
    <w:qFormat/>
    <w:rsid w:val="001F12B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1F12B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2B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sid w:val="001F12B1"/>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semiHidden/>
    <w:rsid w:val="001F12B1"/>
    <w:rPr>
      <w:sz w:val="20"/>
      <w:szCs w:val="20"/>
    </w:rPr>
  </w:style>
  <w:style w:type="character" w:customStyle="1" w:styleId="FootnoteTextChar">
    <w:name w:val="Footnote Text Char"/>
    <w:basedOn w:val="DefaultParagraphFont"/>
    <w:link w:val="FootnoteText"/>
    <w:semiHidden/>
    <w:rsid w:val="001F12B1"/>
    <w:rPr>
      <w:rFonts w:ascii="Times New Roman" w:eastAsia="Times New Roman" w:hAnsi="Times New Roman" w:cs="Times New Roman"/>
      <w:sz w:val="20"/>
      <w:szCs w:val="20"/>
    </w:rPr>
  </w:style>
  <w:style w:type="character" w:styleId="FootnoteReference">
    <w:name w:val="footnote reference"/>
    <w:basedOn w:val="DefaultParagraphFont"/>
    <w:semiHidden/>
    <w:rsid w:val="001F12B1"/>
    <w:rPr>
      <w:vertAlign w:val="superscript"/>
    </w:rPr>
  </w:style>
  <w:style w:type="table" w:styleId="TableGrid">
    <w:name w:val="Table Grid"/>
    <w:basedOn w:val="TableNormal"/>
    <w:uiPriority w:val="59"/>
    <w:rsid w:val="001F12B1"/>
    <w:rPr>
      <w:rFonts w:ascii="Times New Roman" w:eastAsia="Times New Roman" w:hAnsi="Times New Roman" w:cs="Times New Roman"/>
      <w:sz w:val="20"/>
      <w:szCs w:val="20"/>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unionPresents">
    <w:name w:val="reunionPresents"/>
    <w:basedOn w:val="DefaultParagraphFont"/>
    <w:uiPriority w:val="1"/>
    <w:rsid w:val="00722EF0"/>
    <w:rPr>
      <w:color w:val="0000FF"/>
    </w:rPr>
  </w:style>
  <w:style w:type="character" w:customStyle="1" w:styleId="reunionSecretaire">
    <w:name w:val="reunionSecretaire"/>
    <w:basedOn w:val="reunionPresents"/>
    <w:uiPriority w:val="1"/>
    <w:qFormat/>
    <w:rsid w:val="00722EF0"/>
    <w:rPr>
      <w:color w:val="0000FF"/>
    </w:rPr>
  </w:style>
  <w:style w:type="character" w:customStyle="1" w:styleId="reunionDate">
    <w:name w:val="reunionDate"/>
    <w:basedOn w:val="DefaultParagraphFont"/>
    <w:uiPriority w:val="1"/>
    <w:qFormat/>
    <w:rsid w:val="00722EF0"/>
    <w:rPr>
      <w:color w:val="0000FF"/>
    </w:rPr>
  </w:style>
  <w:style w:type="character" w:customStyle="1" w:styleId="titreOeuvre">
    <w:name w:val="titreOeuvre"/>
    <w:basedOn w:val="titreDivers"/>
    <w:uiPriority w:val="1"/>
    <w:qFormat/>
    <w:rsid w:val="00722EF0"/>
    <w:rPr>
      <w:color w:val="800000"/>
    </w:rPr>
  </w:style>
  <w:style w:type="character" w:customStyle="1" w:styleId="titreDivers">
    <w:name w:val="titreDivers"/>
    <w:basedOn w:val="DefaultParagraphFont"/>
    <w:uiPriority w:val="1"/>
    <w:qFormat/>
    <w:rsid w:val="00305C3B"/>
    <w:rPr>
      <w:color w:val="800000"/>
    </w:rPr>
  </w:style>
  <w:style w:type="character" w:customStyle="1" w:styleId="nomPersonneAuteur">
    <w:name w:val="nomPersonneAuteur"/>
    <w:basedOn w:val="DefaultParagraphFont"/>
    <w:uiPriority w:val="1"/>
    <w:qFormat/>
    <w:rsid w:val="001F12B1"/>
    <w:rPr>
      <w:color w:val="008000"/>
    </w:rPr>
  </w:style>
  <w:style w:type="character" w:customStyle="1" w:styleId="nomManifestation">
    <w:name w:val="nomManifestation"/>
    <w:basedOn w:val="nomPersonneAuteur"/>
    <w:uiPriority w:val="1"/>
    <w:qFormat/>
    <w:rsid w:val="00722EF0"/>
    <w:rPr>
      <w:color w:val="F79646" w:themeColor="accent6"/>
    </w:rPr>
  </w:style>
  <w:style w:type="character" w:customStyle="1" w:styleId="reunionLieu">
    <w:name w:val="reunionLieu"/>
    <w:basedOn w:val="DefaultParagraphFont"/>
    <w:uiPriority w:val="1"/>
    <w:qFormat/>
    <w:rsid w:val="00722EF0"/>
    <w:rPr>
      <w:color w:val="0000FF"/>
    </w:rPr>
  </w:style>
  <w:style w:type="paragraph" w:styleId="BlockText">
    <w:name w:val="Block Text"/>
    <w:basedOn w:val="Normal"/>
    <w:uiPriority w:val="99"/>
    <w:semiHidden/>
    <w:unhideWhenUsed/>
    <w:rsid w:val="001F12B1"/>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i/>
      <w:iCs/>
      <w:color w:val="4F81BD" w:themeColor="accent1"/>
    </w:rPr>
  </w:style>
  <w:style w:type="paragraph" w:styleId="Date">
    <w:name w:val="Date"/>
    <w:basedOn w:val="Normal"/>
    <w:next w:val="Normal"/>
    <w:link w:val="DateChar"/>
    <w:uiPriority w:val="99"/>
    <w:unhideWhenUsed/>
    <w:rsid w:val="00A20568"/>
    <w:rPr>
      <w:color w:val="FFFF00"/>
    </w:rPr>
  </w:style>
  <w:style w:type="character" w:customStyle="1" w:styleId="DateChar">
    <w:name w:val="Date Char"/>
    <w:basedOn w:val="DefaultParagraphFont"/>
    <w:link w:val="Date"/>
    <w:uiPriority w:val="99"/>
    <w:rsid w:val="00A20568"/>
    <w:rPr>
      <w:color w:val="FFFF00"/>
    </w:rPr>
  </w:style>
  <w:style w:type="character" w:customStyle="1" w:styleId="notions">
    <w:name w:val="notions"/>
    <w:basedOn w:val="nomManifestation"/>
    <w:uiPriority w:val="1"/>
    <w:qFormat/>
    <w:rsid w:val="001F12B1"/>
    <w:rPr>
      <w:color w:val="660066"/>
    </w:rPr>
  </w:style>
  <w:style w:type="character" w:customStyle="1" w:styleId="reunionPresident">
    <w:name w:val="reunionPresident"/>
    <w:basedOn w:val="DefaultParagraphFont"/>
    <w:uiPriority w:val="1"/>
    <w:qFormat/>
    <w:rsid w:val="00722EF0"/>
    <w:rPr>
      <w:color w:val="0000FF"/>
    </w:rPr>
  </w:style>
  <w:style w:type="character" w:customStyle="1" w:styleId="reunionInvite">
    <w:name w:val="reunionInvite"/>
    <w:basedOn w:val="DefaultParagraphFont"/>
    <w:uiPriority w:val="1"/>
    <w:qFormat/>
    <w:rsid w:val="00722EF0"/>
    <w:rPr>
      <w:rFonts w:ascii="Times New Roman" w:hAnsi="Times New Roman"/>
      <w:color w:val="0000FF"/>
      <w:sz w:val="24"/>
    </w:rPr>
  </w:style>
  <w:style w:type="numbering" w:customStyle="1" w:styleId="liste-presents">
    <w:name w:val="liste-presents"/>
    <w:basedOn w:val="NoList"/>
    <w:uiPriority w:val="99"/>
    <w:rsid w:val="004D74A9"/>
    <w:pPr>
      <w:numPr>
        <w:numId w:val="24"/>
      </w:numPr>
    </w:pPr>
  </w:style>
  <w:style w:type="numbering" w:customStyle="1" w:styleId="Liste-presents0">
    <w:name w:val="Liste-presents"/>
    <w:basedOn w:val="NoList"/>
    <w:uiPriority w:val="99"/>
    <w:rsid w:val="004D74A9"/>
    <w:pPr>
      <w:numPr>
        <w:numId w:val="25"/>
      </w:numPr>
    </w:pPr>
  </w:style>
  <w:style w:type="paragraph" w:styleId="BalloonText">
    <w:name w:val="Balloon Text"/>
    <w:basedOn w:val="Normal"/>
    <w:link w:val="BalloonTextChar"/>
    <w:uiPriority w:val="99"/>
    <w:semiHidden/>
    <w:unhideWhenUsed/>
    <w:rsid w:val="004D74A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74A9"/>
    <w:rPr>
      <w:rFonts w:ascii="Lucida Grande" w:eastAsia="Times New Roman" w:hAnsi="Lucida Grande" w:cs="Lucida Grande"/>
      <w:sz w:val="18"/>
      <w:szCs w:val="18"/>
    </w:rPr>
  </w:style>
  <w:style w:type="character" w:customStyle="1" w:styleId="nomOulipien">
    <w:name w:val="nomOulipien"/>
    <w:basedOn w:val="nomPersonneAuteur"/>
    <w:uiPriority w:val="1"/>
    <w:qFormat/>
    <w:rsid w:val="00E018DC"/>
    <w:rPr>
      <w:color w:val="008000"/>
    </w:rPr>
  </w:style>
  <w:style w:type="character" w:customStyle="1" w:styleId="NomPersonneDivers">
    <w:name w:val="NomPersonneDivers"/>
    <w:basedOn w:val="nomOulipien"/>
    <w:uiPriority w:val="1"/>
    <w:qFormat/>
    <w:rsid w:val="00587FD4"/>
    <w:rPr>
      <w:color w:val="008000"/>
    </w:rPr>
  </w:style>
  <w:style w:type="character" w:customStyle="1" w:styleId="NomPersonneEditeur">
    <w:name w:val="NomPersonneEditeur"/>
    <w:basedOn w:val="nomOulipien"/>
    <w:uiPriority w:val="1"/>
    <w:qFormat/>
    <w:rsid w:val="00722EF0"/>
    <w:rPr>
      <w:color w:val="008000"/>
    </w:rPr>
  </w:style>
  <w:style w:type="character" w:customStyle="1" w:styleId="illisible">
    <w:name w:val="illisible"/>
    <w:uiPriority w:val="1"/>
    <w:qFormat/>
    <w:rsid w:val="00722EF0"/>
    <w:rPr>
      <w:color w:val="FF0000"/>
    </w:rPr>
  </w:style>
  <w:style w:type="character" w:customStyle="1" w:styleId="refDocument">
    <w:name w:val="refDocument"/>
    <w:uiPriority w:val="1"/>
    <w:qFormat/>
    <w:rsid w:val="00A20568"/>
    <w:rPr>
      <w:color w:val="800000"/>
    </w:rPr>
  </w:style>
  <w:style w:type="character" w:customStyle="1" w:styleId="NomInstitution">
    <w:name w:val="NomInstitution"/>
    <w:basedOn w:val="NomPersonneEditeur"/>
    <w:uiPriority w:val="1"/>
    <w:qFormat/>
    <w:rsid w:val="00A20568"/>
    <w:rPr>
      <w:color w:val="008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ille\Desktop\Transcription%20Oulipo\Kit%20de%20survie%20du%20transcripteur\1.FeuilledestyleOulipoV5.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1.FeuilledestyleOulipoV5</Template>
  <TotalTime>86</TotalTime>
  <Pages>4</Pages>
  <Words>1171</Words>
  <Characters>6676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Georgia</Company>
  <LinksUpToDate>false</LinksUpToDate>
  <CharactersWithSpaces>7832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Baillehache</dc:creator>
  <cp:lastModifiedBy>Jonathan Baillehache</cp:lastModifiedBy>
  <cp:revision>17</cp:revision>
  <dcterms:created xsi:type="dcterms:W3CDTF">2014-08-31T13:00:00Z</dcterms:created>
  <dcterms:modified xsi:type="dcterms:W3CDTF">2014-08-31T14:26:00Z</dcterms:modified>
</cp:coreProperties>
</file>