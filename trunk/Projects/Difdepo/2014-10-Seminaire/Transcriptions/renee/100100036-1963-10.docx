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A22B7" w:rsidRDefault="005A22B7">
      <w:pPr>
        <w:rPr>
          <w:rFonts w:ascii="Times" w:hAnsi="Times"/>
        </w:rPr>
      </w:pPr>
      <w:r>
        <w:rPr>
          <w:rFonts w:ascii="Times" w:hAnsi="Times"/>
        </w:rPr>
        <w:t xml:space="preserve">OUVROIR DE </w:t>
      </w:r>
    </w:p>
    <w:p w:rsidR="005A22B7" w:rsidRDefault="005A22B7">
      <w:pPr>
        <w:rPr>
          <w:rFonts w:ascii="Times" w:hAnsi="Times"/>
        </w:rPr>
      </w:pPr>
      <w:r>
        <w:rPr>
          <w:rFonts w:ascii="Times" w:hAnsi="Times"/>
        </w:rPr>
        <w:t>LITTERATURE</w:t>
      </w:r>
    </w:p>
    <w:p w:rsidR="005A22B7" w:rsidRDefault="005A22B7">
      <w:pPr>
        <w:rPr>
          <w:rFonts w:ascii="Times" w:hAnsi="Times"/>
        </w:rPr>
      </w:pPr>
      <w:r>
        <w:rPr>
          <w:rFonts w:ascii="Times" w:hAnsi="Times"/>
        </w:rPr>
        <w:t>POTENTIELLE</w:t>
      </w:r>
    </w:p>
    <w:p w:rsidR="005A22B7" w:rsidRDefault="005A22B7">
      <w:pPr>
        <w:rPr>
          <w:rFonts w:ascii="Times" w:hAnsi="Times"/>
        </w:rPr>
      </w:pPr>
    </w:p>
    <w:p w:rsidR="005A22B7" w:rsidRDefault="005A22B7" w:rsidP="00527DC3">
      <w:pPr>
        <w:jc w:val="right"/>
        <w:rPr>
          <w:rFonts w:ascii="Times" w:hAnsi="Times"/>
        </w:rPr>
      </w:pPr>
      <w:r>
        <w:rPr>
          <w:rFonts w:ascii="Times" w:hAnsi="Times"/>
        </w:rPr>
        <w:t>Circulaire n°38</w:t>
      </w:r>
    </w:p>
    <w:p w:rsidR="005A22B7" w:rsidRDefault="005A22B7">
      <w:pPr>
        <w:rPr>
          <w:rFonts w:ascii="Times" w:hAnsi="Times"/>
        </w:rPr>
      </w:pPr>
    </w:p>
    <w:p w:rsidR="00430ED5" w:rsidRDefault="00430ED5" w:rsidP="00527DC3">
      <w:pPr>
        <w:jc w:val="center"/>
        <w:rPr>
          <w:rFonts w:ascii="Times" w:hAnsi="Times"/>
        </w:rPr>
      </w:pPr>
      <w:r>
        <w:rPr>
          <w:rFonts w:ascii="Times" w:hAnsi="Times"/>
        </w:rPr>
        <w:t xml:space="preserve">COMPTE-RENDU DU </w:t>
      </w:r>
      <w:r w:rsidRPr="00E60128">
        <w:rPr>
          <w:rStyle w:val="reunionDate"/>
        </w:rPr>
        <w:t>15 OCTOBRE 1963</w:t>
      </w:r>
    </w:p>
    <w:p w:rsidR="00430ED5" w:rsidRDefault="00430ED5">
      <w:pPr>
        <w:rPr>
          <w:rFonts w:ascii="Times" w:hAnsi="Times"/>
        </w:rPr>
      </w:pPr>
    </w:p>
    <w:p w:rsidR="00430ED5" w:rsidRDefault="00430ED5">
      <w:pPr>
        <w:rPr>
          <w:rFonts w:ascii="Times" w:hAnsi="Times"/>
        </w:rPr>
      </w:pPr>
      <w:r>
        <w:rPr>
          <w:rFonts w:ascii="Times" w:hAnsi="Times"/>
        </w:rPr>
        <w:t xml:space="preserve">PRESENTS : </w:t>
      </w:r>
      <w:r w:rsidRPr="00E60128">
        <w:rPr>
          <w:rStyle w:val="reunionPresents"/>
        </w:rPr>
        <w:t xml:space="preserve">Le </w:t>
      </w:r>
      <w:proofErr w:type="spellStart"/>
      <w:r w:rsidRPr="00E60128">
        <w:rPr>
          <w:rStyle w:val="reunionPresents"/>
        </w:rPr>
        <w:t>Lionnais</w:t>
      </w:r>
      <w:proofErr w:type="spellEnd"/>
      <w:r>
        <w:rPr>
          <w:rFonts w:ascii="Times" w:hAnsi="Times"/>
        </w:rPr>
        <w:t xml:space="preserve">, </w:t>
      </w:r>
      <w:proofErr w:type="spellStart"/>
      <w:r w:rsidRPr="00E60128">
        <w:rPr>
          <w:rStyle w:val="reunionPresents"/>
        </w:rPr>
        <w:t>Latis</w:t>
      </w:r>
      <w:proofErr w:type="spellEnd"/>
      <w:r>
        <w:rPr>
          <w:rFonts w:ascii="Times" w:hAnsi="Times"/>
        </w:rPr>
        <w:t xml:space="preserve">, </w:t>
      </w:r>
      <w:proofErr w:type="spellStart"/>
      <w:r w:rsidRPr="00E60128">
        <w:rPr>
          <w:rStyle w:val="reunionPresents"/>
        </w:rPr>
        <w:t>Queval</w:t>
      </w:r>
      <w:proofErr w:type="spellEnd"/>
      <w:r>
        <w:rPr>
          <w:rFonts w:ascii="Times" w:hAnsi="Times"/>
        </w:rPr>
        <w:t xml:space="preserve">, </w:t>
      </w:r>
      <w:r w:rsidRPr="00E60128">
        <w:rPr>
          <w:rStyle w:val="reunionPresents"/>
        </w:rPr>
        <w:t>Queneau</w:t>
      </w:r>
      <w:r>
        <w:rPr>
          <w:rFonts w:ascii="Times" w:hAnsi="Times"/>
        </w:rPr>
        <w:t xml:space="preserve">, </w:t>
      </w:r>
      <w:proofErr w:type="spellStart"/>
      <w:r w:rsidRPr="00E60128">
        <w:rPr>
          <w:rStyle w:val="reunionPresents"/>
        </w:rPr>
        <w:t>Duchateau</w:t>
      </w:r>
      <w:proofErr w:type="spellEnd"/>
      <w:r>
        <w:rPr>
          <w:rFonts w:ascii="Times" w:hAnsi="Times"/>
        </w:rPr>
        <w:t xml:space="preserve">, </w:t>
      </w:r>
      <w:r w:rsidRPr="00E60128">
        <w:rPr>
          <w:rStyle w:val="reunionPresents"/>
        </w:rPr>
        <w:t>Lescure</w:t>
      </w:r>
      <w:r>
        <w:rPr>
          <w:rFonts w:ascii="Times" w:hAnsi="Times"/>
        </w:rPr>
        <w:t xml:space="preserve">, </w:t>
      </w:r>
      <w:r w:rsidRPr="00E60128">
        <w:rPr>
          <w:rStyle w:val="reunionPresents"/>
        </w:rPr>
        <w:t>Berge</w:t>
      </w:r>
      <w:r>
        <w:rPr>
          <w:rFonts w:ascii="Times" w:hAnsi="Times"/>
        </w:rPr>
        <w:t>.</w:t>
      </w:r>
    </w:p>
    <w:p w:rsidR="00430ED5" w:rsidRDefault="00430ED5">
      <w:pPr>
        <w:rPr>
          <w:rFonts w:ascii="Times" w:hAnsi="Times"/>
        </w:rPr>
      </w:pPr>
      <w:r>
        <w:rPr>
          <w:rFonts w:ascii="Times" w:hAnsi="Times"/>
        </w:rPr>
        <w:t xml:space="preserve">ABSENTS : </w:t>
      </w:r>
      <w:proofErr w:type="spellStart"/>
      <w:r>
        <w:rPr>
          <w:rFonts w:ascii="Times" w:hAnsi="Times"/>
        </w:rPr>
        <w:t>Bens</w:t>
      </w:r>
      <w:proofErr w:type="spellEnd"/>
      <w:r>
        <w:rPr>
          <w:rFonts w:ascii="Times" w:hAnsi="Times"/>
        </w:rPr>
        <w:t>, Schmidt, Arnaud.</w:t>
      </w:r>
    </w:p>
    <w:p w:rsidR="00430ED5" w:rsidRDefault="00430ED5">
      <w:pPr>
        <w:rPr>
          <w:rFonts w:ascii="Times" w:hAnsi="Times"/>
        </w:rPr>
      </w:pPr>
      <w:r>
        <w:rPr>
          <w:rFonts w:ascii="Times" w:hAnsi="Times"/>
        </w:rPr>
        <w:t xml:space="preserve">INVITE : </w:t>
      </w:r>
      <w:r w:rsidRPr="00E60128">
        <w:rPr>
          <w:rStyle w:val="reunionInvite"/>
        </w:rPr>
        <w:t>Gross</w:t>
      </w:r>
      <w:r>
        <w:rPr>
          <w:rFonts w:ascii="Times" w:hAnsi="Times"/>
        </w:rPr>
        <w:t>.</w:t>
      </w:r>
    </w:p>
    <w:p w:rsidR="00430ED5" w:rsidRDefault="00430ED5">
      <w:pPr>
        <w:rPr>
          <w:rFonts w:ascii="Times" w:hAnsi="Times"/>
        </w:rPr>
      </w:pPr>
      <w:r>
        <w:rPr>
          <w:rFonts w:ascii="Times" w:hAnsi="Times"/>
        </w:rPr>
        <w:t xml:space="preserve">PRESIDENT : </w:t>
      </w:r>
      <w:r w:rsidRPr="00E60128">
        <w:rPr>
          <w:rStyle w:val="reunionPresident"/>
        </w:rPr>
        <w:t>LESCURE</w:t>
      </w:r>
      <w:r>
        <w:rPr>
          <w:rFonts w:ascii="Times" w:hAnsi="Times"/>
        </w:rPr>
        <w:t>.</w:t>
      </w:r>
    </w:p>
    <w:p w:rsidR="00430ED5" w:rsidRDefault="00430ED5">
      <w:pPr>
        <w:rPr>
          <w:rFonts w:ascii="Times" w:hAnsi="Times"/>
        </w:rPr>
      </w:pPr>
    </w:p>
    <w:p w:rsidR="00430ED5" w:rsidRDefault="00430ED5" w:rsidP="00527DC3">
      <w:pPr>
        <w:jc w:val="center"/>
        <w:rPr>
          <w:rFonts w:ascii="Times" w:hAnsi="Times"/>
        </w:rPr>
      </w:pPr>
      <w:r>
        <w:rPr>
          <w:rFonts w:ascii="Times" w:hAnsi="Times"/>
        </w:rPr>
        <w:t>**</w:t>
      </w:r>
    </w:p>
    <w:p w:rsidR="00430ED5" w:rsidRDefault="00430ED5">
      <w:pPr>
        <w:rPr>
          <w:rFonts w:ascii="Times" w:hAnsi="Times"/>
        </w:rPr>
      </w:pPr>
    </w:p>
    <w:p w:rsidR="00430ED5" w:rsidRDefault="00430ED5">
      <w:pPr>
        <w:rPr>
          <w:rFonts w:ascii="Times" w:hAnsi="Times"/>
        </w:rPr>
      </w:pPr>
      <w:r>
        <w:rPr>
          <w:rFonts w:ascii="Times" w:hAnsi="Times"/>
        </w:rPr>
        <w:tab/>
      </w:r>
      <w:r w:rsidRPr="006B191D">
        <w:rPr>
          <w:rStyle w:val="nomOulipien"/>
        </w:rPr>
        <w:t xml:space="preserve">Le </w:t>
      </w:r>
      <w:proofErr w:type="spellStart"/>
      <w:r w:rsidRPr="006B191D">
        <w:rPr>
          <w:rStyle w:val="nomOulipien"/>
        </w:rPr>
        <w:t>Lionnais</w:t>
      </w:r>
      <w:proofErr w:type="spellEnd"/>
      <w:r>
        <w:rPr>
          <w:rFonts w:ascii="Times" w:hAnsi="Times"/>
        </w:rPr>
        <w:t xml:space="preserve"> accueille en termes choisis, qui émeuvent les membres présents (voir plus haut) de l’</w:t>
      </w:r>
      <w:proofErr w:type="spellStart"/>
      <w:r>
        <w:rPr>
          <w:rFonts w:ascii="Times" w:hAnsi="Times"/>
        </w:rPr>
        <w:t>OuLiPo</w:t>
      </w:r>
      <w:proofErr w:type="spellEnd"/>
      <w:r>
        <w:rPr>
          <w:rFonts w:ascii="Times" w:hAnsi="Times"/>
        </w:rPr>
        <w:t xml:space="preserve">, </w:t>
      </w:r>
      <w:r w:rsidRPr="006B191D">
        <w:rPr>
          <w:rStyle w:val="reunionInvite"/>
        </w:rPr>
        <w:t>Gross </w:t>
      </w:r>
      <w:r>
        <w:rPr>
          <w:rFonts w:ascii="Times" w:hAnsi="Times"/>
        </w:rPr>
        <w:t xml:space="preserve">: mathématicien, que nous vîmes à </w:t>
      </w:r>
      <w:proofErr w:type="spellStart"/>
      <w:r>
        <w:rPr>
          <w:rFonts w:ascii="Times" w:hAnsi="Times"/>
        </w:rPr>
        <w:t>Cerisy</w:t>
      </w:r>
      <w:proofErr w:type="spellEnd"/>
      <w:r>
        <w:rPr>
          <w:rFonts w:ascii="Times" w:hAnsi="Times"/>
        </w:rPr>
        <w:t xml:space="preserve">, attaché à </w:t>
      </w:r>
      <w:r w:rsidRPr="006B191D">
        <w:rPr>
          <w:rStyle w:val="NomInstitution"/>
        </w:rPr>
        <w:t>l’Institut B. Pascal</w:t>
      </w:r>
      <w:r>
        <w:rPr>
          <w:rFonts w:ascii="Times" w:hAnsi="Times"/>
        </w:rPr>
        <w:t xml:space="preserve">, spécialiste de </w:t>
      </w:r>
      <w:r w:rsidRPr="006B191D">
        <w:rPr>
          <w:rStyle w:val="notions"/>
        </w:rPr>
        <w:t>traduction automatique</w:t>
      </w:r>
      <w:r>
        <w:rPr>
          <w:rFonts w:ascii="Times" w:hAnsi="Times"/>
        </w:rPr>
        <w:t>.</w:t>
      </w:r>
    </w:p>
    <w:p w:rsidR="00430ED5" w:rsidRDefault="00430ED5">
      <w:pPr>
        <w:rPr>
          <w:rFonts w:ascii="Times" w:hAnsi="Times"/>
        </w:rPr>
      </w:pPr>
    </w:p>
    <w:p w:rsidR="00430ED5" w:rsidRDefault="00430ED5">
      <w:pPr>
        <w:rPr>
          <w:rFonts w:ascii="Times" w:hAnsi="Times"/>
        </w:rPr>
      </w:pPr>
      <w:r w:rsidRPr="006B191D">
        <w:rPr>
          <w:rStyle w:val="NomPersonneDivers"/>
        </w:rPr>
        <w:t>Gross </w:t>
      </w:r>
      <w:r>
        <w:rPr>
          <w:rFonts w:ascii="Times" w:hAnsi="Times"/>
        </w:rPr>
        <w:t xml:space="preserve">: voir </w:t>
      </w:r>
      <w:r w:rsidRPr="006B191D">
        <w:rPr>
          <w:rStyle w:val="refDocument"/>
        </w:rPr>
        <w:t>appendice – annexe I</w:t>
      </w:r>
      <w:r>
        <w:rPr>
          <w:rFonts w:ascii="Times" w:hAnsi="Times"/>
        </w:rPr>
        <w:t>.</w:t>
      </w:r>
    </w:p>
    <w:p w:rsidR="00430ED5" w:rsidRDefault="00430ED5">
      <w:pPr>
        <w:rPr>
          <w:rFonts w:ascii="Times" w:hAnsi="Times"/>
        </w:rPr>
      </w:pPr>
    </w:p>
    <w:p w:rsidR="00430ED5" w:rsidRDefault="00430ED5">
      <w:pPr>
        <w:rPr>
          <w:rFonts w:ascii="Times" w:hAnsi="Times"/>
        </w:rPr>
      </w:pPr>
      <w:r>
        <w:rPr>
          <w:rFonts w:ascii="Times" w:hAnsi="Times"/>
        </w:rPr>
        <w:t>La serveuse : un sauté de côté pour le petit salon.</w:t>
      </w:r>
    </w:p>
    <w:p w:rsidR="00430ED5" w:rsidRDefault="00430ED5">
      <w:pPr>
        <w:rPr>
          <w:rFonts w:ascii="Times" w:hAnsi="Times"/>
        </w:rPr>
      </w:pPr>
    </w:p>
    <w:p w:rsidR="00430ED5" w:rsidRDefault="00430ED5">
      <w:pPr>
        <w:rPr>
          <w:rFonts w:ascii="Times" w:hAnsi="Times"/>
        </w:rPr>
      </w:pPr>
      <w:r w:rsidRPr="006B191D">
        <w:rPr>
          <w:rStyle w:val="nomOulipien"/>
        </w:rPr>
        <w:t>LE LIONNAIS </w:t>
      </w:r>
      <w:r>
        <w:rPr>
          <w:rFonts w:ascii="Times" w:hAnsi="Times"/>
        </w:rPr>
        <w:t xml:space="preserve"> (enchaînant) : Existe-t-il des </w:t>
      </w:r>
      <w:proofErr w:type="spellStart"/>
      <w:r w:rsidRPr="006B191D">
        <w:rPr>
          <w:rStyle w:val="notions"/>
        </w:rPr>
        <w:t>antiphonèmes</w:t>
      </w:r>
      <w:proofErr w:type="spellEnd"/>
      <w:r>
        <w:rPr>
          <w:rFonts w:ascii="Times" w:hAnsi="Times"/>
        </w:rPr>
        <w:t xml:space="preserve"> pour tous les phonèmes, et ces </w:t>
      </w:r>
      <w:proofErr w:type="spellStart"/>
      <w:r>
        <w:rPr>
          <w:rFonts w:ascii="Times" w:hAnsi="Times"/>
        </w:rPr>
        <w:t>antiphonèmes</w:t>
      </w:r>
      <w:proofErr w:type="spellEnd"/>
      <w:r>
        <w:rPr>
          <w:rFonts w:ascii="Times" w:hAnsi="Times"/>
        </w:rPr>
        <w:t xml:space="preserve"> peuvent-ils se transposer en français ?</w:t>
      </w:r>
    </w:p>
    <w:p w:rsidR="00430ED5" w:rsidRDefault="00430ED5">
      <w:pPr>
        <w:rPr>
          <w:rFonts w:ascii="Times" w:hAnsi="Times"/>
        </w:rPr>
      </w:pPr>
    </w:p>
    <w:p w:rsidR="00430ED5" w:rsidRDefault="00430ED5">
      <w:pPr>
        <w:rPr>
          <w:rFonts w:ascii="Times" w:hAnsi="Times"/>
        </w:rPr>
      </w:pPr>
      <w:r w:rsidRPr="006B191D">
        <w:rPr>
          <w:rStyle w:val="NomPersonneDivers"/>
        </w:rPr>
        <w:t>GROSS </w:t>
      </w:r>
      <w:r>
        <w:rPr>
          <w:rFonts w:ascii="Times" w:hAnsi="Times"/>
        </w:rPr>
        <w:t>: Oui aux deux questions.</w:t>
      </w:r>
    </w:p>
    <w:p w:rsidR="00430ED5" w:rsidRDefault="00430ED5">
      <w:pPr>
        <w:rPr>
          <w:rFonts w:ascii="Times" w:hAnsi="Times"/>
        </w:rPr>
      </w:pPr>
      <w:r>
        <w:rPr>
          <w:rFonts w:ascii="Times" w:hAnsi="Times"/>
        </w:rPr>
        <w:tab/>
        <w:t>(Exercices pratiques des secrétaires) :</w:t>
      </w:r>
    </w:p>
    <w:p w:rsidR="00711C75" w:rsidRDefault="00711C75">
      <w:pPr>
        <w:rPr>
          <w:rFonts w:ascii="Times" w:hAnsi="Times"/>
        </w:rPr>
      </w:pPr>
    </w:p>
    <w:p w:rsidR="00711C75" w:rsidRDefault="00711C75">
      <w:pPr>
        <w:rPr>
          <w:rFonts w:ascii="Times" w:hAnsi="Times"/>
        </w:rPr>
      </w:pPr>
      <w:r>
        <w:rPr>
          <w:rFonts w:ascii="Times" w:hAnsi="Times"/>
        </w:rPr>
        <w:tab/>
      </w:r>
      <w:r>
        <w:rPr>
          <w:rFonts w:ascii="Times" w:hAnsi="Times"/>
        </w:rPr>
        <w:tab/>
      </w:r>
      <w:r>
        <w:rPr>
          <w:rFonts w:ascii="Times" w:hAnsi="Times"/>
        </w:rPr>
        <w:tab/>
      </w:r>
      <w:r>
        <w:rPr>
          <w:rFonts w:ascii="Times" w:hAnsi="Times"/>
        </w:rPr>
        <w:tab/>
        <w:t>A = N S T Z D</w:t>
      </w:r>
    </w:p>
    <w:p w:rsidR="00711C75" w:rsidRDefault="00711C75">
      <w:pPr>
        <w:rPr>
          <w:rFonts w:ascii="Times" w:hAnsi="Times"/>
        </w:rPr>
      </w:pPr>
      <w:r>
        <w:rPr>
          <w:rFonts w:ascii="Times" w:hAnsi="Times"/>
        </w:rPr>
        <w:tab/>
      </w:r>
      <w:r>
        <w:rPr>
          <w:rFonts w:ascii="Times" w:hAnsi="Times"/>
        </w:rPr>
        <w:tab/>
      </w:r>
      <w:r>
        <w:rPr>
          <w:rFonts w:ascii="Times" w:hAnsi="Times"/>
        </w:rPr>
        <w:tab/>
      </w:r>
      <w:r>
        <w:rPr>
          <w:rFonts w:ascii="Times" w:hAnsi="Times"/>
        </w:rPr>
        <w:tab/>
        <w:t>N = O A</w:t>
      </w:r>
    </w:p>
    <w:p w:rsidR="00711C75" w:rsidRDefault="00711C75">
      <w:pPr>
        <w:rPr>
          <w:rFonts w:ascii="Times" w:hAnsi="Times"/>
        </w:rPr>
      </w:pPr>
      <w:r>
        <w:rPr>
          <w:rFonts w:ascii="Times" w:hAnsi="Times"/>
        </w:rPr>
        <w:tab/>
      </w:r>
      <w:r>
        <w:rPr>
          <w:rFonts w:ascii="Times" w:hAnsi="Times"/>
        </w:rPr>
        <w:tab/>
      </w:r>
      <w:r>
        <w:rPr>
          <w:rFonts w:ascii="Times" w:hAnsi="Times"/>
        </w:rPr>
        <w:tab/>
      </w:r>
      <w:r>
        <w:rPr>
          <w:rFonts w:ascii="Times" w:hAnsi="Times"/>
        </w:rPr>
        <w:tab/>
        <w:t>E = M F P V B</w:t>
      </w:r>
    </w:p>
    <w:p w:rsidR="00711C75" w:rsidRDefault="00711C75">
      <w:pPr>
        <w:rPr>
          <w:rFonts w:ascii="Times" w:hAnsi="Times"/>
        </w:rPr>
      </w:pPr>
      <w:r>
        <w:rPr>
          <w:rFonts w:ascii="Times" w:hAnsi="Times"/>
        </w:rPr>
        <w:tab/>
      </w:r>
      <w:r>
        <w:rPr>
          <w:rFonts w:ascii="Times" w:hAnsi="Times"/>
        </w:rPr>
        <w:tab/>
      </w:r>
      <w:r>
        <w:rPr>
          <w:rFonts w:ascii="Times" w:hAnsi="Times"/>
        </w:rPr>
        <w:tab/>
      </w:r>
      <w:r>
        <w:rPr>
          <w:rFonts w:ascii="Times" w:hAnsi="Times"/>
        </w:rPr>
        <w:tab/>
        <w:t>K = I U</w:t>
      </w:r>
    </w:p>
    <w:p w:rsidR="00711C75" w:rsidRDefault="00711C75">
      <w:pPr>
        <w:rPr>
          <w:rFonts w:ascii="Times" w:hAnsi="Times"/>
        </w:rPr>
      </w:pPr>
      <w:r>
        <w:rPr>
          <w:rFonts w:ascii="Times" w:hAnsi="Times"/>
        </w:rPr>
        <w:tab/>
      </w:r>
      <w:r>
        <w:rPr>
          <w:rFonts w:ascii="Times" w:hAnsi="Times"/>
        </w:rPr>
        <w:tab/>
      </w:r>
      <w:r>
        <w:rPr>
          <w:rFonts w:ascii="Times" w:hAnsi="Times"/>
        </w:rPr>
        <w:tab/>
      </w:r>
      <w:r>
        <w:rPr>
          <w:rFonts w:ascii="Times" w:hAnsi="Times"/>
        </w:rPr>
        <w:tab/>
        <w:t>O = N S T Z D</w:t>
      </w:r>
    </w:p>
    <w:p w:rsidR="00711C75" w:rsidRDefault="00711C75">
      <w:pPr>
        <w:rPr>
          <w:rFonts w:ascii="Times" w:hAnsi="Times"/>
        </w:rPr>
      </w:pPr>
      <w:r>
        <w:rPr>
          <w:rFonts w:ascii="Times" w:hAnsi="Times"/>
        </w:rPr>
        <w:tab/>
      </w:r>
      <w:r>
        <w:rPr>
          <w:rFonts w:ascii="Times" w:hAnsi="Times"/>
        </w:rPr>
        <w:tab/>
      </w:r>
      <w:r>
        <w:rPr>
          <w:rFonts w:ascii="Times" w:hAnsi="Times"/>
        </w:rPr>
        <w:tab/>
      </w:r>
      <w:r>
        <w:rPr>
          <w:rFonts w:ascii="Times" w:hAnsi="Times"/>
        </w:rPr>
        <w:tab/>
        <w:t xml:space="preserve">N = O A </w:t>
      </w:r>
    </w:p>
    <w:p w:rsidR="00711C75" w:rsidRDefault="00711C75">
      <w:pPr>
        <w:rPr>
          <w:rFonts w:ascii="Times" w:hAnsi="Times"/>
        </w:rPr>
      </w:pPr>
    </w:p>
    <w:p w:rsidR="00711C75" w:rsidRDefault="00711C75">
      <w:pPr>
        <w:rPr>
          <w:rFonts w:ascii="Times" w:hAnsi="Times"/>
        </w:rPr>
      </w:pPr>
      <w:r w:rsidRPr="006B191D">
        <w:rPr>
          <w:rStyle w:val="nomOulipien"/>
        </w:rPr>
        <w:t>QUENEAU </w:t>
      </w:r>
      <w:r>
        <w:rPr>
          <w:rFonts w:ascii="Times" w:hAnsi="Times"/>
        </w:rPr>
        <w:t xml:space="preserve">: Les </w:t>
      </w:r>
      <w:proofErr w:type="spellStart"/>
      <w:r w:rsidRPr="006B191D">
        <w:rPr>
          <w:rStyle w:val="notions"/>
        </w:rPr>
        <w:t>antirimes</w:t>
      </w:r>
      <w:proofErr w:type="spellEnd"/>
      <w:r>
        <w:rPr>
          <w:rFonts w:ascii="Times" w:hAnsi="Times"/>
        </w:rPr>
        <w:t xml:space="preserve"> doivent-elles rimer ?</w:t>
      </w:r>
    </w:p>
    <w:p w:rsidR="00711C75" w:rsidRDefault="00711C75">
      <w:pPr>
        <w:rPr>
          <w:rFonts w:ascii="Times" w:hAnsi="Times"/>
        </w:rPr>
      </w:pPr>
    </w:p>
    <w:p w:rsidR="00711C75" w:rsidRDefault="00711C75">
      <w:pPr>
        <w:rPr>
          <w:rFonts w:ascii="Times" w:hAnsi="Times"/>
        </w:rPr>
      </w:pPr>
      <w:r w:rsidRPr="006B191D">
        <w:rPr>
          <w:rStyle w:val="nomOulipien"/>
        </w:rPr>
        <w:t>LE LIONNAIS </w:t>
      </w:r>
      <w:r>
        <w:rPr>
          <w:rFonts w:ascii="Times" w:hAnsi="Times"/>
        </w:rPr>
        <w:t>: Il peut y avoir deux écoles.</w:t>
      </w:r>
    </w:p>
    <w:p w:rsidR="00711C75" w:rsidRDefault="00711C75">
      <w:pPr>
        <w:rPr>
          <w:rFonts w:ascii="Times" w:hAnsi="Times"/>
        </w:rPr>
      </w:pPr>
    </w:p>
    <w:p w:rsidR="00711C75" w:rsidRDefault="006B191D">
      <w:pPr>
        <w:rPr>
          <w:rFonts w:ascii="Times" w:hAnsi="Times"/>
        </w:rPr>
      </w:pPr>
      <w:r w:rsidRPr="006B191D">
        <w:rPr>
          <w:rStyle w:val="nomOulipien"/>
        </w:rPr>
        <w:t>QUENEAU </w:t>
      </w:r>
      <w:r w:rsidR="00711C75">
        <w:rPr>
          <w:rFonts w:ascii="Times" w:hAnsi="Times"/>
        </w:rPr>
        <w:t>: Déjà un schisme.</w:t>
      </w:r>
    </w:p>
    <w:p w:rsidR="00711C75" w:rsidRDefault="00711C75">
      <w:pPr>
        <w:rPr>
          <w:rFonts w:ascii="Times" w:hAnsi="Times"/>
        </w:rPr>
      </w:pPr>
    </w:p>
    <w:p w:rsidR="00711C75" w:rsidRDefault="006B191D">
      <w:pPr>
        <w:rPr>
          <w:rFonts w:ascii="Times" w:hAnsi="Times"/>
        </w:rPr>
      </w:pPr>
      <w:r w:rsidRPr="006B191D">
        <w:rPr>
          <w:rStyle w:val="nomOulipien"/>
        </w:rPr>
        <w:t>LE LIONNAIS </w:t>
      </w:r>
      <w:r w:rsidR="00711C75">
        <w:rPr>
          <w:rFonts w:ascii="Times" w:hAnsi="Times"/>
        </w:rPr>
        <w:t>: En même temps nous fondons la religion et le schisme.</w:t>
      </w:r>
    </w:p>
    <w:p w:rsidR="00711C75" w:rsidRDefault="00711C75">
      <w:pPr>
        <w:rPr>
          <w:rFonts w:ascii="Times" w:hAnsi="Times"/>
        </w:rPr>
      </w:pPr>
    </w:p>
    <w:p w:rsidR="00711C75" w:rsidRDefault="006B191D">
      <w:pPr>
        <w:rPr>
          <w:rFonts w:ascii="Times" w:hAnsi="Times"/>
        </w:rPr>
      </w:pPr>
      <w:r w:rsidRPr="006B191D">
        <w:rPr>
          <w:rStyle w:val="nomOulipien"/>
        </w:rPr>
        <w:t>QUENEAU </w:t>
      </w:r>
      <w:r w:rsidR="00711C75">
        <w:rPr>
          <w:rFonts w:ascii="Times" w:hAnsi="Times"/>
        </w:rPr>
        <w:t xml:space="preserve">: </w:t>
      </w:r>
      <w:proofErr w:type="spellStart"/>
      <w:r w:rsidR="00711C75" w:rsidRPr="006B191D">
        <w:rPr>
          <w:rStyle w:val="nomOulipien"/>
        </w:rPr>
        <w:t>Queval</w:t>
      </w:r>
      <w:proofErr w:type="spellEnd"/>
      <w:r w:rsidR="00711C75">
        <w:rPr>
          <w:rFonts w:ascii="Times" w:hAnsi="Times"/>
        </w:rPr>
        <w:t xml:space="preserve"> va fonder une secte.</w:t>
      </w:r>
    </w:p>
    <w:p w:rsidR="00711C75" w:rsidRDefault="00711C75">
      <w:pPr>
        <w:rPr>
          <w:rFonts w:ascii="Times" w:hAnsi="Times"/>
        </w:rPr>
      </w:pPr>
    </w:p>
    <w:p w:rsidR="00711C75" w:rsidRDefault="006B191D">
      <w:pPr>
        <w:rPr>
          <w:rFonts w:ascii="Times" w:hAnsi="Times"/>
        </w:rPr>
      </w:pPr>
      <w:r w:rsidRPr="006B191D">
        <w:rPr>
          <w:rStyle w:val="nomOulipien"/>
        </w:rPr>
        <w:t>LE LIONNAIS </w:t>
      </w:r>
      <w:r w:rsidR="00711C75">
        <w:rPr>
          <w:rFonts w:ascii="Times" w:hAnsi="Times"/>
        </w:rPr>
        <w:t xml:space="preserve">: Il faut demander à </w:t>
      </w:r>
      <w:r w:rsidR="00711C75" w:rsidRPr="006B191D">
        <w:rPr>
          <w:rStyle w:val="NomPersonneDivers"/>
        </w:rPr>
        <w:t>Gross</w:t>
      </w:r>
      <w:r w:rsidR="00711C75">
        <w:rPr>
          <w:rFonts w:ascii="Times" w:hAnsi="Times"/>
        </w:rPr>
        <w:t xml:space="preserve"> d’appliquer sa méthode au français</w:t>
      </w:r>
    </w:p>
    <w:p w:rsidR="00711C75" w:rsidRDefault="00711C75">
      <w:pPr>
        <w:rPr>
          <w:rFonts w:ascii="Times" w:hAnsi="Times"/>
        </w:rPr>
      </w:pPr>
    </w:p>
    <w:p w:rsidR="00711C75" w:rsidRDefault="00711C75">
      <w:pPr>
        <w:rPr>
          <w:rFonts w:ascii="Times" w:hAnsi="Times"/>
        </w:rPr>
      </w:pPr>
      <w:r w:rsidRPr="006B191D">
        <w:rPr>
          <w:rStyle w:val="reunionPresident"/>
        </w:rPr>
        <w:t>Le Président</w:t>
      </w:r>
      <w:r>
        <w:rPr>
          <w:rFonts w:ascii="Times" w:hAnsi="Times"/>
        </w:rPr>
        <w:t xml:space="preserve"> (n’a pas le temps d’ouvrir la bouche). </w:t>
      </w:r>
    </w:p>
    <w:p w:rsidR="00711C75" w:rsidRDefault="00711C75">
      <w:pPr>
        <w:rPr>
          <w:rFonts w:ascii="Times" w:hAnsi="Times"/>
        </w:rPr>
      </w:pPr>
    </w:p>
    <w:p w:rsidR="00711C75" w:rsidRDefault="006B191D">
      <w:pPr>
        <w:rPr>
          <w:rFonts w:ascii="Times" w:hAnsi="Times"/>
        </w:rPr>
      </w:pPr>
      <w:r w:rsidRPr="006B191D">
        <w:rPr>
          <w:rStyle w:val="nomOulipien"/>
        </w:rPr>
        <w:t>LE LIONNAIS </w:t>
      </w:r>
      <w:r w:rsidR="00711C75">
        <w:rPr>
          <w:rFonts w:ascii="Times" w:hAnsi="Times"/>
        </w:rPr>
        <w:t xml:space="preserve">: Il faudrait inviter </w:t>
      </w:r>
      <w:proofErr w:type="spellStart"/>
      <w:r w:rsidR="00711C75" w:rsidRPr="0091195C">
        <w:rPr>
          <w:rStyle w:val="NomPersonneDivers"/>
        </w:rPr>
        <w:t>Deweze</w:t>
      </w:r>
      <w:proofErr w:type="spellEnd"/>
      <w:r w:rsidR="00711C75">
        <w:rPr>
          <w:rFonts w:ascii="Times" w:hAnsi="Times"/>
        </w:rPr>
        <w:t xml:space="preserve"> le mathématicien. Il pourrait nous parler de la </w:t>
      </w:r>
      <w:proofErr w:type="spellStart"/>
      <w:r w:rsidR="00711C75" w:rsidRPr="00C03D9A">
        <w:rPr>
          <w:rStyle w:val="notions"/>
        </w:rPr>
        <w:t>co-rime</w:t>
      </w:r>
      <w:proofErr w:type="spellEnd"/>
      <w:r w:rsidR="00711C75">
        <w:rPr>
          <w:rFonts w:ascii="Times" w:hAnsi="Times"/>
        </w:rPr>
        <w:t xml:space="preserve"> (ou </w:t>
      </w:r>
      <w:proofErr w:type="spellStart"/>
      <w:r w:rsidR="00711C75" w:rsidRPr="00C03D9A">
        <w:rPr>
          <w:rStyle w:val="notions"/>
        </w:rPr>
        <w:t>con-rime</w:t>
      </w:r>
      <w:proofErr w:type="spellEnd"/>
      <w:r w:rsidR="00711C75">
        <w:rPr>
          <w:rFonts w:ascii="Times" w:hAnsi="Times"/>
        </w:rPr>
        <w:t xml:space="preserve"> ou </w:t>
      </w:r>
      <w:proofErr w:type="spellStart"/>
      <w:r w:rsidR="00711C75" w:rsidRPr="00C03D9A">
        <w:rPr>
          <w:rStyle w:val="notions"/>
        </w:rPr>
        <w:t>corrime</w:t>
      </w:r>
      <w:proofErr w:type="spellEnd"/>
      <w:r w:rsidR="00711C75">
        <w:rPr>
          <w:rFonts w:ascii="Times" w:hAnsi="Times"/>
        </w:rPr>
        <w:t xml:space="preserve">). La </w:t>
      </w:r>
      <w:proofErr w:type="spellStart"/>
      <w:r w:rsidR="00711C75" w:rsidRPr="00C03D9A">
        <w:rPr>
          <w:rStyle w:val="notions"/>
        </w:rPr>
        <w:t>co-rime</w:t>
      </w:r>
      <w:proofErr w:type="spellEnd"/>
      <w:r w:rsidR="00711C75">
        <w:rPr>
          <w:rFonts w:ascii="Times" w:hAnsi="Times"/>
        </w:rPr>
        <w:t xml:space="preserve"> s’obtient en soustrayant un phonème au </w:t>
      </w:r>
      <w:r w:rsidR="00711C75" w:rsidRPr="00C03D9A">
        <w:rPr>
          <w:rStyle w:val="notions"/>
        </w:rPr>
        <w:t>bruit blanc</w:t>
      </w:r>
      <w:r w:rsidR="00711C75">
        <w:rPr>
          <w:rFonts w:ascii="Times" w:hAnsi="Times"/>
        </w:rPr>
        <w:t xml:space="preserve"> : la différence étant le </w:t>
      </w:r>
      <w:proofErr w:type="spellStart"/>
      <w:r w:rsidR="00711C75" w:rsidRPr="00C03D9A">
        <w:rPr>
          <w:rStyle w:val="notions"/>
        </w:rPr>
        <w:t>co-phonème</w:t>
      </w:r>
      <w:proofErr w:type="spellEnd"/>
      <w:r w:rsidR="00711C75">
        <w:rPr>
          <w:rFonts w:ascii="Times" w:hAnsi="Times"/>
        </w:rPr>
        <w:t>.</w:t>
      </w:r>
    </w:p>
    <w:p w:rsidR="00711C75" w:rsidRDefault="00711C75">
      <w:pPr>
        <w:rPr>
          <w:rFonts w:ascii="Times" w:hAnsi="Times"/>
        </w:rPr>
      </w:pPr>
      <w:r>
        <w:rPr>
          <w:rFonts w:ascii="Times" w:hAnsi="Times"/>
        </w:rPr>
        <w:tab/>
        <w:t xml:space="preserve">Le </w:t>
      </w:r>
      <w:proofErr w:type="spellStart"/>
      <w:r w:rsidRPr="00C03D9A">
        <w:rPr>
          <w:rStyle w:val="notions"/>
        </w:rPr>
        <w:t>bruit-blanc</w:t>
      </w:r>
      <w:proofErr w:type="spellEnd"/>
      <w:r>
        <w:rPr>
          <w:rFonts w:ascii="Times" w:hAnsi="Times"/>
        </w:rPr>
        <w:t>, à l’instar du blanc fourni par toutes les couleurs, est le bruit formé par tous les sons.</w:t>
      </w:r>
    </w:p>
    <w:p w:rsidR="00711C75" w:rsidRDefault="00711C75">
      <w:pPr>
        <w:rPr>
          <w:rFonts w:ascii="Times" w:hAnsi="Times"/>
        </w:rPr>
      </w:pPr>
    </w:p>
    <w:p w:rsidR="00711C75" w:rsidRDefault="00711C75">
      <w:pPr>
        <w:rPr>
          <w:rFonts w:ascii="Times" w:hAnsi="Times"/>
        </w:rPr>
      </w:pPr>
      <w:r>
        <w:rPr>
          <w:rFonts w:ascii="Times" w:hAnsi="Times"/>
        </w:rPr>
        <w:t>Une voix (</w:t>
      </w:r>
      <w:proofErr w:type="spellStart"/>
      <w:r w:rsidRPr="006B191D">
        <w:rPr>
          <w:rStyle w:val="nomOulipien"/>
        </w:rPr>
        <w:t>Bens</w:t>
      </w:r>
      <w:proofErr w:type="spellEnd"/>
      <w:r>
        <w:rPr>
          <w:rFonts w:ascii="Times" w:hAnsi="Times"/>
        </w:rPr>
        <w:t xml:space="preserve"> peut-être) : </w:t>
      </w:r>
      <w:proofErr w:type="spellStart"/>
      <w:r>
        <w:rPr>
          <w:rFonts w:ascii="Times" w:hAnsi="Times"/>
        </w:rPr>
        <w:t>Touslessonsysont</w:t>
      </w:r>
      <w:proofErr w:type="spellEnd"/>
      <w:r>
        <w:rPr>
          <w:rFonts w:ascii="Times" w:hAnsi="Times"/>
        </w:rPr>
        <w:t> ?</w:t>
      </w:r>
    </w:p>
    <w:p w:rsidR="00711C75" w:rsidRDefault="00711C75">
      <w:pPr>
        <w:rPr>
          <w:rFonts w:ascii="Times" w:hAnsi="Times"/>
        </w:rPr>
      </w:pPr>
    </w:p>
    <w:p w:rsidR="00711C75" w:rsidRDefault="00711C75">
      <w:pPr>
        <w:rPr>
          <w:rFonts w:ascii="Times" w:hAnsi="Times"/>
        </w:rPr>
      </w:pPr>
      <w:r w:rsidRPr="006B191D">
        <w:rPr>
          <w:rStyle w:val="nomOulipien"/>
        </w:rPr>
        <w:t>LATIS </w:t>
      </w:r>
      <w:r>
        <w:rPr>
          <w:rFonts w:ascii="Times" w:hAnsi="Times"/>
        </w:rPr>
        <w:t xml:space="preserve">: Le </w:t>
      </w:r>
      <w:r w:rsidRPr="00C03D9A">
        <w:rPr>
          <w:rStyle w:val="notions"/>
        </w:rPr>
        <w:t>bruit noir</w:t>
      </w:r>
      <w:r>
        <w:rPr>
          <w:rFonts w:ascii="Times" w:hAnsi="Times"/>
        </w:rPr>
        <w:t xml:space="preserve"> c’est le silence…</w:t>
      </w:r>
    </w:p>
    <w:p w:rsidR="00711C75" w:rsidRDefault="00711C75">
      <w:pPr>
        <w:rPr>
          <w:rFonts w:ascii="Times" w:hAnsi="Times"/>
        </w:rPr>
      </w:pPr>
    </w:p>
    <w:p w:rsidR="00711C75" w:rsidRDefault="00711C75">
      <w:pPr>
        <w:rPr>
          <w:rFonts w:ascii="Times" w:hAnsi="Times"/>
        </w:rPr>
      </w:pPr>
      <w:r w:rsidRPr="006B191D">
        <w:rPr>
          <w:rStyle w:val="nomOulipien"/>
        </w:rPr>
        <w:t>BERGE </w:t>
      </w:r>
      <w:r>
        <w:rPr>
          <w:rFonts w:ascii="Times" w:hAnsi="Times"/>
        </w:rPr>
        <w:t xml:space="preserve">: </w:t>
      </w:r>
      <w:proofErr w:type="spellStart"/>
      <w:r w:rsidRPr="006B191D">
        <w:rPr>
          <w:rStyle w:val="nomOulipien"/>
        </w:rPr>
        <w:t>Duchateau</w:t>
      </w:r>
      <w:proofErr w:type="spellEnd"/>
      <w:r>
        <w:rPr>
          <w:rFonts w:ascii="Times" w:hAnsi="Times"/>
        </w:rPr>
        <w:t xml:space="preserve"> parle avec le </w:t>
      </w:r>
      <w:r w:rsidRPr="00C03D9A">
        <w:rPr>
          <w:rStyle w:val="notions"/>
        </w:rPr>
        <w:t>bruit noir</w:t>
      </w:r>
      <w:r>
        <w:rPr>
          <w:rFonts w:ascii="Times" w:hAnsi="Times"/>
        </w:rPr>
        <w:t xml:space="preserve">, </w:t>
      </w:r>
      <w:proofErr w:type="spellStart"/>
      <w:r w:rsidRPr="006B191D">
        <w:rPr>
          <w:rStyle w:val="nomOulipien"/>
        </w:rPr>
        <w:t>Queval</w:t>
      </w:r>
      <w:proofErr w:type="spellEnd"/>
      <w:r>
        <w:rPr>
          <w:rFonts w:ascii="Times" w:hAnsi="Times"/>
        </w:rPr>
        <w:t xml:space="preserve"> avec le </w:t>
      </w:r>
      <w:r w:rsidRPr="00C03D9A">
        <w:rPr>
          <w:rStyle w:val="notions"/>
        </w:rPr>
        <w:t>bruit blanc</w:t>
      </w:r>
      <w:r>
        <w:rPr>
          <w:rFonts w:ascii="Times" w:hAnsi="Times"/>
        </w:rPr>
        <w:t>.</w:t>
      </w:r>
    </w:p>
    <w:p w:rsidR="00711C75" w:rsidRDefault="00711C75">
      <w:pPr>
        <w:rPr>
          <w:rFonts w:ascii="Times" w:hAnsi="Times"/>
        </w:rPr>
      </w:pPr>
    </w:p>
    <w:p w:rsidR="00711C75" w:rsidRDefault="00711C75">
      <w:pPr>
        <w:rPr>
          <w:rFonts w:ascii="Times" w:hAnsi="Times"/>
        </w:rPr>
      </w:pPr>
      <w:r w:rsidRPr="006B191D">
        <w:rPr>
          <w:rStyle w:val="reunionPresident"/>
        </w:rPr>
        <w:t>Le Président</w:t>
      </w:r>
      <w:r>
        <w:rPr>
          <w:rFonts w:ascii="Times" w:hAnsi="Times"/>
        </w:rPr>
        <w:t xml:space="preserve"> (au </w:t>
      </w:r>
      <w:r w:rsidRPr="00C03D9A">
        <w:rPr>
          <w:rStyle w:val="reunionSecretaire"/>
        </w:rPr>
        <w:t>secrétaire</w:t>
      </w:r>
      <w:r>
        <w:rPr>
          <w:rFonts w:ascii="Times" w:hAnsi="Times"/>
        </w:rPr>
        <w:t>) : C’est noté ?</w:t>
      </w:r>
    </w:p>
    <w:p w:rsidR="00711C75" w:rsidRDefault="00711C75">
      <w:pPr>
        <w:rPr>
          <w:rFonts w:ascii="Times" w:hAnsi="Times"/>
        </w:rPr>
      </w:pPr>
    </w:p>
    <w:p w:rsidR="00711C75" w:rsidRDefault="00711C75">
      <w:pPr>
        <w:rPr>
          <w:rFonts w:ascii="Times" w:hAnsi="Times"/>
        </w:rPr>
      </w:pPr>
      <w:r w:rsidRPr="006B191D">
        <w:rPr>
          <w:rStyle w:val="nomOulipien"/>
        </w:rPr>
        <w:t>DUCHATEAU</w:t>
      </w:r>
      <w:r>
        <w:rPr>
          <w:rFonts w:ascii="Times" w:hAnsi="Times"/>
        </w:rPr>
        <w:t xml:space="preserve"> (la bouche pleine) : On…</w:t>
      </w:r>
    </w:p>
    <w:p w:rsidR="00711C75" w:rsidRDefault="00711C75">
      <w:pPr>
        <w:rPr>
          <w:rFonts w:ascii="Times" w:hAnsi="Times"/>
        </w:rPr>
      </w:pPr>
    </w:p>
    <w:p w:rsidR="00711C75" w:rsidRDefault="006B191D">
      <w:pPr>
        <w:rPr>
          <w:rFonts w:ascii="Times" w:hAnsi="Times"/>
        </w:rPr>
      </w:pPr>
      <w:r w:rsidRPr="006B191D">
        <w:rPr>
          <w:rStyle w:val="nomOulipien"/>
        </w:rPr>
        <w:t>LE LIONNAIS </w:t>
      </w:r>
      <w:r w:rsidR="00711C75">
        <w:rPr>
          <w:rFonts w:ascii="Times" w:hAnsi="Times"/>
        </w:rPr>
        <w:t>: Un secrétaire qui mange c’est un scandale !</w:t>
      </w:r>
    </w:p>
    <w:p w:rsidR="00711C75" w:rsidRDefault="00711C75">
      <w:pPr>
        <w:rPr>
          <w:rFonts w:ascii="Times" w:hAnsi="Times"/>
        </w:rPr>
      </w:pPr>
    </w:p>
    <w:p w:rsidR="00711C75" w:rsidRDefault="00711C75">
      <w:pPr>
        <w:rPr>
          <w:rFonts w:ascii="Times" w:hAnsi="Times"/>
        </w:rPr>
      </w:pPr>
      <w:r w:rsidRPr="006B191D">
        <w:rPr>
          <w:rStyle w:val="reunionPresident"/>
        </w:rPr>
        <w:t>Le Président </w:t>
      </w:r>
      <w:r>
        <w:rPr>
          <w:rFonts w:ascii="Times" w:hAnsi="Times"/>
        </w:rPr>
        <w:t xml:space="preserve">: La parole à </w:t>
      </w:r>
      <w:proofErr w:type="spellStart"/>
      <w:r w:rsidRPr="006B191D">
        <w:rPr>
          <w:rStyle w:val="nomOulipien"/>
        </w:rPr>
        <w:t>Queval</w:t>
      </w:r>
      <w:proofErr w:type="spellEnd"/>
      <w:r>
        <w:rPr>
          <w:rFonts w:ascii="Times" w:hAnsi="Times"/>
        </w:rPr>
        <w:t xml:space="preserve"> pour les questions techniques.</w:t>
      </w:r>
    </w:p>
    <w:p w:rsidR="00711C75" w:rsidRDefault="00711C75">
      <w:pPr>
        <w:rPr>
          <w:rFonts w:ascii="Times" w:hAnsi="Times"/>
        </w:rPr>
      </w:pPr>
    </w:p>
    <w:p w:rsidR="00711C75" w:rsidRDefault="00711C75">
      <w:pPr>
        <w:rPr>
          <w:rFonts w:ascii="Times" w:hAnsi="Times"/>
        </w:rPr>
      </w:pPr>
      <w:r w:rsidRPr="006B191D">
        <w:rPr>
          <w:rStyle w:val="nomOulipien"/>
        </w:rPr>
        <w:t>QUEVAL </w:t>
      </w:r>
      <w:r>
        <w:rPr>
          <w:rFonts w:ascii="Times" w:hAnsi="Times"/>
        </w:rPr>
        <w:t xml:space="preserve">: </w:t>
      </w:r>
      <w:proofErr w:type="gramStart"/>
      <w:r>
        <w:rPr>
          <w:rFonts w:ascii="Times" w:hAnsi="Times"/>
        </w:rPr>
        <w:t>Je veux</w:t>
      </w:r>
      <w:proofErr w:type="gramEnd"/>
      <w:r>
        <w:rPr>
          <w:rFonts w:ascii="Times" w:hAnsi="Times"/>
        </w:rPr>
        <w:t xml:space="preserve"> pas parler du technique, mais du </w:t>
      </w:r>
      <w:r w:rsidRPr="00C03D9A">
        <w:rPr>
          <w:rStyle w:val="notions"/>
        </w:rPr>
        <w:t>rituel</w:t>
      </w:r>
      <w:r>
        <w:rPr>
          <w:rFonts w:ascii="Times" w:hAnsi="Times"/>
        </w:rPr>
        <w:t>.</w:t>
      </w:r>
    </w:p>
    <w:p w:rsidR="00711C75" w:rsidRDefault="00711C75">
      <w:pPr>
        <w:rPr>
          <w:rFonts w:ascii="Times" w:hAnsi="Times"/>
        </w:rPr>
      </w:pPr>
    </w:p>
    <w:p w:rsidR="00CD2811" w:rsidRDefault="00CD2811">
      <w:pPr>
        <w:rPr>
          <w:rFonts w:ascii="Times" w:hAnsi="Times"/>
        </w:rPr>
      </w:pPr>
      <w:r w:rsidRPr="006B191D">
        <w:rPr>
          <w:rStyle w:val="reunionPresident"/>
        </w:rPr>
        <w:t>Le Président </w:t>
      </w:r>
      <w:r>
        <w:rPr>
          <w:rFonts w:ascii="Times" w:hAnsi="Times"/>
        </w:rPr>
        <w:t>: Je te retire la parole.</w:t>
      </w:r>
    </w:p>
    <w:p w:rsidR="00CD2811" w:rsidRDefault="00CD2811">
      <w:pPr>
        <w:rPr>
          <w:rFonts w:ascii="Times" w:hAnsi="Times"/>
        </w:rPr>
      </w:pPr>
    </w:p>
    <w:p w:rsidR="00CD2811" w:rsidRDefault="00CD2811">
      <w:pPr>
        <w:rPr>
          <w:rFonts w:ascii="Times" w:hAnsi="Times"/>
        </w:rPr>
      </w:pPr>
      <w:r w:rsidRPr="006B191D">
        <w:rPr>
          <w:rStyle w:val="nomOulipien"/>
        </w:rPr>
        <w:t>QUEVAL </w:t>
      </w:r>
      <w:r>
        <w:rPr>
          <w:rFonts w:ascii="Times" w:hAnsi="Times"/>
        </w:rPr>
        <w:t xml:space="preserve">: Je la garde, je parlerai de questions </w:t>
      </w:r>
      <w:proofErr w:type="spellStart"/>
      <w:r>
        <w:rPr>
          <w:rFonts w:ascii="Times" w:hAnsi="Times"/>
        </w:rPr>
        <w:t>technuelles</w:t>
      </w:r>
      <w:proofErr w:type="spellEnd"/>
      <w:r>
        <w:rPr>
          <w:rFonts w:ascii="Times" w:hAnsi="Times"/>
        </w:rPr>
        <w:t xml:space="preserve"> d’abord et </w:t>
      </w:r>
      <w:proofErr w:type="spellStart"/>
      <w:r>
        <w:rPr>
          <w:rFonts w:ascii="Times" w:hAnsi="Times"/>
        </w:rPr>
        <w:t>ritniques</w:t>
      </w:r>
      <w:proofErr w:type="spellEnd"/>
      <w:r>
        <w:rPr>
          <w:rFonts w:ascii="Times" w:hAnsi="Times"/>
        </w:rPr>
        <w:t xml:space="preserve"> ensuite. Il faut venger l’honneur de l’</w:t>
      </w:r>
      <w:proofErr w:type="spellStart"/>
      <w:r>
        <w:rPr>
          <w:rFonts w:ascii="Times" w:hAnsi="Times"/>
        </w:rPr>
        <w:t>OuLiPo</w:t>
      </w:r>
      <w:proofErr w:type="spellEnd"/>
      <w:r>
        <w:rPr>
          <w:rFonts w:ascii="Times" w:hAnsi="Times"/>
        </w:rPr>
        <w:t>…</w:t>
      </w:r>
    </w:p>
    <w:p w:rsidR="00CD2811" w:rsidRDefault="00CD2811">
      <w:pPr>
        <w:rPr>
          <w:rFonts w:ascii="Times" w:hAnsi="Times"/>
        </w:rPr>
      </w:pPr>
    </w:p>
    <w:p w:rsidR="00CD2811" w:rsidRDefault="00CD2811" w:rsidP="00CD2811">
      <w:pPr>
        <w:ind w:firstLine="708"/>
        <w:rPr>
          <w:rFonts w:ascii="Times" w:hAnsi="Times"/>
        </w:rPr>
      </w:pPr>
      <w:r>
        <w:rPr>
          <w:rFonts w:ascii="Times" w:hAnsi="Times"/>
        </w:rPr>
        <w:t>Stupeur générale.</w:t>
      </w:r>
    </w:p>
    <w:p w:rsidR="00CD2811" w:rsidRDefault="00CD2811" w:rsidP="00CD2811">
      <w:pPr>
        <w:rPr>
          <w:rFonts w:ascii="Times" w:hAnsi="Times"/>
        </w:rPr>
      </w:pPr>
    </w:p>
    <w:p w:rsidR="00CD2811" w:rsidRDefault="00CD2811" w:rsidP="00CD2811">
      <w:pPr>
        <w:rPr>
          <w:rFonts w:ascii="Times" w:hAnsi="Times"/>
        </w:rPr>
      </w:pPr>
      <w:r>
        <w:rPr>
          <w:rFonts w:ascii="Times" w:hAnsi="Times"/>
        </w:rPr>
        <w:t>Plusieurs voix : L’honneur de l’</w:t>
      </w:r>
      <w:proofErr w:type="spellStart"/>
      <w:r>
        <w:rPr>
          <w:rFonts w:ascii="Times" w:hAnsi="Times"/>
        </w:rPr>
        <w:t>OuLiPo</w:t>
      </w:r>
      <w:proofErr w:type="spellEnd"/>
      <w:r>
        <w:rPr>
          <w:rFonts w:ascii="Times" w:hAnsi="Times"/>
        </w:rPr>
        <w:t xml:space="preserve"> a été attaqué ?</w:t>
      </w:r>
    </w:p>
    <w:p w:rsidR="00CD2811" w:rsidRDefault="00CD2811" w:rsidP="00CD2811">
      <w:pPr>
        <w:rPr>
          <w:rFonts w:ascii="Times" w:hAnsi="Times"/>
        </w:rPr>
      </w:pPr>
    </w:p>
    <w:p w:rsidR="00CD2811" w:rsidRDefault="00CD2811" w:rsidP="00CD2811">
      <w:pPr>
        <w:rPr>
          <w:rFonts w:ascii="Times" w:hAnsi="Times"/>
        </w:rPr>
      </w:pPr>
      <w:r w:rsidRPr="006B191D">
        <w:rPr>
          <w:rStyle w:val="nomOulipien"/>
        </w:rPr>
        <w:t>QUEVAL </w:t>
      </w:r>
      <w:r>
        <w:rPr>
          <w:rFonts w:ascii="Times" w:hAnsi="Times"/>
        </w:rPr>
        <w:t xml:space="preserve">: Non (Soupirs de soulagements.) Mais il est rituellement potentiellement attaqué. Il faut le venger rituellement. Je propose </w:t>
      </w:r>
      <w:r w:rsidRPr="00C03D9A">
        <w:rPr>
          <w:rStyle w:val="notions"/>
        </w:rPr>
        <w:t>un dictionnaire des insultes ambiguës</w:t>
      </w:r>
      <w:r>
        <w:rPr>
          <w:rFonts w:ascii="Times" w:hAnsi="Times"/>
        </w:rPr>
        <w:t>.</w:t>
      </w:r>
    </w:p>
    <w:p w:rsidR="00CD2811" w:rsidRDefault="00CD2811" w:rsidP="00CD2811">
      <w:pPr>
        <w:rPr>
          <w:rFonts w:ascii="Times" w:hAnsi="Times"/>
        </w:rPr>
      </w:pPr>
    </w:p>
    <w:p w:rsidR="00CD2811" w:rsidRDefault="00CD2811" w:rsidP="00CD2811">
      <w:pPr>
        <w:rPr>
          <w:rFonts w:ascii="Times" w:hAnsi="Times"/>
        </w:rPr>
      </w:pPr>
      <w:r w:rsidRPr="006B191D">
        <w:rPr>
          <w:rStyle w:val="reunionPresident"/>
        </w:rPr>
        <w:t>Le Président</w:t>
      </w:r>
      <w:r>
        <w:rPr>
          <w:rFonts w:ascii="Times" w:hAnsi="Times"/>
        </w:rPr>
        <w:t xml:space="preserve"> (touché de la grâce) : Ah ! </w:t>
      </w:r>
      <w:proofErr w:type="gramStart"/>
      <w:r>
        <w:rPr>
          <w:rFonts w:ascii="Times" w:hAnsi="Times"/>
        </w:rPr>
        <w:t>mais</w:t>
      </w:r>
      <w:proofErr w:type="gramEnd"/>
      <w:r>
        <w:rPr>
          <w:rFonts w:ascii="Times" w:hAnsi="Times"/>
        </w:rPr>
        <w:t xml:space="preserve">, ah ! </w:t>
      </w:r>
      <w:proofErr w:type="gramStart"/>
      <w:r>
        <w:rPr>
          <w:rFonts w:ascii="Times" w:hAnsi="Times"/>
        </w:rPr>
        <w:t>mais</w:t>
      </w:r>
      <w:proofErr w:type="gramEnd"/>
      <w:r>
        <w:rPr>
          <w:rFonts w:ascii="Times" w:hAnsi="Times"/>
        </w:rPr>
        <w:t xml:space="preserve"> alors, peut-être bien en effet que… (</w:t>
      </w:r>
      <w:proofErr w:type="gramStart"/>
      <w:r>
        <w:rPr>
          <w:rFonts w:ascii="Times" w:hAnsi="Times"/>
        </w:rPr>
        <w:t>suspens</w:t>
      </w:r>
      <w:proofErr w:type="gramEnd"/>
      <w:r>
        <w:rPr>
          <w:rFonts w:ascii="Times" w:hAnsi="Times"/>
        </w:rPr>
        <w:t xml:space="preserve"> dans le formant) en réfléchissant </w:t>
      </w:r>
      <w:r w:rsidRPr="00C96AE6">
        <w:rPr>
          <w:rStyle w:val="NomPersonneDivers"/>
        </w:rPr>
        <w:t>Beaudin</w:t>
      </w:r>
      <w:r>
        <w:rPr>
          <w:rFonts w:ascii="Times" w:hAnsi="Times"/>
        </w:rPr>
        <w:t xml:space="preserve"> il a dit : les </w:t>
      </w:r>
      <w:proofErr w:type="spellStart"/>
      <w:r w:rsidRPr="00C03D9A">
        <w:rPr>
          <w:rStyle w:val="notions"/>
        </w:rPr>
        <w:t>loupios</w:t>
      </w:r>
      <w:proofErr w:type="spellEnd"/>
      <w:r>
        <w:rPr>
          <w:rFonts w:ascii="Times" w:hAnsi="Times"/>
        </w:rPr>
        <w:t xml:space="preserve"> de l’</w:t>
      </w:r>
      <w:proofErr w:type="spellStart"/>
      <w:r>
        <w:rPr>
          <w:rFonts w:ascii="Times" w:hAnsi="Times"/>
        </w:rPr>
        <w:t>OuLiPo</w:t>
      </w:r>
      <w:proofErr w:type="spellEnd"/>
      <w:r>
        <w:rPr>
          <w:rFonts w:ascii="Times" w:hAnsi="Times"/>
        </w:rPr>
        <w:t>…</w:t>
      </w:r>
    </w:p>
    <w:p w:rsidR="009A24C4" w:rsidRDefault="009A24C4" w:rsidP="00CD2811">
      <w:pPr>
        <w:rPr>
          <w:rFonts w:ascii="Times" w:hAnsi="Times"/>
        </w:rPr>
      </w:pPr>
    </w:p>
    <w:p w:rsidR="009A24C4" w:rsidRDefault="009A24C4" w:rsidP="00CD2811">
      <w:pPr>
        <w:rPr>
          <w:rFonts w:ascii="Times" w:hAnsi="Times"/>
        </w:rPr>
      </w:pPr>
      <w:r>
        <w:rPr>
          <w:rFonts w:ascii="Times" w:hAnsi="Times"/>
        </w:rPr>
        <w:tab/>
        <w:t>(Tout le monde est atterré.)</w:t>
      </w:r>
    </w:p>
    <w:p w:rsidR="009A24C4" w:rsidRDefault="009A24C4" w:rsidP="00CD2811">
      <w:pPr>
        <w:rPr>
          <w:rFonts w:ascii="Times" w:hAnsi="Times"/>
        </w:rPr>
      </w:pPr>
    </w:p>
    <w:p w:rsidR="009A24C4" w:rsidRDefault="009A24C4" w:rsidP="00CD2811">
      <w:pPr>
        <w:rPr>
          <w:rFonts w:ascii="Times" w:hAnsi="Times"/>
        </w:rPr>
      </w:pPr>
      <w:r w:rsidRPr="006B191D">
        <w:rPr>
          <w:rStyle w:val="nomOulipien"/>
        </w:rPr>
        <w:t>LATIS </w:t>
      </w:r>
      <w:r>
        <w:rPr>
          <w:rFonts w:ascii="Times" w:hAnsi="Times"/>
        </w:rPr>
        <w:t>: A quelle occasion ?</w:t>
      </w:r>
    </w:p>
    <w:p w:rsidR="009A24C4" w:rsidRDefault="009A24C4" w:rsidP="00CD2811">
      <w:pPr>
        <w:rPr>
          <w:rFonts w:ascii="Times" w:hAnsi="Times"/>
        </w:rPr>
      </w:pPr>
    </w:p>
    <w:p w:rsidR="009A24C4" w:rsidRDefault="009A24C4" w:rsidP="00CD2811">
      <w:pPr>
        <w:rPr>
          <w:rFonts w:ascii="Times" w:hAnsi="Times"/>
        </w:rPr>
      </w:pPr>
      <w:r w:rsidRPr="006B191D">
        <w:rPr>
          <w:rStyle w:val="reunionPresident"/>
        </w:rPr>
        <w:t>Le Président </w:t>
      </w:r>
      <w:r>
        <w:rPr>
          <w:rFonts w:ascii="Times" w:hAnsi="Times"/>
        </w:rPr>
        <w:t>: Sans occasion.</w:t>
      </w:r>
    </w:p>
    <w:p w:rsidR="009A24C4" w:rsidRDefault="009A24C4" w:rsidP="00CD2811">
      <w:pPr>
        <w:rPr>
          <w:rFonts w:ascii="Times" w:hAnsi="Times"/>
        </w:rPr>
      </w:pPr>
    </w:p>
    <w:p w:rsidR="009A24C4" w:rsidRDefault="009A24C4" w:rsidP="00CD2811">
      <w:pPr>
        <w:rPr>
          <w:rFonts w:ascii="Times" w:hAnsi="Times"/>
        </w:rPr>
      </w:pPr>
      <w:r w:rsidRPr="006B191D">
        <w:rPr>
          <w:rStyle w:val="nomOulipien"/>
        </w:rPr>
        <w:t>LATIS </w:t>
      </w:r>
      <w:r>
        <w:rPr>
          <w:rFonts w:ascii="Times" w:hAnsi="Times"/>
        </w:rPr>
        <w:t>: Dans ce cas c’est un éloge.</w:t>
      </w:r>
    </w:p>
    <w:p w:rsidR="009A24C4" w:rsidRDefault="009A24C4" w:rsidP="00CD2811">
      <w:pPr>
        <w:rPr>
          <w:rFonts w:ascii="Times" w:hAnsi="Times"/>
        </w:rPr>
      </w:pPr>
    </w:p>
    <w:p w:rsidR="009A24C4" w:rsidRDefault="009A24C4" w:rsidP="00CD2811">
      <w:pPr>
        <w:rPr>
          <w:rFonts w:ascii="Times" w:hAnsi="Times"/>
        </w:rPr>
      </w:pPr>
      <w:r w:rsidRPr="006B191D">
        <w:rPr>
          <w:rStyle w:val="reunionPresident"/>
        </w:rPr>
        <w:t>Le Président </w:t>
      </w:r>
      <w:r>
        <w:rPr>
          <w:rFonts w:ascii="Times" w:hAnsi="Times"/>
        </w:rPr>
        <w:t xml:space="preserve">: L’honneur étant sauf, je donne la parole à </w:t>
      </w:r>
      <w:r w:rsidRPr="006B191D">
        <w:rPr>
          <w:rStyle w:val="nomOulipien"/>
        </w:rPr>
        <w:t xml:space="preserve">François Le </w:t>
      </w:r>
      <w:proofErr w:type="spellStart"/>
      <w:r w:rsidRPr="006B191D">
        <w:rPr>
          <w:rStyle w:val="nomOulipien"/>
        </w:rPr>
        <w:t>Lionnais</w:t>
      </w:r>
      <w:proofErr w:type="spellEnd"/>
      <w:r>
        <w:rPr>
          <w:rFonts w:ascii="Times" w:hAnsi="Times"/>
        </w:rPr>
        <w:t>.</w:t>
      </w:r>
    </w:p>
    <w:p w:rsidR="009A24C4" w:rsidRDefault="009A24C4" w:rsidP="00CD2811">
      <w:pPr>
        <w:rPr>
          <w:rFonts w:ascii="Times" w:hAnsi="Times"/>
        </w:rPr>
      </w:pPr>
    </w:p>
    <w:p w:rsidR="009A24C4" w:rsidRDefault="006B191D" w:rsidP="00CD2811">
      <w:pPr>
        <w:rPr>
          <w:rFonts w:ascii="Times" w:hAnsi="Times"/>
        </w:rPr>
      </w:pPr>
      <w:r w:rsidRPr="006B191D">
        <w:rPr>
          <w:rStyle w:val="nomOulipien"/>
        </w:rPr>
        <w:t>LE LIONNAIS </w:t>
      </w:r>
      <w:r w:rsidR="009A24C4">
        <w:rPr>
          <w:rFonts w:ascii="Times" w:hAnsi="Times"/>
        </w:rPr>
        <w:t xml:space="preserve">: (Dans le </w:t>
      </w:r>
      <w:r w:rsidR="009A24C4" w:rsidRPr="00C96AE6">
        <w:rPr>
          <w:rStyle w:val="refDocument"/>
        </w:rPr>
        <w:t>compte-rendu n°36</w:t>
      </w:r>
      <w:r w:rsidR="009A24C4">
        <w:rPr>
          <w:rFonts w:ascii="Times" w:hAnsi="Times"/>
        </w:rPr>
        <w:t xml:space="preserve">, il est question de </w:t>
      </w:r>
      <w:proofErr w:type="spellStart"/>
      <w:r w:rsidR="009A24C4" w:rsidRPr="00C96AE6">
        <w:rPr>
          <w:rStyle w:val="NomPersonneDivers"/>
        </w:rPr>
        <w:t>Verbeek</w:t>
      </w:r>
      <w:proofErr w:type="spellEnd"/>
      <w:r w:rsidR="009A24C4">
        <w:rPr>
          <w:rFonts w:ascii="Times" w:hAnsi="Times"/>
        </w:rPr>
        <w:t xml:space="preserve">). Je pense qu’il serait intéressant de demander à un peintre de talent de composer une </w:t>
      </w:r>
      <w:proofErr w:type="spellStart"/>
      <w:r w:rsidR="009A24C4">
        <w:rPr>
          <w:rFonts w:ascii="Times" w:hAnsi="Times"/>
        </w:rPr>
        <w:t>carte-postale</w:t>
      </w:r>
      <w:proofErr w:type="spellEnd"/>
      <w:r w:rsidR="009A24C4">
        <w:rPr>
          <w:rFonts w:ascii="Times" w:hAnsi="Times"/>
        </w:rPr>
        <w:t xml:space="preserve"> de L’</w:t>
      </w:r>
      <w:proofErr w:type="spellStart"/>
      <w:r w:rsidR="009A24C4">
        <w:rPr>
          <w:rFonts w:ascii="Times" w:hAnsi="Times"/>
        </w:rPr>
        <w:t>OuLiPo</w:t>
      </w:r>
      <w:proofErr w:type="spellEnd"/>
      <w:r w:rsidR="009A24C4">
        <w:rPr>
          <w:rFonts w:ascii="Times" w:hAnsi="Times"/>
        </w:rPr>
        <w:t xml:space="preserve"> qui s’inspirerait de la « méthode » de </w:t>
      </w:r>
      <w:proofErr w:type="spellStart"/>
      <w:r w:rsidR="00C96AE6" w:rsidRPr="00C96AE6">
        <w:rPr>
          <w:rStyle w:val="NomPersonneDivers"/>
        </w:rPr>
        <w:t>Verbeek</w:t>
      </w:r>
      <w:proofErr w:type="spellEnd"/>
      <w:r w:rsidR="009A24C4">
        <w:rPr>
          <w:rFonts w:ascii="Times" w:hAnsi="Times"/>
        </w:rPr>
        <w:t>.</w:t>
      </w:r>
    </w:p>
    <w:p w:rsidR="009A24C4" w:rsidRDefault="009A24C4" w:rsidP="00CD2811">
      <w:pPr>
        <w:rPr>
          <w:rFonts w:ascii="Times" w:hAnsi="Times"/>
        </w:rPr>
      </w:pPr>
    </w:p>
    <w:p w:rsidR="00964096" w:rsidRDefault="006B191D" w:rsidP="00CD2811">
      <w:pPr>
        <w:rPr>
          <w:rFonts w:ascii="Times" w:hAnsi="Times"/>
        </w:rPr>
      </w:pPr>
      <w:r w:rsidRPr="006B191D">
        <w:rPr>
          <w:rStyle w:val="nomOulipien"/>
        </w:rPr>
        <w:t>QUENEAU </w:t>
      </w:r>
      <w:r w:rsidR="00964096">
        <w:rPr>
          <w:rFonts w:ascii="Times" w:hAnsi="Times"/>
        </w:rPr>
        <w:t>: Il faudrait à l’envers reconnaître chacun de nous.</w:t>
      </w:r>
    </w:p>
    <w:p w:rsidR="00964096" w:rsidRDefault="00964096" w:rsidP="00CD2811">
      <w:pPr>
        <w:rPr>
          <w:rFonts w:ascii="Times" w:hAnsi="Times"/>
        </w:rPr>
      </w:pPr>
    </w:p>
    <w:p w:rsidR="00964096" w:rsidRDefault="00964096" w:rsidP="00CD2811">
      <w:pPr>
        <w:rPr>
          <w:rFonts w:ascii="Times" w:hAnsi="Times"/>
        </w:rPr>
      </w:pPr>
      <w:r>
        <w:rPr>
          <w:rFonts w:ascii="Times" w:hAnsi="Times"/>
        </w:rPr>
        <w:t xml:space="preserve">Une voix (intérieure) : Y compris les </w:t>
      </w:r>
      <w:r w:rsidRPr="00C03D9A">
        <w:rPr>
          <w:rStyle w:val="notions"/>
        </w:rPr>
        <w:t>esclaves</w:t>
      </w:r>
      <w:r>
        <w:rPr>
          <w:rFonts w:ascii="Times" w:hAnsi="Times"/>
        </w:rPr>
        <w:t xml:space="preserve"> et </w:t>
      </w:r>
      <w:r w:rsidRPr="00C03D9A">
        <w:rPr>
          <w:rStyle w:val="notions"/>
        </w:rPr>
        <w:t>cobayes</w:t>
      </w:r>
      <w:r>
        <w:rPr>
          <w:rFonts w:ascii="Times" w:hAnsi="Times"/>
        </w:rPr>
        <w:t xml:space="preserve"> potentiels.</w:t>
      </w:r>
    </w:p>
    <w:p w:rsidR="00964096" w:rsidRDefault="00964096" w:rsidP="00CD2811">
      <w:pPr>
        <w:rPr>
          <w:rFonts w:ascii="Times" w:hAnsi="Times"/>
        </w:rPr>
      </w:pPr>
    </w:p>
    <w:p w:rsidR="00964096" w:rsidRDefault="006B191D" w:rsidP="00CD2811">
      <w:pPr>
        <w:rPr>
          <w:rFonts w:ascii="Times" w:hAnsi="Times"/>
        </w:rPr>
      </w:pPr>
      <w:r w:rsidRPr="006B191D">
        <w:rPr>
          <w:rStyle w:val="nomOulipien"/>
        </w:rPr>
        <w:t>QUENEAU </w:t>
      </w:r>
      <w:r w:rsidR="00964096">
        <w:rPr>
          <w:rFonts w:ascii="Times" w:hAnsi="Times"/>
        </w:rPr>
        <w:t xml:space="preserve">: </w:t>
      </w:r>
      <w:proofErr w:type="spellStart"/>
      <w:r w:rsidR="00964096" w:rsidRPr="0091195C">
        <w:rPr>
          <w:rStyle w:val="NomPersonneDivers"/>
        </w:rPr>
        <w:t>Carelman</w:t>
      </w:r>
      <w:proofErr w:type="spellEnd"/>
      <w:r w:rsidR="00964096">
        <w:rPr>
          <w:rFonts w:ascii="Times" w:hAnsi="Times"/>
        </w:rPr>
        <w:t xml:space="preserve"> pourrait faire ça.</w:t>
      </w:r>
    </w:p>
    <w:p w:rsidR="00964096" w:rsidRDefault="00964096" w:rsidP="00CD2811">
      <w:pPr>
        <w:rPr>
          <w:rFonts w:ascii="Times" w:hAnsi="Times"/>
        </w:rPr>
      </w:pPr>
    </w:p>
    <w:p w:rsidR="00A51D21" w:rsidRDefault="00A51D21" w:rsidP="00CD2811">
      <w:pPr>
        <w:rPr>
          <w:rFonts w:ascii="Times" w:hAnsi="Times"/>
        </w:rPr>
      </w:pPr>
      <w:r w:rsidRPr="006B191D">
        <w:rPr>
          <w:rStyle w:val="nomOulipien"/>
        </w:rPr>
        <w:t>BERGE </w:t>
      </w:r>
      <w:r>
        <w:rPr>
          <w:rFonts w:ascii="Times" w:hAnsi="Times"/>
        </w:rPr>
        <w:t xml:space="preserve">: Il nous faudrait aussi </w:t>
      </w:r>
      <w:r w:rsidRPr="00C03D9A">
        <w:rPr>
          <w:rStyle w:val="notions"/>
        </w:rPr>
        <w:t>l’</w:t>
      </w:r>
      <w:proofErr w:type="spellStart"/>
      <w:r w:rsidRPr="00C03D9A">
        <w:rPr>
          <w:rStyle w:val="notions"/>
        </w:rPr>
        <w:t>antiphonème</w:t>
      </w:r>
      <w:proofErr w:type="spellEnd"/>
      <w:r>
        <w:rPr>
          <w:rFonts w:ascii="Times" w:hAnsi="Times"/>
        </w:rPr>
        <w:t xml:space="preserve"> de l’</w:t>
      </w:r>
      <w:proofErr w:type="spellStart"/>
      <w:r>
        <w:rPr>
          <w:rFonts w:ascii="Times" w:hAnsi="Times"/>
        </w:rPr>
        <w:t>OuLiPo</w:t>
      </w:r>
      <w:proofErr w:type="spellEnd"/>
      <w:r>
        <w:rPr>
          <w:rFonts w:ascii="Times" w:hAnsi="Times"/>
        </w:rPr>
        <w:t>.</w:t>
      </w:r>
    </w:p>
    <w:p w:rsidR="00A51D21" w:rsidRDefault="00A51D21" w:rsidP="00CD2811">
      <w:pPr>
        <w:rPr>
          <w:rFonts w:ascii="Times" w:hAnsi="Times"/>
        </w:rPr>
      </w:pPr>
    </w:p>
    <w:p w:rsidR="00A51D21" w:rsidRDefault="006B191D" w:rsidP="00CD2811">
      <w:pPr>
        <w:rPr>
          <w:rFonts w:ascii="Times" w:hAnsi="Times"/>
        </w:rPr>
      </w:pPr>
      <w:r w:rsidRPr="006B191D">
        <w:rPr>
          <w:rStyle w:val="nomOulipien"/>
        </w:rPr>
        <w:t>LE LIONNAIS </w:t>
      </w:r>
      <w:r w:rsidR="00A51D21">
        <w:rPr>
          <w:rFonts w:ascii="Times" w:hAnsi="Times"/>
        </w:rPr>
        <w:t>: Et le Co.</w:t>
      </w:r>
    </w:p>
    <w:p w:rsidR="00A51D21" w:rsidRDefault="00A51D21" w:rsidP="00CD2811">
      <w:pPr>
        <w:rPr>
          <w:rFonts w:ascii="Times" w:hAnsi="Times"/>
        </w:rPr>
      </w:pPr>
      <w:r>
        <w:rPr>
          <w:rFonts w:ascii="Times" w:hAnsi="Times"/>
        </w:rPr>
        <w:br/>
      </w:r>
      <w:r w:rsidRPr="00C96AE6">
        <w:rPr>
          <w:rStyle w:val="reunionPresident"/>
        </w:rPr>
        <w:t>Le président</w:t>
      </w:r>
      <w:r>
        <w:rPr>
          <w:rFonts w:ascii="Times" w:hAnsi="Times"/>
        </w:rPr>
        <w:t xml:space="preserve"> s’est totalement désintéressé de la question, laquelle se met à porter sur le bretzel et le pantalon (que en est un).</w:t>
      </w:r>
    </w:p>
    <w:p w:rsidR="00A51D21" w:rsidRDefault="00A51D21" w:rsidP="00CD2811">
      <w:pPr>
        <w:rPr>
          <w:rFonts w:ascii="Times" w:hAnsi="Times"/>
        </w:rPr>
      </w:pPr>
    </w:p>
    <w:p w:rsidR="00A51D21" w:rsidRDefault="00A51D21" w:rsidP="00CD2811">
      <w:pPr>
        <w:rPr>
          <w:rFonts w:ascii="Times" w:hAnsi="Times"/>
        </w:rPr>
      </w:pPr>
      <w:r>
        <w:rPr>
          <w:rFonts w:ascii="Times" w:hAnsi="Times"/>
        </w:rPr>
        <w:tab/>
      </w:r>
      <w:r w:rsidRPr="006B191D">
        <w:rPr>
          <w:rStyle w:val="reunionPresident"/>
        </w:rPr>
        <w:t>Le Président</w:t>
      </w:r>
      <w:r>
        <w:rPr>
          <w:rFonts w:ascii="Times" w:hAnsi="Times"/>
        </w:rPr>
        <w:t xml:space="preserve"> se réveille juste assez pour donner la parole à </w:t>
      </w:r>
      <w:r w:rsidR="006B191D" w:rsidRPr="006B191D">
        <w:rPr>
          <w:rStyle w:val="nomOulipien"/>
        </w:rPr>
        <w:t>LE LIONNAIS</w:t>
      </w:r>
      <w:r w:rsidR="006B191D">
        <w:rPr>
          <w:rFonts w:ascii="Times" w:hAnsi="Times"/>
        </w:rPr>
        <w:t xml:space="preserve"> </w:t>
      </w:r>
      <w:r>
        <w:rPr>
          <w:rFonts w:ascii="Times" w:hAnsi="Times"/>
        </w:rPr>
        <w:t>sur le premier point des questions rituelles.</w:t>
      </w:r>
    </w:p>
    <w:p w:rsidR="00A51D21" w:rsidRDefault="00A51D21" w:rsidP="00CD2811">
      <w:pPr>
        <w:rPr>
          <w:rFonts w:ascii="Times" w:hAnsi="Times"/>
        </w:rPr>
      </w:pPr>
    </w:p>
    <w:p w:rsidR="00A51D21" w:rsidRDefault="00A51D21" w:rsidP="00CD2811">
      <w:pPr>
        <w:rPr>
          <w:rFonts w:ascii="Times" w:hAnsi="Times"/>
        </w:rPr>
      </w:pPr>
      <w:r>
        <w:rPr>
          <w:rFonts w:ascii="Times" w:hAnsi="Times"/>
        </w:rPr>
        <w:tab/>
        <w:t xml:space="preserve">Le Régent </w:t>
      </w:r>
      <w:r w:rsidR="006B191D" w:rsidRPr="006B191D">
        <w:rPr>
          <w:rStyle w:val="nomOulipien"/>
        </w:rPr>
        <w:t>LE LIONNAIS </w:t>
      </w:r>
      <w:r>
        <w:rPr>
          <w:rFonts w:ascii="Times" w:hAnsi="Times"/>
        </w:rPr>
        <w:t xml:space="preserve">adresse des félicitations à l’encontre du régent un seul « L », tout le monde proteste, sauf </w:t>
      </w:r>
      <w:r w:rsidRPr="006B191D">
        <w:rPr>
          <w:rStyle w:val="reunionPresident"/>
        </w:rPr>
        <w:t>le Président</w:t>
      </w:r>
      <w:r>
        <w:rPr>
          <w:rFonts w:ascii="Times" w:hAnsi="Times"/>
        </w:rPr>
        <w:t xml:space="preserve">, il l’a déjà dit la dernière fois. Le régent </w:t>
      </w:r>
      <w:r w:rsidR="006B191D" w:rsidRPr="006B191D">
        <w:rPr>
          <w:rStyle w:val="nomOulipien"/>
        </w:rPr>
        <w:t>LE LIONNAIS </w:t>
      </w:r>
      <w:r>
        <w:rPr>
          <w:rFonts w:ascii="Times" w:hAnsi="Times"/>
        </w:rPr>
        <w:t xml:space="preserve">précise que c’est rituel. </w:t>
      </w:r>
    </w:p>
    <w:p w:rsidR="00A51D21" w:rsidRDefault="00A51D21" w:rsidP="00CD2811">
      <w:pPr>
        <w:rPr>
          <w:rFonts w:ascii="Times" w:hAnsi="Times"/>
        </w:rPr>
      </w:pPr>
    </w:p>
    <w:p w:rsidR="00A51D21" w:rsidRDefault="00A51D21" w:rsidP="00CD2811">
      <w:pPr>
        <w:rPr>
          <w:rFonts w:ascii="Times" w:hAnsi="Times"/>
        </w:rPr>
      </w:pPr>
      <w:r>
        <w:rPr>
          <w:rFonts w:ascii="Times" w:hAnsi="Times"/>
        </w:rPr>
        <w:t>Une voix : L’avenir est à nous.</w:t>
      </w:r>
    </w:p>
    <w:p w:rsidR="00A51D21" w:rsidRDefault="00A51D21" w:rsidP="00CD2811">
      <w:pPr>
        <w:rPr>
          <w:rFonts w:ascii="Times" w:hAnsi="Times"/>
        </w:rPr>
      </w:pPr>
    </w:p>
    <w:p w:rsidR="00A51D21" w:rsidRDefault="00A51D21" w:rsidP="00CD2811">
      <w:pPr>
        <w:rPr>
          <w:rFonts w:ascii="Times" w:hAnsi="Times"/>
        </w:rPr>
      </w:pPr>
      <w:r w:rsidRPr="006B191D">
        <w:rPr>
          <w:rStyle w:val="nomOulipien"/>
        </w:rPr>
        <w:t>QUEVAL </w:t>
      </w:r>
      <w:r>
        <w:rPr>
          <w:rFonts w:ascii="Times" w:hAnsi="Times"/>
        </w:rPr>
        <w:t xml:space="preserve"> ne prend pas la parole qu’on lui donne.</w:t>
      </w:r>
    </w:p>
    <w:p w:rsidR="00A51D21" w:rsidRDefault="00A51D21" w:rsidP="00CD2811">
      <w:pPr>
        <w:rPr>
          <w:rFonts w:ascii="Times" w:hAnsi="Times"/>
        </w:rPr>
      </w:pPr>
    </w:p>
    <w:p w:rsidR="00B46CD8" w:rsidRDefault="00A51D21" w:rsidP="00CD2811">
      <w:pPr>
        <w:rPr>
          <w:rFonts w:ascii="Times" w:hAnsi="Times"/>
        </w:rPr>
      </w:pPr>
      <w:r w:rsidRPr="006B191D">
        <w:rPr>
          <w:rStyle w:val="nomOulipien"/>
        </w:rPr>
        <w:t>DUCHATEAU</w:t>
      </w:r>
      <w:r>
        <w:rPr>
          <w:rFonts w:ascii="Times" w:hAnsi="Times"/>
        </w:rPr>
        <w:t xml:space="preserve"> s’en empare et dit : ouvrez les guillemets, Esclave, fermez les guillemets. On suppute au sujet de </w:t>
      </w:r>
      <w:r w:rsidRPr="00C96AE6">
        <w:rPr>
          <w:rStyle w:val="NomPersonneDivers"/>
        </w:rPr>
        <w:t xml:space="preserve">Mademoiselle </w:t>
      </w:r>
      <w:proofErr w:type="spellStart"/>
      <w:r w:rsidRPr="00C96AE6">
        <w:rPr>
          <w:rStyle w:val="NomPersonneDivers"/>
        </w:rPr>
        <w:t>Elbaz</w:t>
      </w:r>
      <w:proofErr w:type="spellEnd"/>
      <w:r>
        <w:rPr>
          <w:rFonts w:ascii="Times" w:hAnsi="Times"/>
        </w:rPr>
        <w:t xml:space="preserve">. La discussion devient générale et censurée. Seules surnagent quelques voix « La Démocratie s’accommode de l’anarchie des esclaves ». </w:t>
      </w:r>
      <w:r w:rsidRPr="00C96AE6">
        <w:rPr>
          <w:rStyle w:val="nomPersonneAuteur"/>
        </w:rPr>
        <w:t>Aristote</w:t>
      </w:r>
      <w:r>
        <w:rPr>
          <w:rFonts w:ascii="Times" w:hAnsi="Times"/>
        </w:rPr>
        <w:t xml:space="preserve"> (et non </w:t>
      </w:r>
      <w:proofErr w:type="spellStart"/>
      <w:r w:rsidRPr="006B191D">
        <w:rPr>
          <w:rStyle w:val="nomOulipien"/>
        </w:rPr>
        <w:t>Latis</w:t>
      </w:r>
      <w:proofErr w:type="spellEnd"/>
      <w:r>
        <w:rPr>
          <w:rFonts w:ascii="Times" w:hAnsi="Times"/>
        </w:rPr>
        <w:t xml:space="preserve">), toujours du même : des « instruments travaillent par eux-mêmes » ; </w:t>
      </w:r>
      <w:r w:rsidRPr="006B0171">
        <w:rPr>
          <w:rStyle w:val="nomOulipien"/>
        </w:rPr>
        <w:t>Arnaud</w:t>
      </w:r>
      <w:r>
        <w:rPr>
          <w:rFonts w:ascii="Times" w:hAnsi="Times"/>
        </w:rPr>
        <w:t xml:space="preserve"> « Ah les machines </w:t>
      </w:r>
      <w:proofErr w:type="gramStart"/>
      <w:r>
        <w:rPr>
          <w:rFonts w:ascii="Times" w:hAnsi="Times"/>
        </w:rPr>
        <w:t>»…,</w:t>
      </w:r>
      <w:proofErr w:type="gramEnd"/>
      <w:r>
        <w:rPr>
          <w:rFonts w:ascii="Times" w:hAnsi="Times"/>
        </w:rPr>
        <w:t xml:space="preserve"> </w:t>
      </w:r>
      <w:proofErr w:type="spellStart"/>
      <w:r w:rsidRPr="00C96AE6">
        <w:rPr>
          <w:rStyle w:val="nomPersonneAuteur"/>
        </w:rPr>
        <w:t>Alcidamas</w:t>
      </w:r>
      <w:proofErr w:type="spellEnd"/>
      <w:r>
        <w:rPr>
          <w:rFonts w:ascii="Times" w:hAnsi="Times"/>
        </w:rPr>
        <w:t xml:space="preserve"> « La nature ne fait pas d’esclaves », une voix « Nous ne sommes pas la nature », </w:t>
      </w:r>
      <w:r w:rsidRPr="00C96AE6">
        <w:rPr>
          <w:rStyle w:val="nomPersonneAuteur"/>
        </w:rPr>
        <w:t>Hési</w:t>
      </w:r>
      <w:r w:rsidR="00B46CD8" w:rsidRPr="00C96AE6">
        <w:rPr>
          <w:rStyle w:val="nomPersonneAuteur"/>
        </w:rPr>
        <w:t>ode</w:t>
      </w:r>
      <w:r w:rsidR="00B46CD8">
        <w:rPr>
          <w:rFonts w:ascii="Times" w:hAnsi="Times"/>
        </w:rPr>
        <w:t xml:space="preserve"> (les femmes) « </w:t>
      </w:r>
      <w:proofErr w:type="spellStart"/>
      <w:r w:rsidR="00B46CD8">
        <w:rPr>
          <w:rFonts w:ascii="Times" w:hAnsi="Times"/>
        </w:rPr>
        <w:t>Piège-précipice</w:t>
      </w:r>
      <w:proofErr w:type="spellEnd"/>
      <w:r w:rsidR="00B46CD8">
        <w:rPr>
          <w:rFonts w:ascii="Times" w:hAnsi="Times"/>
        </w:rPr>
        <w:t xml:space="preserve"> aux parois abruptes et sans issues ». </w:t>
      </w:r>
    </w:p>
    <w:p w:rsidR="00B46CD8" w:rsidRDefault="00B46CD8" w:rsidP="00CD2811">
      <w:pPr>
        <w:rPr>
          <w:rFonts w:ascii="Times" w:hAnsi="Times"/>
        </w:rPr>
      </w:pPr>
    </w:p>
    <w:p w:rsidR="00527DC3" w:rsidRDefault="00527DC3" w:rsidP="00CD2811">
      <w:pPr>
        <w:rPr>
          <w:rFonts w:ascii="Times" w:hAnsi="Times"/>
        </w:rPr>
      </w:pPr>
      <w:r>
        <w:rPr>
          <w:rFonts w:ascii="Times" w:hAnsi="Times"/>
        </w:rPr>
        <w:t>Une voix : « L’avenir est à nous ».</w:t>
      </w:r>
    </w:p>
    <w:p w:rsidR="00527DC3" w:rsidRDefault="00527DC3" w:rsidP="00CD2811">
      <w:pPr>
        <w:rPr>
          <w:rFonts w:ascii="Times" w:hAnsi="Times"/>
        </w:rPr>
      </w:pPr>
    </w:p>
    <w:p w:rsidR="00527DC3" w:rsidRDefault="00527DC3" w:rsidP="00CD2811">
      <w:pPr>
        <w:rPr>
          <w:rFonts w:ascii="Times" w:hAnsi="Times"/>
        </w:rPr>
      </w:pPr>
      <w:r w:rsidRPr="006B191D">
        <w:rPr>
          <w:rStyle w:val="reunionPresident"/>
        </w:rPr>
        <w:t>Le Président </w:t>
      </w:r>
      <w:r>
        <w:rPr>
          <w:rFonts w:ascii="Times" w:hAnsi="Times"/>
        </w:rPr>
        <w:t xml:space="preserve">(présidant) : </w:t>
      </w:r>
      <w:r w:rsidRPr="00C96AE6">
        <w:rPr>
          <w:rStyle w:val="NomPersonneDivers"/>
        </w:rPr>
        <w:t>Michel Bernard</w:t>
      </w:r>
      <w:r>
        <w:rPr>
          <w:rFonts w:ascii="Times" w:hAnsi="Times"/>
        </w:rPr>
        <w:t xml:space="preserve"> téléphonera à </w:t>
      </w:r>
      <w:r w:rsidR="006B191D" w:rsidRPr="006B191D">
        <w:rPr>
          <w:rStyle w:val="nomOulipien"/>
        </w:rPr>
        <w:t>LE LIONNAIS</w:t>
      </w:r>
      <w:r>
        <w:rPr>
          <w:rFonts w:ascii="Times" w:hAnsi="Times"/>
        </w:rPr>
        <w:t>.</w:t>
      </w:r>
    </w:p>
    <w:p w:rsidR="00527DC3" w:rsidRDefault="00527DC3" w:rsidP="00CD2811">
      <w:pPr>
        <w:rPr>
          <w:rFonts w:ascii="Times" w:hAnsi="Times"/>
        </w:rPr>
      </w:pPr>
    </w:p>
    <w:p w:rsidR="00527DC3" w:rsidRDefault="00527DC3" w:rsidP="00CD2811">
      <w:pPr>
        <w:rPr>
          <w:rFonts w:ascii="Times" w:hAnsi="Times"/>
        </w:rPr>
      </w:pPr>
      <w:r w:rsidRPr="006B191D">
        <w:rPr>
          <w:rStyle w:val="nomOulipien"/>
        </w:rPr>
        <w:t>LATIS </w:t>
      </w:r>
      <w:r>
        <w:rPr>
          <w:rFonts w:ascii="Times" w:hAnsi="Times"/>
        </w:rPr>
        <w:t>: Quelle a été la réaction de notre future cobaye à l’annonce de sa nomination ?</w:t>
      </w:r>
    </w:p>
    <w:p w:rsidR="00527DC3" w:rsidRDefault="00527DC3" w:rsidP="00CD2811">
      <w:pPr>
        <w:rPr>
          <w:rFonts w:ascii="Times" w:hAnsi="Times"/>
        </w:rPr>
      </w:pPr>
    </w:p>
    <w:p w:rsidR="00527DC3" w:rsidRDefault="00527DC3" w:rsidP="00CD2811">
      <w:pPr>
        <w:rPr>
          <w:rFonts w:ascii="Times" w:hAnsi="Times"/>
        </w:rPr>
      </w:pPr>
      <w:r w:rsidRPr="006B191D">
        <w:rPr>
          <w:rStyle w:val="nomOulipien"/>
        </w:rPr>
        <w:t>LESCURE </w:t>
      </w:r>
      <w:r>
        <w:rPr>
          <w:rFonts w:ascii="Times" w:hAnsi="Times"/>
        </w:rPr>
        <w:t>: Il a rougi.</w:t>
      </w:r>
    </w:p>
    <w:p w:rsidR="00527DC3" w:rsidRDefault="00527DC3" w:rsidP="00CD2811">
      <w:pPr>
        <w:rPr>
          <w:rFonts w:ascii="Times" w:hAnsi="Times"/>
        </w:rPr>
      </w:pPr>
    </w:p>
    <w:p w:rsidR="00527DC3" w:rsidRDefault="00527DC3" w:rsidP="00CD2811">
      <w:pPr>
        <w:rPr>
          <w:rFonts w:ascii="Times" w:hAnsi="Times"/>
        </w:rPr>
      </w:pPr>
      <w:r w:rsidRPr="006B191D">
        <w:rPr>
          <w:rStyle w:val="nomOulipien"/>
        </w:rPr>
        <w:t>LATIS </w:t>
      </w:r>
      <w:r>
        <w:rPr>
          <w:rFonts w:ascii="Times" w:hAnsi="Times"/>
        </w:rPr>
        <w:t>: Le traître.</w:t>
      </w:r>
    </w:p>
    <w:p w:rsidR="00527DC3" w:rsidRDefault="00527DC3" w:rsidP="00CD2811">
      <w:pPr>
        <w:rPr>
          <w:rFonts w:ascii="Times" w:hAnsi="Times"/>
        </w:rPr>
      </w:pPr>
    </w:p>
    <w:p w:rsidR="00527DC3" w:rsidRDefault="00527DC3" w:rsidP="00CD2811">
      <w:pPr>
        <w:rPr>
          <w:rFonts w:ascii="Times" w:hAnsi="Times"/>
        </w:rPr>
      </w:pPr>
      <w:r>
        <w:rPr>
          <w:rFonts w:ascii="Times" w:hAnsi="Times"/>
        </w:rPr>
        <w:tab/>
      </w:r>
      <w:r w:rsidRPr="006B191D">
        <w:rPr>
          <w:rStyle w:val="reunionPresident"/>
        </w:rPr>
        <w:t>Le Président</w:t>
      </w:r>
      <w:r>
        <w:rPr>
          <w:rFonts w:ascii="Times" w:hAnsi="Times"/>
        </w:rPr>
        <w:t xml:space="preserve"> s’étrangle, mais se rate. </w:t>
      </w:r>
      <w:r w:rsidR="006B191D" w:rsidRPr="006B191D">
        <w:rPr>
          <w:rStyle w:val="nomOulipien"/>
        </w:rPr>
        <w:t>LE LIONNAIS </w:t>
      </w:r>
      <w:r>
        <w:rPr>
          <w:rFonts w:ascii="Times" w:hAnsi="Times"/>
        </w:rPr>
        <w:t xml:space="preserve">en profite pour prendre la parole sur Vatican II et le problème des diacres. </w:t>
      </w:r>
    </w:p>
    <w:p w:rsidR="00527DC3" w:rsidRDefault="00527DC3" w:rsidP="00CD2811">
      <w:pPr>
        <w:rPr>
          <w:rFonts w:ascii="Times" w:hAnsi="Times"/>
        </w:rPr>
      </w:pPr>
    </w:p>
    <w:p w:rsidR="00527DC3" w:rsidRDefault="00527DC3" w:rsidP="00CD2811">
      <w:pPr>
        <w:rPr>
          <w:rFonts w:ascii="Times" w:hAnsi="Times"/>
        </w:rPr>
      </w:pPr>
      <w:r w:rsidRPr="00C96AE6">
        <w:rPr>
          <w:rStyle w:val="nomOulipien"/>
        </w:rPr>
        <w:t>LATIS </w:t>
      </w:r>
      <w:r>
        <w:rPr>
          <w:rFonts w:ascii="Times" w:hAnsi="Times"/>
        </w:rPr>
        <w:t xml:space="preserve">: </w:t>
      </w:r>
      <w:r w:rsidRPr="00C96AE6">
        <w:rPr>
          <w:rStyle w:val="NomPersonneDivers"/>
        </w:rPr>
        <w:t>Michel Bernard</w:t>
      </w:r>
      <w:r>
        <w:rPr>
          <w:rFonts w:ascii="Times" w:hAnsi="Times"/>
        </w:rPr>
        <w:t xml:space="preserve"> pourra finir comme diacre : on lui permettra de se marier.</w:t>
      </w:r>
    </w:p>
    <w:p w:rsidR="00527DC3" w:rsidRDefault="00527DC3" w:rsidP="00CD2811">
      <w:pPr>
        <w:rPr>
          <w:rFonts w:ascii="Times" w:hAnsi="Times"/>
        </w:rPr>
      </w:pPr>
    </w:p>
    <w:p w:rsidR="00527DC3" w:rsidRDefault="00527DC3" w:rsidP="00CD2811">
      <w:pPr>
        <w:rPr>
          <w:rFonts w:ascii="Times" w:hAnsi="Times"/>
        </w:rPr>
      </w:pPr>
      <w:r>
        <w:rPr>
          <w:rFonts w:ascii="Times" w:hAnsi="Times"/>
        </w:rPr>
        <w:tab/>
      </w:r>
      <w:r w:rsidRPr="006B191D">
        <w:rPr>
          <w:rStyle w:val="reunionPresident"/>
        </w:rPr>
        <w:t>Le Président</w:t>
      </w:r>
      <w:r>
        <w:rPr>
          <w:rFonts w:ascii="Times" w:hAnsi="Times"/>
        </w:rPr>
        <w:t xml:space="preserve"> rappelle qu’on doit donner à </w:t>
      </w:r>
      <w:proofErr w:type="spellStart"/>
      <w:r w:rsidRPr="00C96AE6">
        <w:rPr>
          <w:rStyle w:val="nomOulipien"/>
        </w:rPr>
        <w:t>Blavier</w:t>
      </w:r>
      <w:proofErr w:type="spellEnd"/>
      <w:r>
        <w:rPr>
          <w:rFonts w:ascii="Times" w:hAnsi="Times"/>
        </w:rPr>
        <w:t xml:space="preserve"> les textes d’un numéro de </w:t>
      </w:r>
      <w:r w:rsidRPr="00C96AE6">
        <w:rPr>
          <w:rStyle w:val="titreDivers"/>
        </w:rPr>
        <w:t>Temps Mêlés</w:t>
      </w:r>
      <w:r>
        <w:rPr>
          <w:rFonts w:ascii="Times" w:hAnsi="Times"/>
        </w:rPr>
        <w:t xml:space="preserve">, sur </w:t>
      </w:r>
      <w:proofErr w:type="spellStart"/>
      <w:r>
        <w:rPr>
          <w:rFonts w:ascii="Times" w:hAnsi="Times"/>
        </w:rPr>
        <w:t>Cerisy</w:t>
      </w:r>
      <w:proofErr w:type="spellEnd"/>
      <w:r>
        <w:rPr>
          <w:rFonts w:ascii="Times" w:hAnsi="Times"/>
        </w:rPr>
        <w:t xml:space="preserve"> et l’historique de l’</w:t>
      </w:r>
      <w:proofErr w:type="spellStart"/>
      <w:r>
        <w:rPr>
          <w:rFonts w:ascii="Times" w:hAnsi="Times"/>
        </w:rPr>
        <w:t>OuLiPo</w:t>
      </w:r>
      <w:proofErr w:type="spellEnd"/>
      <w:r>
        <w:rPr>
          <w:rFonts w:ascii="Times" w:hAnsi="Times"/>
        </w:rPr>
        <w:t xml:space="preserve">. </w:t>
      </w:r>
      <w:r w:rsidR="006B191D" w:rsidRPr="006B191D">
        <w:rPr>
          <w:rStyle w:val="nomOulipien"/>
        </w:rPr>
        <w:t>QUENEAU</w:t>
      </w:r>
      <w:r>
        <w:rPr>
          <w:rFonts w:ascii="Times" w:hAnsi="Times"/>
        </w:rPr>
        <w:t xml:space="preserve">, </w:t>
      </w:r>
      <w:proofErr w:type="spellStart"/>
      <w:r w:rsidRPr="006B191D">
        <w:rPr>
          <w:rStyle w:val="nomOulipien"/>
        </w:rPr>
        <w:t>Duchateau</w:t>
      </w:r>
      <w:proofErr w:type="spellEnd"/>
      <w:r>
        <w:rPr>
          <w:rFonts w:ascii="Times" w:hAnsi="Times"/>
        </w:rPr>
        <w:t xml:space="preserve"> et </w:t>
      </w:r>
      <w:r w:rsidRPr="006B191D">
        <w:rPr>
          <w:rStyle w:val="nomOulipien"/>
        </w:rPr>
        <w:t>Lescure</w:t>
      </w:r>
      <w:r>
        <w:rPr>
          <w:rFonts w:ascii="Times" w:hAnsi="Times"/>
        </w:rPr>
        <w:t xml:space="preserve"> ont remis leur texte. Manquent : </w:t>
      </w:r>
      <w:r w:rsidR="006B191D" w:rsidRPr="006B191D">
        <w:rPr>
          <w:rStyle w:val="nomOulipien"/>
        </w:rPr>
        <w:t>LE LIONNAIS</w:t>
      </w:r>
      <w:r>
        <w:rPr>
          <w:rFonts w:ascii="Times" w:hAnsi="Times"/>
        </w:rPr>
        <w:t xml:space="preserve">, </w:t>
      </w:r>
      <w:r w:rsidRPr="006B191D">
        <w:rPr>
          <w:rStyle w:val="nomOulipien"/>
        </w:rPr>
        <w:t>Berge</w:t>
      </w:r>
      <w:r>
        <w:rPr>
          <w:rFonts w:ascii="Times" w:hAnsi="Times"/>
        </w:rPr>
        <w:t xml:space="preserve"> et l’esclave </w:t>
      </w:r>
      <w:proofErr w:type="spellStart"/>
      <w:r w:rsidRPr="00C96AE6">
        <w:rPr>
          <w:rStyle w:val="NomPersonneDivers"/>
        </w:rPr>
        <w:t>Leclech</w:t>
      </w:r>
      <w:proofErr w:type="spellEnd"/>
      <w:r w:rsidRPr="00C96AE6">
        <w:rPr>
          <w:rStyle w:val="NomPersonneDivers"/>
        </w:rPr>
        <w:t>’</w:t>
      </w:r>
      <w:r>
        <w:rPr>
          <w:rFonts w:ascii="Times" w:hAnsi="Times"/>
        </w:rPr>
        <w:t>.</w:t>
      </w:r>
    </w:p>
    <w:p w:rsidR="00527DC3" w:rsidRDefault="00527DC3" w:rsidP="00CD2811">
      <w:pPr>
        <w:rPr>
          <w:rFonts w:ascii="Times" w:hAnsi="Times"/>
        </w:rPr>
      </w:pPr>
    </w:p>
    <w:p w:rsidR="00527DC3" w:rsidRDefault="00527DC3" w:rsidP="00CD2811">
      <w:pPr>
        <w:rPr>
          <w:rFonts w:ascii="Times" w:hAnsi="Times"/>
        </w:rPr>
      </w:pPr>
      <w:r>
        <w:rPr>
          <w:rFonts w:ascii="Times" w:hAnsi="Times"/>
        </w:rPr>
        <w:tab/>
      </w:r>
      <w:r w:rsidRPr="006B191D">
        <w:rPr>
          <w:rStyle w:val="nomOulipien"/>
        </w:rPr>
        <w:t>Queneau</w:t>
      </w:r>
      <w:r>
        <w:rPr>
          <w:rFonts w:ascii="Times" w:hAnsi="Times"/>
        </w:rPr>
        <w:t xml:space="preserve"> rappelle qu</w:t>
      </w:r>
      <w:r w:rsidR="006B191D">
        <w:rPr>
          <w:rFonts w:ascii="Times" w:hAnsi="Times"/>
        </w:rPr>
        <w:t xml:space="preserve">e </w:t>
      </w:r>
      <w:r w:rsidR="006B191D" w:rsidRPr="006B191D">
        <w:rPr>
          <w:rStyle w:val="nomOulipien"/>
        </w:rPr>
        <w:t>Berge</w:t>
      </w:r>
      <w:r w:rsidR="006B191D">
        <w:rPr>
          <w:rFonts w:ascii="Times" w:hAnsi="Times"/>
        </w:rPr>
        <w:t xml:space="preserve"> </w:t>
      </w:r>
      <w:r>
        <w:rPr>
          <w:rFonts w:ascii="Times" w:hAnsi="Times"/>
        </w:rPr>
        <w:t xml:space="preserve">devait rédiger un texte reprenant son intervention lors de l’exposé du </w:t>
      </w:r>
      <w:r w:rsidRPr="00C03D9A">
        <w:rPr>
          <w:rStyle w:val="notions"/>
        </w:rPr>
        <w:t>Satrape</w:t>
      </w:r>
      <w:r>
        <w:rPr>
          <w:rFonts w:ascii="Times" w:hAnsi="Times"/>
        </w:rPr>
        <w:t xml:space="preserve"> sur </w:t>
      </w:r>
      <w:r w:rsidRPr="00C03D9A">
        <w:rPr>
          <w:rStyle w:val="notions"/>
        </w:rPr>
        <w:t>le calcul matriciel du langage</w:t>
      </w:r>
      <w:r>
        <w:rPr>
          <w:rFonts w:ascii="Times" w:hAnsi="Times"/>
        </w:rPr>
        <w:t>.</w:t>
      </w:r>
    </w:p>
    <w:p w:rsidR="00527DC3" w:rsidRDefault="00527DC3" w:rsidP="00CD2811">
      <w:pPr>
        <w:rPr>
          <w:rFonts w:ascii="Times" w:hAnsi="Times"/>
        </w:rPr>
      </w:pPr>
    </w:p>
    <w:p w:rsidR="00527DC3" w:rsidRDefault="00527DC3" w:rsidP="00CD2811">
      <w:pPr>
        <w:rPr>
          <w:rFonts w:ascii="Times" w:hAnsi="Times"/>
        </w:rPr>
      </w:pPr>
      <w:r w:rsidRPr="006B191D">
        <w:rPr>
          <w:rStyle w:val="nomOulipien"/>
        </w:rPr>
        <w:t>BERGE </w:t>
      </w:r>
      <w:r>
        <w:rPr>
          <w:rFonts w:ascii="Times" w:hAnsi="Times"/>
        </w:rPr>
        <w:t>: Il me faut un poète pour un exemple.</w:t>
      </w:r>
    </w:p>
    <w:p w:rsidR="00527DC3" w:rsidRDefault="00527DC3" w:rsidP="00CD2811">
      <w:pPr>
        <w:rPr>
          <w:rFonts w:ascii="Times" w:hAnsi="Times"/>
        </w:rPr>
      </w:pPr>
    </w:p>
    <w:p w:rsidR="00527DC3" w:rsidRDefault="006B191D" w:rsidP="00CD2811">
      <w:pPr>
        <w:rPr>
          <w:rFonts w:ascii="Times" w:hAnsi="Times"/>
        </w:rPr>
      </w:pPr>
      <w:r w:rsidRPr="006B191D">
        <w:rPr>
          <w:rStyle w:val="nomOulipien"/>
        </w:rPr>
        <w:t>QUENEAU </w:t>
      </w:r>
      <w:r w:rsidR="00527DC3">
        <w:rPr>
          <w:rFonts w:ascii="Times" w:hAnsi="Times"/>
        </w:rPr>
        <w:t xml:space="preserve">: Un exemple ? S’il en fallait, </w:t>
      </w:r>
      <w:r w:rsidR="00527DC3" w:rsidRPr="006B191D">
        <w:rPr>
          <w:rStyle w:val="nomOulipien"/>
        </w:rPr>
        <w:t xml:space="preserve">Le </w:t>
      </w:r>
      <w:proofErr w:type="spellStart"/>
      <w:r w:rsidR="00527DC3" w:rsidRPr="006B191D">
        <w:rPr>
          <w:rStyle w:val="nomOulipien"/>
        </w:rPr>
        <w:t>Lionnais</w:t>
      </w:r>
      <w:proofErr w:type="spellEnd"/>
      <w:r w:rsidR="00527DC3">
        <w:rPr>
          <w:rFonts w:ascii="Times" w:hAnsi="Times"/>
        </w:rPr>
        <w:t xml:space="preserve"> ne parlerait jamais. </w:t>
      </w:r>
    </w:p>
    <w:p w:rsidR="00527DC3" w:rsidRDefault="00527DC3" w:rsidP="00CD2811">
      <w:pPr>
        <w:rPr>
          <w:rFonts w:ascii="Times" w:hAnsi="Times"/>
        </w:rPr>
      </w:pPr>
    </w:p>
    <w:p w:rsidR="00527DC3" w:rsidRDefault="006B191D" w:rsidP="00CD2811">
      <w:pPr>
        <w:rPr>
          <w:rFonts w:ascii="Times" w:hAnsi="Times"/>
        </w:rPr>
      </w:pPr>
      <w:r w:rsidRPr="006B191D">
        <w:rPr>
          <w:rStyle w:val="nomOulipien"/>
        </w:rPr>
        <w:t>LE LIONNAIS </w:t>
      </w:r>
      <w:r w:rsidR="00527DC3">
        <w:rPr>
          <w:rFonts w:ascii="Times" w:hAnsi="Times"/>
        </w:rPr>
        <w:t xml:space="preserve">(à </w:t>
      </w:r>
      <w:r w:rsidR="00527DC3" w:rsidRPr="006B191D">
        <w:rPr>
          <w:rStyle w:val="nomOulipien"/>
        </w:rPr>
        <w:t>Berge</w:t>
      </w:r>
      <w:r w:rsidR="00527DC3">
        <w:rPr>
          <w:rFonts w:ascii="Times" w:hAnsi="Times"/>
        </w:rPr>
        <w:t>) : Je te vois.</w:t>
      </w:r>
    </w:p>
    <w:p w:rsidR="00527DC3" w:rsidRDefault="00527DC3" w:rsidP="00CD2811">
      <w:pPr>
        <w:rPr>
          <w:rFonts w:ascii="Times" w:hAnsi="Times"/>
        </w:rPr>
      </w:pPr>
    </w:p>
    <w:p w:rsidR="00527DC3" w:rsidRDefault="006B191D" w:rsidP="00CD2811">
      <w:pPr>
        <w:rPr>
          <w:rFonts w:ascii="Times" w:hAnsi="Times"/>
        </w:rPr>
      </w:pPr>
      <w:r w:rsidRPr="006B191D">
        <w:rPr>
          <w:rStyle w:val="nomOulipien"/>
        </w:rPr>
        <w:t>QUENEAU </w:t>
      </w:r>
      <w:r w:rsidR="00527DC3">
        <w:rPr>
          <w:rFonts w:ascii="Times" w:hAnsi="Times"/>
        </w:rPr>
        <w:t>: Ils se voient.</w:t>
      </w:r>
    </w:p>
    <w:p w:rsidR="00527DC3" w:rsidRDefault="00527DC3" w:rsidP="00CD2811">
      <w:pPr>
        <w:rPr>
          <w:rFonts w:ascii="Times" w:hAnsi="Times"/>
        </w:rPr>
      </w:pPr>
    </w:p>
    <w:p w:rsidR="00527DC3" w:rsidRDefault="00527DC3" w:rsidP="00CD2811">
      <w:pPr>
        <w:rPr>
          <w:rFonts w:ascii="Times" w:hAnsi="Times"/>
        </w:rPr>
      </w:pPr>
      <w:r w:rsidRPr="006B191D">
        <w:rPr>
          <w:rStyle w:val="reunionPresident"/>
        </w:rPr>
        <w:t>Le Président </w:t>
      </w:r>
      <w:r>
        <w:rPr>
          <w:rFonts w:ascii="Times" w:hAnsi="Times"/>
        </w:rPr>
        <w:t xml:space="preserve">: </w:t>
      </w:r>
      <w:r w:rsidRPr="006B191D">
        <w:rPr>
          <w:rStyle w:val="nomOulipien"/>
        </w:rPr>
        <w:t>Berge</w:t>
      </w:r>
      <w:r>
        <w:rPr>
          <w:rFonts w:ascii="Times" w:hAnsi="Times"/>
        </w:rPr>
        <w:t xml:space="preserve"> et </w:t>
      </w:r>
      <w:r w:rsidR="006B191D" w:rsidRPr="006B191D">
        <w:rPr>
          <w:rStyle w:val="nomOulipien"/>
        </w:rPr>
        <w:t>LE LIONNAIS </w:t>
      </w:r>
      <w:r>
        <w:rPr>
          <w:rFonts w:ascii="Times" w:hAnsi="Times"/>
        </w:rPr>
        <w:t>se voient.</w:t>
      </w:r>
    </w:p>
    <w:p w:rsidR="00527DC3" w:rsidRDefault="00527DC3" w:rsidP="00CD2811">
      <w:pPr>
        <w:rPr>
          <w:rFonts w:ascii="Times" w:hAnsi="Times"/>
        </w:rPr>
      </w:pPr>
    </w:p>
    <w:p w:rsidR="00527DC3" w:rsidRDefault="00527DC3" w:rsidP="00527DC3">
      <w:pPr>
        <w:jc w:val="center"/>
        <w:rPr>
          <w:rFonts w:ascii="Times" w:hAnsi="Times"/>
        </w:rPr>
      </w:pPr>
      <w:r>
        <w:rPr>
          <w:rFonts w:ascii="Times" w:hAnsi="Times"/>
        </w:rPr>
        <w:t>**</w:t>
      </w:r>
    </w:p>
    <w:p w:rsidR="00527DC3" w:rsidRDefault="00527DC3" w:rsidP="00CD2811">
      <w:pPr>
        <w:rPr>
          <w:rFonts w:ascii="Times" w:hAnsi="Times"/>
        </w:rPr>
      </w:pPr>
    </w:p>
    <w:p w:rsidR="00527DC3" w:rsidRDefault="00527DC3" w:rsidP="00CD2811">
      <w:pPr>
        <w:rPr>
          <w:rFonts w:ascii="Times" w:hAnsi="Times"/>
        </w:rPr>
      </w:pPr>
      <w:r>
        <w:rPr>
          <w:rFonts w:ascii="Times" w:hAnsi="Times"/>
        </w:rPr>
        <w:tab/>
        <w:t xml:space="preserve">Par acclamation, on décide d’inviter à la prochaine réunion Madame </w:t>
      </w:r>
      <w:proofErr w:type="spellStart"/>
      <w:r>
        <w:rPr>
          <w:rFonts w:ascii="Times" w:hAnsi="Times"/>
        </w:rPr>
        <w:t>Blavier</w:t>
      </w:r>
      <w:proofErr w:type="spellEnd"/>
      <w:r>
        <w:rPr>
          <w:rFonts w:ascii="Times" w:hAnsi="Times"/>
        </w:rPr>
        <w:t xml:space="preserve"> accompagnant son oulipien d’époux. </w:t>
      </w:r>
      <w:r w:rsidR="006B191D" w:rsidRPr="006B191D">
        <w:rPr>
          <w:rStyle w:val="nomOulipien"/>
        </w:rPr>
        <w:t>LE LIONNAIS </w:t>
      </w:r>
      <w:r>
        <w:rPr>
          <w:rFonts w:ascii="Times" w:hAnsi="Times"/>
        </w:rPr>
        <w:t xml:space="preserve">invitera </w:t>
      </w:r>
      <w:r w:rsidRPr="00C96AE6">
        <w:rPr>
          <w:rStyle w:val="NomPersonneDivers"/>
        </w:rPr>
        <w:t>M. Bernard</w:t>
      </w:r>
      <w:r>
        <w:rPr>
          <w:rFonts w:ascii="Times" w:hAnsi="Times"/>
        </w:rPr>
        <w:t>.</w:t>
      </w:r>
    </w:p>
    <w:p w:rsidR="00527DC3" w:rsidRDefault="00527DC3" w:rsidP="00CD2811">
      <w:pPr>
        <w:rPr>
          <w:rFonts w:ascii="Times" w:hAnsi="Times"/>
        </w:rPr>
      </w:pPr>
    </w:p>
    <w:p w:rsidR="00527DC3" w:rsidRDefault="00527DC3" w:rsidP="00CD2811">
      <w:pPr>
        <w:rPr>
          <w:rFonts w:ascii="Times" w:hAnsi="Times"/>
        </w:rPr>
      </w:pPr>
      <w:r>
        <w:rPr>
          <w:rFonts w:ascii="Times" w:hAnsi="Times"/>
        </w:rPr>
        <w:tab/>
        <w:t xml:space="preserve">La prochaine réunion est fixée au </w:t>
      </w:r>
      <w:r w:rsidRPr="00C96AE6">
        <w:rPr>
          <w:rStyle w:val="reunionDate"/>
        </w:rPr>
        <w:t>Jeudi 31 octobre</w:t>
      </w:r>
      <w:r>
        <w:rPr>
          <w:rFonts w:ascii="Times" w:hAnsi="Times"/>
        </w:rPr>
        <w:t xml:space="preserve">, 12h30, </w:t>
      </w:r>
      <w:proofErr w:type="spellStart"/>
      <w:r w:rsidRPr="00C96AE6">
        <w:rPr>
          <w:rStyle w:val="reunionLieu"/>
        </w:rPr>
        <w:t>ex-Basque</w:t>
      </w:r>
      <w:proofErr w:type="spellEnd"/>
      <w:r>
        <w:rPr>
          <w:rFonts w:ascii="Times" w:hAnsi="Times"/>
        </w:rPr>
        <w:t>.</w:t>
      </w:r>
    </w:p>
    <w:p w:rsidR="00527DC3" w:rsidRDefault="00527DC3" w:rsidP="00CD2811">
      <w:pPr>
        <w:rPr>
          <w:rFonts w:ascii="Times" w:hAnsi="Times"/>
        </w:rPr>
      </w:pPr>
    </w:p>
    <w:p w:rsidR="00527DC3" w:rsidRDefault="00527DC3" w:rsidP="00527DC3">
      <w:pPr>
        <w:jc w:val="center"/>
        <w:rPr>
          <w:rFonts w:ascii="Times" w:hAnsi="Times"/>
        </w:rPr>
      </w:pPr>
      <w:r>
        <w:rPr>
          <w:rFonts w:ascii="Times" w:hAnsi="Times"/>
        </w:rPr>
        <w:t>**</w:t>
      </w:r>
    </w:p>
    <w:p w:rsidR="00527DC3" w:rsidRDefault="00527DC3" w:rsidP="00CD2811">
      <w:pPr>
        <w:rPr>
          <w:rFonts w:ascii="Times" w:hAnsi="Times"/>
        </w:rPr>
      </w:pPr>
    </w:p>
    <w:p w:rsidR="00527DC3" w:rsidRDefault="00527DC3" w:rsidP="00CD2811">
      <w:pPr>
        <w:rPr>
          <w:rFonts w:ascii="Times" w:hAnsi="Times"/>
        </w:rPr>
      </w:pPr>
      <w:r w:rsidRPr="006B191D">
        <w:rPr>
          <w:rStyle w:val="reunionPresident"/>
        </w:rPr>
        <w:t>Le Président </w:t>
      </w:r>
      <w:r>
        <w:rPr>
          <w:rFonts w:ascii="Times" w:hAnsi="Times"/>
        </w:rPr>
        <w:t xml:space="preserve">: Cette prochaine séance sera consacrée à la préparation du </w:t>
      </w:r>
      <w:proofErr w:type="spellStart"/>
      <w:r w:rsidRPr="00C21637">
        <w:rPr>
          <w:rStyle w:val="nomManifestation"/>
        </w:rPr>
        <w:t>tri-centenaire</w:t>
      </w:r>
      <w:proofErr w:type="spellEnd"/>
      <w:r w:rsidRPr="00C21637">
        <w:rPr>
          <w:rStyle w:val="nomManifestation"/>
        </w:rPr>
        <w:t xml:space="preserve"> de l’</w:t>
      </w:r>
      <w:proofErr w:type="spellStart"/>
      <w:r w:rsidRPr="00C21637">
        <w:rPr>
          <w:rStyle w:val="nomManifestation"/>
        </w:rPr>
        <w:t>OuLiPo</w:t>
      </w:r>
      <w:proofErr w:type="spellEnd"/>
      <w:r>
        <w:rPr>
          <w:rFonts w:ascii="Times" w:hAnsi="Times"/>
        </w:rPr>
        <w:t>.</w:t>
      </w:r>
    </w:p>
    <w:p w:rsidR="00527DC3" w:rsidRDefault="00527DC3" w:rsidP="00CD2811">
      <w:pPr>
        <w:rPr>
          <w:rFonts w:ascii="Times" w:hAnsi="Times"/>
        </w:rPr>
      </w:pPr>
    </w:p>
    <w:p w:rsidR="00527DC3" w:rsidRDefault="006B191D" w:rsidP="00CD2811">
      <w:pPr>
        <w:rPr>
          <w:rFonts w:ascii="Times" w:hAnsi="Times"/>
        </w:rPr>
      </w:pPr>
      <w:r w:rsidRPr="006B191D">
        <w:rPr>
          <w:rStyle w:val="nomOulipien"/>
        </w:rPr>
        <w:t>QUENEAU </w:t>
      </w:r>
      <w:r w:rsidR="00527DC3">
        <w:rPr>
          <w:rFonts w:ascii="Times" w:hAnsi="Times"/>
        </w:rPr>
        <w:t xml:space="preserve">: </w:t>
      </w:r>
      <w:proofErr w:type="spellStart"/>
      <w:r w:rsidR="00527DC3">
        <w:rPr>
          <w:rFonts w:ascii="Times" w:hAnsi="Times"/>
        </w:rPr>
        <w:t>Tri-centenaire</w:t>
      </w:r>
      <w:proofErr w:type="spellEnd"/>
      <w:r w:rsidR="00527DC3">
        <w:rPr>
          <w:rFonts w:ascii="Times" w:hAnsi="Times"/>
        </w:rPr>
        <w:t xml:space="preserve">, comme </w:t>
      </w:r>
      <w:r w:rsidR="00527DC3" w:rsidRPr="00C96AE6">
        <w:rPr>
          <w:rStyle w:val="nomPersonneAuteur"/>
        </w:rPr>
        <w:t>W.S.</w:t>
      </w:r>
    </w:p>
    <w:p w:rsidR="00527DC3" w:rsidRDefault="00527DC3" w:rsidP="00CD2811">
      <w:pPr>
        <w:rPr>
          <w:rFonts w:ascii="Times" w:hAnsi="Times"/>
        </w:rPr>
      </w:pPr>
    </w:p>
    <w:p w:rsidR="00527DC3" w:rsidRDefault="00527DC3" w:rsidP="00CD2811">
      <w:pPr>
        <w:rPr>
          <w:rFonts w:ascii="Times" w:hAnsi="Times"/>
        </w:rPr>
      </w:pPr>
      <w:r w:rsidRPr="006B191D">
        <w:rPr>
          <w:rStyle w:val="reunionPresident"/>
        </w:rPr>
        <w:t>Le Président </w:t>
      </w:r>
      <w:r>
        <w:rPr>
          <w:rFonts w:ascii="Times" w:hAnsi="Times"/>
        </w:rPr>
        <w:t xml:space="preserve">(à </w:t>
      </w:r>
      <w:r w:rsidR="006B191D" w:rsidRPr="006B191D">
        <w:rPr>
          <w:rStyle w:val="nomOulipien"/>
        </w:rPr>
        <w:t>LE LIONNAIS</w:t>
      </w:r>
      <w:r>
        <w:rPr>
          <w:rFonts w:ascii="Times" w:hAnsi="Times"/>
        </w:rPr>
        <w:t>) : Un bon mouvement.</w:t>
      </w:r>
    </w:p>
    <w:p w:rsidR="00527DC3" w:rsidRDefault="00527DC3" w:rsidP="00CD2811">
      <w:pPr>
        <w:rPr>
          <w:rFonts w:ascii="Times" w:hAnsi="Times"/>
        </w:rPr>
      </w:pPr>
    </w:p>
    <w:p w:rsidR="00527DC3" w:rsidRDefault="006B191D" w:rsidP="00CD2811">
      <w:pPr>
        <w:rPr>
          <w:rFonts w:ascii="Times" w:hAnsi="Times"/>
        </w:rPr>
      </w:pPr>
      <w:r w:rsidRPr="006B191D">
        <w:rPr>
          <w:rStyle w:val="nomOulipien"/>
        </w:rPr>
        <w:t>LE LIONNAIS</w:t>
      </w:r>
      <w:r>
        <w:rPr>
          <w:rStyle w:val="nomOulipien"/>
        </w:rPr>
        <w:t xml:space="preserve"> </w:t>
      </w:r>
      <w:r w:rsidR="00527DC3">
        <w:rPr>
          <w:rFonts w:ascii="Times" w:hAnsi="Times"/>
        </w:rPr>
        <w:t>: Non</w:t>
      </w:r>
    </w:p>
    <w:p w:rsidR="00527DC3" w:rsidRDefault="00527DC3" w:rsidP="00CD2811">
      <w:pPr>
        <w:rPr>
          <w:rFonts w:ascii="Times" w:hAnsi="Times"/>
        </w:rPr>
      </w:pPr>
    </w:p>
    <w:p w:rsidR="00527DC3" w:rsidRDefault="00527DC3" w:rsidP="00CD2811">
      <w:pPr>
        <w:rPr>
          <w:rFonts w:ascii="Times" w:hAnsi="Times"/>
        </w:rPr>
      </w:pPr>
      <w:r w:rsidRPr="006B191D">
        <w:rPr>
          <w:rStyle w:val="reunionPresident"/>
        </w:rPr>
        <w:t>Le Président</w:t>
      </w:r>
      <w:r w:rsidR="006B191D" w:rsidRPr="006B191D">
        <w:rPr>
          <w:rStyle w:val="reunionPresident"/>
        </w:rPr>
        <w:t> </w:t>
      </w:r>
      <w:r w:rsidR="006B191D">
        <w:rPr>
          <w:rFonts w:ascii="Times" w:hAnsi="Times"/>
        </w:rPr>
        <w:t xml:space="preserve">: </w:t>
      </w:r>
      <w:r>
        <w:rPr>
          <w:rFonts w:ascii="Times" w:hAnsi="Times"/>
        </w:rPr>
        <w:t>Si</w:t>
      </w:r>
    </w:p>
    <w:p w:rsidR="00527DC3" w:rsidRDefault="00527DC3" w:rsidP="00CD2811">
      <w:pPr>
        <w:rPr>
          <w:rFonts w:ascii="Times" w:hAnsi="Times"/>
        </w:rPr>
      </w:pPr>
    </w:p>
    <w:p w:rsidR="00527DC3" w:rsidRDefault="006B191D" w:rsidP="00CD2811">
      <w:pPr>
        <w:rPr>
          <w:rFonts w:ascii="Times" w:hAnsi="Times"/>
        </w:rPr>
      </w:pPr>
      <w:r w:rsidRPr="006B191D">
        <w:rPr>
          <w:rStyle w:val="nomOulipien"/>
        </w:rPr>
        <w:t>LE LIONNAIS </w:t>
      </w:r>
      <w:r w:rsidR="00527DC3">
        <w:rPr>
          <w:rFonts w:ascii="Times" w:hAnsi="Times"/>
        </w:rPr>
        <w:t xml:space="preserve">(dans un souffle) : Si </w:t>
      </w:r>
      <w:r w:rsidR="00527DC3" w:rsidRPr="00C96AE6">
        <w:rPr>
          <w:rStyle w:val="nomPersonneAuteur"/>
        </w:rPr>
        <w:t>Shakespeare</w:t>
      </w:r>
      <w:r w:rsidR="00527DC3">
        <w:rPr>
          <w:rFonts w:ascii="Times" w:hAnsi="Times"/>
        </w:rPr>
        <w:t>, je veux commentaires.</w:t>
      </w:r>
    </w:p>
    <w:p w:rsidR="00527DC3" w:rsidRDefault="00527DC3" w:rsidP="00CD2811">
      <w:pPr>
        <w:rPr>
          <w:rFonts w:ascii="Times" w:hAnsi="Times"/>
        </w:rPr>
      </w:pPr>
    </w:p>
    <w:p w:rsidR="00527DC3" w:rsidRDefault="00527DC3" w:rsidP="00CD2811">
      <w:pPr>
        <w:rPr>
          <w:rFonts w:ascii="Times" w:hAnsi="Times"/>
        </w:rPr>
      </w:pPr>
    </w:p>
    <w:p w:rsidR="00527DC3" w:rsidRDefault="00527DC3" w:rsidP="00CD2811">
      <w:pPr>
        <w:rPr>
          <w:rFonts w:ascii="Times" w:hAnsi="Times"/>
        </w:rPr>
      </w:pPr>
    </w:p>
    <w:p w:rsidR="00527DC3" w:rsidRDefault="00527DC3" w:rsidP="00527DC3">
      <w:pPr>
        <w:jc w:val="center"/>
        <w:rPr>
          <w:rFonts w:ascii="Times" w:hAnsi="Times"/>
        </w:rPr>
      </w:pPr>
      <w:r>
        <w:rPr>
          <w:rFonts w:ascii="Times" w:hAnsi="Times"/>
        </w:rPr>
        <w:t>F I N</w:t>
      </w:r>
    </w:p>
    <w:p w:rsidR="00527DC3" w:rsidRDefault="00527DC3" w:rsidP="00CD2811">
      <w:pPr>
        <w:rPr>
          <w:rFonts w:ascii="Times" w:hAnsi="Times"/>
        </w:rPr>
      </w:pPr>
    </w:p>
    <w:p w:rsidR="00527DC3" w:rsidRDefault="00527DC3" w:rsidP="00527DC3">
      <w:pPr>
        <w:ind w:left="4956" w:firstLine="708"/>
        <w:rPr>
          <w:rFonts w:ascii="Times" w:hAnsi="Times"/>
        </w:rPr>
      </w:pPr>
      <w:r>
        <w:rPr>
          <w:rFonts w:ascii="Times" w:hAnsi="Times"/>
        </w:rPr>
        <w:t>Pour les secrétaires provisoires :</w:t>
      </w:r>
    </w:p>
    <w:p w:rsidR="00CD24F6" w:rsidRDefault="00527DC3" w:rsidP="00527DC3">
      <w:pPr>
        <w:ind w:left="5664" w:firstLine="708"/>
        <w:rPr>
          <w:rFonts w:ascii="Times" w:hAnsi="Times"/>
        </w:rPr>
      </w:pPr>
      <w:r w:rsidRPr="00C96AE6">
        <w:rPr>
          <w:rStyle w:val="reunionSecretaire"/>
        </w:rPr>
        <w:t>Les Frères Tarots</w:t>
      </w:r>
      <w:r>
        <w:rPr>
          <w:rFonts w:ascii="Times" w:hAnsi="Times"/>
        </w:rPr>
        <w:t>.</w:t>
      </w:r>
    </w:p>
    <w:p w:rsidR="00CD24F6" w:rsidRDefault="00CD24F6" w:rsidP="00527DC3">
      <w:pPr>
        <w:ind w:left="5664" w:firstLine="708"/>
        <w:rPr>
          <w:rFonts w:ascii="Times" w:hAnsi="Times"/>
        </w:rPr>
      </w:pPr>
    </w:p>
    <w:p w:rsidR="00CD24F6" w:rsidRDefault="00CD24F6" w:rsidP="00CD24F6">
      <w:pPr>
        <w:rPr>
          <w:rFonts w:ascii="Times" w:hAnsi="Times"/>
        </w:rPr>
      </w:pPr>
      <w:r>
        <w:rPr>
          <w:rFonts w:ascii="Times" w:hAnsi="Times"/>
        </w:rPr>
        <w:br w:type="page"/>
        <w:t xml:space="preserve">OUVROIR DE </w:t>
      </w:r>
    </w:p>
    <w:p w:rsidR="00CD24F6" w:rsidRDefault="00CD24F6" w:rsidP="00CD24F6">
      <w:pPr>
        <w:rPr>
          <w:rFonts w:ascii="Times" w:hAnsi="Times"/>
        </w:rPr>
      </w:pPr>
      <w:r>
        <w:rPr>
          <w:rFonts w:ascii="Times" w:hAnsi="Times"/>
        </w:rPr>
        <w:t>LITTERATURE</w:t>
      </w:r>
    </w:p>
    <w:p w:rsidR="00CD24F6" w:rsidRDefault="00CD24F6" w:rsidP="00CD24F6">
      <w:pPr>
        <w:rPr>
          <w:rFonts w:ascii="Times" w:hAnsi="Times"/>
        </w:rPr>
      </w:pPr>
      <w:r>
        <w:rPr>
          <w:rFonts w:ascii="Times" w:hAnsi="Times"/>
        </w:rPr>
        <w:t>POTENTIELLE</w:t>
      </w:r>
    </w:p>
    <w:p w:rsidR="00CD24F6" w:rsidRDefault="00CD24F6" w:rsidP="00CD24F6">
      <w:pPr>
        <w:rPr>
          <w:rFonts w:ascii="Times" w:hAnsi="Times"/>
        </w:rPr>
      </w:pPr>
    </w:p>
    <w:p w:rsidR="00CD24F6" w:rsidRDefault="00CD24F6" w:rsidP="00CD24F6">
      <w:pPr>
        <w:jc w:val="right"/>
        <w:rPr>
          <w:rFonts w:ascii="Times" w:hAnsi="Times"/>
        </w:rPr>
      </w:pPr>
      <w:r>
        <w:rPr>
          <w:rFonts w:ascii="Times" w:hAnsi="Times"/>
        </w:rPr>
        <w:t>Circulaire n°39</w:t>
      </w:r>
    </w:p>
    <w:p w:rsidR="00CD24F6" w:rsidRDefault="00CD24F6" w:rsidP="00CD24F6">
      <w:pPr>
        <w:rPr>
          <w:rFonts w:ascii="Times" w:hAnsi="Times"/>
        </w:rPr>
      </w:pPr>
    </w:p>
    <w:p w:rsidR="00CD24F6" w:rsidRDefault="00CD24F6" w:rsidP="00CD24F6">
      <w:pPr>
        <w:jc w:val="center"/>
        <w:rPr>
          <w:rFonts w:ascii="Times" w:hAnsi="Times"/>
        </w:rPr>
      </w:pPr>
      <w:r>
        <w:rPr>
          <w:rFonts w:ascii="Times" w:hAnsi="Times"/>
        </w:rPr>
        <w:t xml:space="preserve">COMPTE-RENDU DU </w:t>
      </w:r>
      <w:r w:rsidRPr="00CD24F6">
        <w:rPr>
          <w:rStyle w:val="reunionDate"/>
        </w:rPr>
        <w:t>31 OCTOBRE 1963</w:t>
      </w:r>
    </w:p>
    <w:p w:rsidR="00CD24F6" w:rsidRDefault="00CD24F6" w:rsidP="00CD24F6">
      <w:pPr>
        <w:rPr>
          <w:rFonts w:ascii="Times" w:hAnsi="Times"/>
        </w:rPr>
      </w:pPr>
    </w:p>
    <w:p w:rsidR="00CD24F6" w:rsidRPr="006B0171" w:rsidRDefault="00CD24F6" w:rsidP="00CD24F6">
      <w:pPr>
        <w:rPr>
          <w:rStyle w:val="reunionPresents"/>
        </w:rPr>
      </w:pPr>
      <w:r w:rsidRPr="006B0171">
        <w:rPr>
          <w:rStyle w:val="reunionPresents"/>
        </w:rPr>
        <w:t xml:space="preserve">PRESENTS : Lescure, Le </w:t>
      </w:r>
      <w:proofErr w:type="spellStart"/>
      <w:r w:rsidRPr="006B0171">
        <w:rPr>
          <w:rStyle w:val="reunionPresents"/>
        </w:rPr>
        <w:t>Lionnais</w:t>
      </w:r>
      <w:proofErr w:type="spellEnd"/>
      <w:r w:rsidRPr="006B0171">
        <w:rPr>
          <w:rStyle w:val="reunionPresents"/>
        </w:rPr>
        <w:t xml:space="preserve">, </w:t>
      </w:r>
      <w:proofErr w:type="spellStart"/>
      <w:r w:rsidRPr="006B0171">
        <w:rPr>
          <w:rStyle w:val="reunionPresents"/>
        </w:rPr>
        <w:t>Latis</w:t>
      </w:r>
      <w:proofErr w:type="spellEnd"/>
      <w:r w:rsidRPr="006B0171">
        <w:rPr>
          <w:rStyle w:val="reunionPresents"/>
        </w:rPr>
        <w:t xml:space="preserve">, Queval/2, Queneau, </w:t>
      </w:r>
      <w:proofErr w:type="spellStart"/>
      <w:r w:rsidRPr="006B0171">
        <w:rPr>
          <w:rStyle w:val="reunionPresents"/>
        </w:rPr>
        <w:t>Duchateau</w:t>
      </w:r>
      <w:proofErr w:type="spellEnd"/>
      <w:r w:rsidRPr="006B0171">
        <w:rPr>
          <w:rStyle w:val="reunionPresents"/>
        </w:rPr>
        <w:t>, Arnaud.</w:t>
      </w:r>
    </w:p>
    <w:p w:rsidR="00CD24F6" w:rsidRDefault="00CD24F6" w:rsidP="00CD24F6">
      <w:pPr>
        <w:rPr>
          <w:rFonts w:ascii="Times" w:hAnsi="Times"/>
        </w:rPr>
      </w:pPr>
    </w:p>
    <w:p w:rsidR="00CD24F6" w:rsidRDefault="00CD24F6" w:rsidP="00CD24F6">
      <w:pPr>
        <w:rPr>
          <w:rFonts w:ascii="Times" w:hAnsi="Times"/>
        </w:rPr>
      </w:pPr>
      <w:r>
        <w:rPr>
          <w:rFonts w:ascii="Times" w:hAnsi="Times"/>
        </w:rPr>
        <w:t xml:space="preserve">ABSENTS : Queval/2, Berge, </w:t>
      </w:r>
      <w:proofErr w:type="spellStart"/>
      <w:r>
        <w:rPr>
          <w:rFonts w:ascii="Times" w:hAnsi="Times"/>
        </w:rPr>
        <w:t>Bens</w:t>
      </w:r>
      <w:proofErr w:type="spellEnd"/>
      <w:r>
        <w:rPr>
          <w:rFonts w:ascii="Times" w:hAnsi="Times"/>
        </w:rPr>
        <w:t>, Schmidt.</w:t>
      </w:r>
    </w:p>
    <w:p w:rsidR="00CD24F6" w:rsidRDefault="00CD24F6" w:rsidP="00CD24F6">
      <w:pPr>
        <w:rPr>
          <w:rFonts w:ascii="Times" w:hAnsi="Times"/>
        </w:rPr>
      </w:pPr>
    </w:p>
    <w:p w:rsidR="00CD24F6" w:rsidRDefault="00CD24F6" w:rsidP="00CD24F6">
      <w:pPr>
        <w:rPr>
          <w:rFonts w:ascii="Times" w:hAnsi="Times"/>
        </w:rPr>
      </w:pPr>
      <w:r>
        <w:rPr>
          <w:rFonts w:ascii="Times" w:hAnsi="Times"/>
        </w:rPr>
        <w:t xml:space="preserve">INVITE (au dessert) : L’esclave </w:t>
      </w:r>
      <w:proofErr w:type="spellStart"/>
      <w:r w:rsidRPr="006B0171">
        <w:rPr>
          <w:rStyle w:val="reunionInvite"/>
        </w:rPr>
        <w:t>Leclech</w:t>
      </w:r>
      <w:proofErr w:type="spellEnd"/>
      <w:r>
        <w:rPr>
          <w:rFonts w:ascii="Times" w:hAnsi="Times"/>
        </w:rPr>
        <w:t>.</w:t>
      </w:r>
    </w:p>
    <w:p w:rsidR="00CD24F6" w:rsidRDefault="00CD24F6" w:rsidP="00CD24F6">
      <w:pPr>
        <w:rPr>
          <w:rFonts w:ascii="Times" w:hAnsi="Times"/>
        </w:rPr>
      </w:pPr>
    </w:p>
    <w:p w:rsidR="00CD24F6" w:rsidRDefault="00CD24F6" w:rsidP="00CD24F6">
      <w:pPr>
        <w:rPr>
          <w:rFonts w:ascii="Times" w:hAnsi="Times"/>
        </w:rPr>
      </w:pPr>
      <w:r>
        <w:rPr>
          <w:rFonts w:ascii="Times" w:hAnsi="Times"/>
        </w:rPr>
        <w:t xml:space="preserve">PRESIDENT : </w:t>
      </w:r>
      <w:r w:rsidRPr="006B0171">
        <w:rPr>
          <w:rStyle w:val="reunionPresident"/>
        </w:rPr>
        <w:t>BLAVIER</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Pr>
          <w:rFonts w:ascii="Times" w:hAnsi="Times"/>
        </w:rPr>
        <w:tab/>
        <w:t xml:space="preserve">En attendant l’arrivée de </w:t>
      </w:r>
      <w:proofErr w:type="spellStart"/>
      <w:r w:rsidRPr="006B0171">
        <w:rPr>
          <w:rStyle w:val="nomOulipien"/>
        </w:rPr>
        <w:t>Blavier</w:t>
      </w:r>
      <w:proofErr w:type="spellEnd"/>
      <w:r>
        <w:rPr>
          <w:rFonts w:ascii="Times" w:hAnsi="Times"/>
        </w:rPr>
        <w:t>, quelques idées générales sont échangées.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 J’ai reçu une lettre d’admiratrice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Un sot trouve toujours un puceau qui l’admire.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 Dans la lettre on me dit que je suis mort. La lettre était accompagnée d’un bouquet de </w:t>
      </w:r>
      <w:r w:rsidR="00DE40CD">
        <w:rPr>
          <w:rFonts w:ascii="Times" w:hAnsi="Times"/>
        </w:rPr>
        <w:t>chrysanthèmes</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 Tu les as reçus »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Tu as un jardin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Oui.</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C’est toi, c’est lui, les </w:t>
      </w:r>
      <w:r w:rsidR="00DE40CD">
        <w:rPr>
          <w:rFonts w:ascii="Times" w:hAnsi="Times"/>
        </w:rPr>
        <w:t>chrysanthèmes</w:t>
      </w:r>
      <w:r>
        <w:rPr>
          <w:rFonts w:ascii="Times" w:hAnsi="Times"/>
        </w:rPr>
        <w:t xml:space="preserve"> venaient d’un jardin.</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w:t>
      </w:r>
      <w:r>
        <w:rPr>
          <w:rFonts w:ascii="Times" w:hAnsi="Times"/>
        </w:rPr>
        <w:t xml:space="preserve"> (lisant la lettre) : D’après l’écriture ce serait… (</w:t>
      </w:r>
      <w:proofErr w:type="gramStart"/>
      <w:r>
        <w:rPr>
          <w:rFonts w:ascii="Times" w:hAnsi="Times"/>
        </w:rPr>
        <w:t>censuré</w:t>
      </w:r>
      <w:proofErr w:type="gramEnd"/>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Je vais vous donner une définition de la philosophie.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BENS </w:t>
      </w:r>
      <w:r>
        <w:rPr>
          <w:rFonts w:ascii="Times" w:hAnsi="Times"/>
        </w:rPr>
        <w:t>: Ah, enfin.</w:t>
      </w:r>
    </w:p>
    <w:p w:rsidR="00CD24F6" w:rsidRDefault="00CD24F6" w:rsidP="00CD24F6">
      <w:pPr>
        <w:rPr>
          <w:rFonts w:ascii="Times" w:hAnsi="Times"/>
        </w:rPr>
      </w:pPr>
    </w:p>
    <w:p w:rsidR="00CD24F6" w:rsidRDefault="00CD24F6" w:rsidP="00CD24F6">
      <w:pPr>
        <w:rPr>
          <w:rFonts w:ascii="Times" w:hAnsi="Times"/>
        </w:rPr>
      </w:pPr>
      <w:r>
        <w:rPr>
          <w:rFonts w:ascii="Times" w:hAnsi="Times"/>
        </w:rPr>
        <w:t xml:space="preserve">Quelques voix (charitables) : </w:t>
      </w:r>
      <w:proofErr w:type="spellStart"/>
      <w:r>
        <w:rPr>
          <w:rFonts w:ascii="Times" w:hAnsi="Times"/>
        </w:rPr>
        <w:t>Artung</w:t>
      </w:r>
      <w:proofErr w:type="spellEnd"/>
      <w:r>
        <w:rPr>
          <w:rFonts w:ascii="Times" w:hAnsi="Times"/>
        </w:rPr>
        <w:t xml:space="preserve">, </w:t>
      </w:r>
      <w:proofErr w:type="spellStart"/>
      <w:r>
        <w:rPr>
          <w:rFonts w:ascii="Times" w:hAnsi="Times"/>
        </w:rPr>
        <w:t>artung</w:t>
      </w:r>
      <w:proofErr w:type="spellEnd"/>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xml:space="preserve">: Je vous ai compris (voir </w:t>
      </w:r>
      <w:r w:rsidRPr="00DE40CD">
        <w:rPr>
          <w:rStyle w:val="refDocument"/>
        </w:rPr>
        <w:t>compte-rendu n°28</w:t>
      </w:r>
      <w:r>
        <w:rPr>
          <w:rFonts w:ascii="Times" w:hAnsi="Times"/>
        </w:rPr>
        <w:t>).</w:t>
      </w:r>
    </w:p>
    <w:p w:rsidR="00CD24F6" w:rsidRDefault="00CD24F6" w:rsidP="00CD24F6">
      <w:pPr>
        <w:rPr>
          <w:rFonts w:ascii="Times" w:hAnsi="Times"/>
        </w:rPr>
      </w:pPr>
      <w:r>
        <w:rPr>
          <w:rFonts w:ascii="Times" w:hAnsi="Times"/>
        </w:rPr>
        <w:tab/>
        <w:t xml:space="preserve">Arrivée de </w:t>
      </w:r>
      <w:proofErr w:type="spellStart"/>
      <w:r w:rsidRPr="006B0171">
        <w:rPr>
          <w:rStyle w:val="nomOulipien"/>
        </w:rPr>
        <w:t>Blavier</w:t>
      </w:r>
      <w:proofErr w:type="spellEnd"/>
      <w:r>
        <w:rPr>
          <w:rFonts w:ascii="Times" w:hAnsi="Times"/>
        </w:rPr>
        <w:t>. On passe aux choses sérieuses.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xml:space="preserve">: T’es </w:t>
      </w:r>
      <w:r w:rsidRPr="00DE40CD">
        <w:rPr>
          <w:rStyle w:val="reunionPresident"/>
        </w:rPr>
        <w:t>Président</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J’apporte des tartes.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Voici l’ordre du jour.</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J’ai apporté des tartes.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Président, présidez.</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xml:space="preserve">: Je donne la parole à </w:t>
      </w:r>
      <w:r w:rsidRPr="006B0171">
        <w:rPr>
          <w:rStyle w:val="nomOulipien"/>
        </w:rPr>
        <w:t>Queneau</w:t>
      </w:r>
      <w:r>
        <w:rPr>
          <w:rFonts w:ascii="Times" w:hAnsi="Times"/>
        </w:rPr>
        <w:t xml:space="preserve"> (il l’a demandée).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Articule.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C’est vert, mais juste.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J’ai fait le </w:t>
      </w:r>
      <w:r w:rsidRPr="00DE40CD">
        <w:rPr>
          <w:rStyle w:val="titreDivers"/>
        </w:rPr>
        <w:t>répertoire des travaux de l’</w:t>
      </w:r>
      <w:proofErr w:type="spellStart"/>
      <w:r w:rsidRPr="00DE40CD">
        <w:rPr>
          <w:rStyle w:val="titreDivers"/>
        </w:rPr>
        <w:t>OuLiPo</w:t>
      </w:r>
      <w:proofErr w:type="spellEnd"/>
      <w:r>
        <w:rPr>
          <w:rFonts w:ascii="Times" w:hAnsi="Times"/>
        </w:rPr>
        <w:t>.</w:t>
      </w:r>
    </w:p>
    <w:p w:rsidR="00CD24F6" w:rsidRDefault="00CD24F6" w:rsidP="00CD24F6">
      <w:pPr>
        <w:rPr>
          <w:rFonts w:ascii="Times" w:hAnsi="Times"/>
        </w:rPr>
      </w:pPr>
    </w:p>
    <w:p w:rsidR="00CD24F6" w:rsidRDefault="00CD24F6" w:rsidP="00CD24F6">
      <w:pPr>
        <w:rPr>
          <w:rFonts w:ascii="Times" w:hAnsi="Times"/>
        </w:rPr>
      </w:pPr>
      <w:r>
        <w:rPr>
          <w:rFonts w:ascii="Times" w:hAnsi="Times"/>
        </w:rPr>
        <w:tab/>
        <w:t>(</w:t>
      </w:r>
      <w:r w:rsidRPr="00DE40CD">
        <w:rPr>
          <w:rStyle w:val="refDocument"/>
        </w:rPr>
        <w:t>Voir Annexe I</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w:t>
      </w:r>
      <w:proofErr w:type="spellStart"/>
      <w:r>
        <w:rPr>
          <w:rFonts w:ascii="Times" w:hAnsi="Times"/>
        </w:rPr>
        <w:t>Grassassa</w:t>
      </w:r>
      <w:proofErr w:type="spellEnd"/>
      <w:r>
        <w:rPr>
          <w:rFonts w:ascii="Times" w:hAnsi="Times"/>
        </w:rPr>
        <w:t xml:space="preserve"> on peut se mettre au </w:t>
      </w:r>
      <w:r w:rsidRPr="00DE40CD">
        <w:rPr>
          <w:rStyle w:val="notions"/>
        </w:rPr>
        <w:t>lexique oulipien</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Comme dans les grandes entreprises : un inventaire permanent. On demandera à un esclave d’établir une fiche pour chaque chose et vice versa. Il faudra deux sortes de fiches :</w:t>
      </w:r>
    </w:p>
    <w:p w:rsidR="00CD24F6" w:rsidRDefault="00CD24F6" w:rsidP="00CD24F6">
      <w:pPr>
        <w:rPr>
          <w:rFonts w:ascii="Times" w:hAnsi="Times"/>
        </w:rPr>
      </w:pPr>
    </w:p>
    <w:p w:rsidR="00CD24F6" w:rsidRPr="00520425" w:rsidRDefault="00CD24F6" w:rsidP="00CD24F6">
      <w:pPr>
        <w:pStyle w:val="ListParagraph"/>
        <w:numPr>
          <w:ilvl w:val="0"/>
          <w:numId w:val="29"/>
        </w:numPr>
        <w:rPr>
          <w:rFonts w:ascii="Times" w:hAnsi="Times"/>
        </w:rPr>
      </w:pPr>
      <w:r w:rsidRPr="00520425">
        <w:rPr>
          <w:rFonts w:ascii="Times" w:hAnsi="Times"/>
        </w:rPr>
        <w:t>description des structures ;</w:t>
      </w:r>
    </w:p>
    <w:p w:rsidR="00CD24F6" w:rsidRDefault="00CD24F6" w:rsidP="00CD24F6">
      <w:pPr>
        <w:pStyle w:val="ListParagraph"/>
        <w:numPr>
          <w:ilvl w:val="0"/>
          <w:numId w:val="29"/>
        </w:numPr>
        <w:rPr>
          <w:rFonts w:ascii="Times" w:hAnsi="Times"/>
        </w:rPr>
      </w:pPr>
      <w:r>
        <w:rPr>
          <w:rFonts w:ascii="Times" w:hAnsi="Times"/>
        </w:rPr>
        <w:t>les exemples.</w:t>
      </w:r>
    </w:p>
    <w:p w:rsidR="00CD24F6" w:rsidRDefault="00CD24F6" w:rsidP="00CD24F6">
      <w:pPr>
        <w:rPr>
          <w:rFonts w:ascii="Times" w:hAnsi="Times"/>
        </w:rPr>
      </w:pPr>
    </w:p>
    <w:p w:rsidR="00CD24F6" w:rsidRDefault="00CD24F6" w:rsidP="00CD24F6">
      <w:pPr>
        <w:rPr>
          <w:rFonts w:ascii="Times" w:hAnsi="Times"/>
        </w:rPr>
      </w:pPr>
      <w:r>
        <w:rPr>
          <w:rFonts w:ascii="Times" w:hAnsi="Times"/>
        </w:rPr>
        <w:t xml:space="preserve">Une voix : deux couleurs : ultra-violet et </w:t>
      </w:r>
      <w:proofErr w:type="spellStart"/>
      <w:r>
        <w:rPr>
          <w:rFonts w:ascii="Times" w:hAnsi="Times"/>
        </w:rPr>
        <w:t>infra-rouge</w:t>
      </w:r>
      <w:proofErr w:type="spellEnd"/>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xml:space="preserve">: Pour la classification </w:t>
      </w:r>
      <w:r w:rsidRPr="006B0171">
        <w:rPr>
          <w:rStyle w:val="nomOulipien"/>
        </w:rPr>
        <w:t>Berge</w:t>
      </w:r>
      <w:r>
        <w:rPr>
          <w:rFonts w:ascii="Times" w:hAnsi="Times"/>
        </w:rPr>
        <w:t xml:space="preserve"> a des idées et moi les miennes. C’est pas toujours les mêmes. Je propose une commission : </w:t>
      </w:r>
      <w:r w:rsidRPr="006B0171">
        <w:rPr>
          <w:rStyle w:val="nomOulipien"/>
        </w:rPr>
        <w:t>Queneau</w:t>
      </w:r>
      <w:r>
        <w:rPr>
          <w:rFonts w:ascii="Times" w:hAnsi="Times"/>
        </w:rPr>
        <w:t xml:space="preserve">, </w:t>
      </w:r>
      <w:r w:rsidRPr="006B0171">
        <w:rPr>
          <w:rStyle w:val="nomOulipien"/>
        </w:rPr>
        <w:t>Berge</w:t>
      </w:r>
      <w:r>
        <w:rPr>
          <w:rFonts w:ascii="Times" w:hAnsi="Times"/>
        </w:rPr>
        <w:t xml:space="preserve"> et moi.</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De cet inventaire il ressort qu’il y a ceux qui travaillent et les autres.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w:t>
      </w:r>
      <w:proofErr w:type="gramStart"/>
      <w:r>
        <w:rPr>
          <w:rFonts w:ascii="Times" w:hAnsi="Times"/>
        </w:rPr>
        <w:t>J’ai</w:t>
      </w:r>
      <w:proofErr w:type="gramEnd"/>
      <w:r>
        <w:rPr>
          <w:rFonts w:ascii="Times" w:hAnsi="Times"/>
        </w:rPr>
        <w:t xml:space="preserve"> pas mis de noms aux différentes contributions.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xml:space="preserve">: La parole à </w:t>
      </w:r>
      <w:r w:rsidRPr="006B0171">
        <w:rPr>
          <w:rStyle w:val="nomOulipien"/>
        </w:rPr>
        <w:t>Queneau</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Je la garde ou je la prend</w:t>
      </w:r>
      <w:r w:rsidR="006B0171">
        <w:rPr>
          <w:rFonts w:ascii="Times" w:hAnsi="Times"/>
        </w:rPr>
        <w:t>s</w:t>
      </w:r>
      <w:r>
        <w:rPr>
          <w:rFonts w:ascii="Times" w:hAnsi="Times"/>
        </w:rPr>
        <w:t>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Vous n’avez plus la parole.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Je suis allé l’autre jour au séminaire de linguistique quantitative et là </w:t>
      </w:r>
      <w:r w:rsidRPr="00DE40CD">
        <w:rPr>
          <w:rStyle w:val="NomPersonneDivers"/>
        </w:rPr>
        <w:t xml:space="preserve">Mr. </w:t>
      </w:r>
      <w:proofErr w:type="spellStart"/>
      <w:r w:rsidRPr="00DE40CD">
        <w:rPr>
          <w:rStyle w:val="NomPersonneDivers"/>
        </w:rPr>
        <w:t>Hérauld</w:t>
      </w:r>
      <w:proofErr w:type="spellEnd"/>
      <w:r>
        <w:rPr>
          <w:rFonts w:ascii="Times" w:hAnsi="Times"/>
        </w:rPr>
        <w:t xml:space="preserve"> m’a dit que le nombre de mots qui composent un </w:t>
      </w:r>
      <w:r w:rsidRPr="00DE40CD">
        <w:rPr>
          <w:rStyle w:val="notions"/>
        </w:rPr>
        <w:t>alexandrin</w:t>
      </w:r>
      <w:r>
        <w:rPr>
          <w:rFonts w:ascii="Times" w:hAnsi="Times"/>
        </w:rPr>
        <w:t xml:space="preserve"> se retrouve avec constance chez un auteur pour un poème donné. Il existe des </w:t>
      </w:r>
      <w:r w:rsidRPr="00DE40CD">
        <w:rPr>
          <w:rStyle w:val="notions"/>
        </w:rPr>
        <w:t>alexandrins de trois mots</w:t>
      </w:r>
      <w:r>
        <w:rPr>
          <w:rFonts w:ascii="Times" w:hAnsi="Times"/>
        </w:rPr>
        <w:t xml:space="preserve"> chez </w:t>
      </w:r>
      <w:r w:rsidRPr="00DE40CD">
        <w:rPr>
          <w:rStyle w:val="nomPersonneAuteur"/>
        </w:rPr>
        <w:t>Molière</w:t>
      </w:r>
      <w:r>
        <w:rPr>
          <w:rFonts w:ascii="Times" w:hAnsi="Times"/>
        </w:rPr>
        <w:t>. Cette répartition des mots, il pourrait être intéressant de la modifier. Je pense que d’une manière générale on pourrait dire que nous aurions deux catégories de travaux à envisager :</w:t>
      </w:r>
    </w:p>
    <w:p w:rsidR="00CD24F6" w:rsidRDefault="00CD24F6" w:rsidP="00CD24F6">
      <w:pPr>
        <w:rPr>
          <w:rFonts w:ascii="Times" w:hAnsi="Times"/>
        </w:rPr>
      </w:pPr>
    </w:p>
    <w:p w:rsidR="00CD24F6" w:rsidRPr="00520425" w:rsidRDefault="00CD24F6" w:rsidP="00CD24F6">
      <w:pPr>
        <w:pStyle w:val="ListParagraph"/>
        <w:numPr>
          <w:ilvl w:val="0"/>
          <w:numId w:val="30"/>
        </w:numPr>
        <w:rPr>
          <w:rFonts w:ascii="Times" w:hAnsi="Times"/>
        </w:rPr>
      </w:pPr>
      <w:r w:rsidRPr="00DE40CD">
        <w:rPr>
          <w:rStyle w:val="notions"/>
        </w:rPr>
        <w:t>modifier ce dont l’auteur n’est pas conscient </w:t>
      </w:r>
      <w:r w:rsidRPr="00520425">
        <w:rPr>
          <w:rFonts w:ascii="Times" w:hAnsi="Times"/>
        </w:rPr>
        <w:t>;</w:t>
      </w:r>
    </w:p>
    <w:p w:rsidR="00CD24F6" w:rsidRDefault="00CD24F6" w:rsidP="00CD24F6">
      <w:pPr>
        <w:pStyle w:val="ListParagraph"/>
        <w:numPr>
          <w:ilvl w:val="0"/>
          <w:numId w:val="30"/>
        </w:numPr>
        <w:rPr>
          <w:rFonts w:ascii="Times" w:hAnsi="Times"/>
        </w:rPr>
      </w:pPr>
      <w:r w:rsidRPr="00DE40CD">
        <w:rPr>
          <w:rStyle w:val="notions"/>
        </w:rPr>
        <w:t>ce dont il est conscient</w:t>
      </w:r>
      <w:r>
        <w:rPr>
          <w:rFonts w:ascii="Times" w:hAnsi="Times"/>
        </w:rPr>
        <w:t>.</w:t>
      </w:r>
    </w:p>
    <w:p w:rsidR="00CD24F6" w:rsidRDefault="00CD24F6" w:rsidP="00CD24F6">
      <w:pPr>
        <w:ind w:left="700"/>
        <w:rPr>
          <w:rFonts w:ascii="Times" w:hAnsi="Times"/>
        </w:rPr>
      </w:pPr>
    </w:p>
    <w:p w:rsidR="00CD24F6" w:rsidRDefault="00CD24F6" w:rsidP="00CD24F6">
      <w:pPr>
        <w:ind w:left="700"/>
        <w:rPr>
          <w:rFonts w:ascii="Times" w:hAnsi="Times"/>
        </w:rPr>
      </w:pPr>
      <w:r>
        <w:rPr>
          <w:rFonts w:ascii="Times" w:hAnsi="Times"/>
        </w:rPr>
        <w:t>Il s’agit-là de deux perspectives différentes.</w:t>
      </w:r>
    </w:p>
    <w:p w:rsidR="00CD24F6" w:rsidRDefault="00CD24F6" w:rsidP="00CD24F6">
      <w:pPr>
        <w:rPr>
          <w:rFonts w:ascii="Times" w:hAnsi="Times"/>
        </w:rPr>
      </w:pPr>
    </w:p>
    <w:p w:rsidR="00CD24F6" w:rsidRDefault="00CD24F6" w:rsidP="00CD24F6">
      <w:pPr>
        <w:ind w:firstLine="700"/>
        <w:rPr>
          <w:rFonts w:ascii="Times" w:hAnsi="Times"/>
        </w:rPr>
      </w:pPr>
      <w:r>
        <w:rPr>
          <w:rFonts w:ascii="Times" w:hAnsi="Times"/>
        </w:rPr>
        <w:t xml:space="preserve">Quelques minutes de méditations, puis </w:t>
      </w:r>
      <w:r w:rsidRPr="006B0171">
        <w:rPr>
          <w:rStyle w:val="nomOulipien"/>
        </w:rPr>
        <w:t>Lescure</w:t>
      </w:r>
      <w:r>
        <w:rPr>
          <w:rFonts w:ascii="Times" w:hAnsi="Times"/>
        </w:rPr>
        <w:t xml:space="preserve">, ayant à faire face à une « attaque » </w:t>
      </w:r>
      <w:proofErr w:type="spellStart"/>
      <w:r>
        <w:rPr>
          <w:rFonts w:ascii="Times" w:hAnsi="Times"/>
        </w:rPr>
        <w:t>Castelo-bensif</w:t>
      </w:r>
      <w:proofErr w:type="spellEnd"/>
      <w:r>
        <w:rPr>
          <w:rFonts w:ascii="Times" w:hAnsi="Times"/>
        </w:rPr>
        <w:t xml:space="preserve"> au cours de laquelle il est accusé d’avoir fait venir </w:t>
      </w:r>
      <w:r w:rsidRPr="006B0171">
        <w:rPr>
          <w:rStyle w:val="nomOulipien"/>
        </w:rPr>
        <w:t xml:space="preserve">J. </w:t>
      </w:r>
      <w:proofErr w:type="spellStart"/>
      <w:r w:rsidRPr="006B0171">
        <w:rPr>
          <w:rStyle w:val="nomOulipien"/>
        </w:rPr>
        <w:t>Bens</w:t>
      </w:r>
      <w:proofErr w:type="spellEnd"/>
      <w:r>
        <w:rPr>
          <w:rFonts w:ascii="Times" w:hAnsi="Times"/>
        </w:rPr>
        <w:t xml:space="preserve"> à Paris huit jours trop tôt, raison de l’absence du dit </w:t>
      </w:r>
      <w:proofErr w:type="spellStart"/>
      <w:r w:rsidRPr="006B0171">
        <w:rPr>
          <w:rStyle w:val="nomOulipien"/>
        </w:rPr>
        <w:t>Bens</w:t>
      </w:r>
      <w:proofErr w:type="spellEnd"/>
      <w:r>
        <w:rPr>
          <w:rFonts w:ascii="Times" w:hAnsi="Times"/>
        </w:rPr>
        <w:t xml:space="preserve">, </w:t>
      </w:r>
      <w:r w:rsidRPr="006B0171">
        <w:rPr>
          <w:rStyle w:val="nomOulipien"/>
        </w:rPr>
        <w:t>Lescure</w:t>
      </w:r>
      <w:r>
        <w:rPr>
          <w:rFonts w:ascii="Times" w:hAnsi="Times"/>
        </w:rPr>
        <w:t xml:space="preserve"> contre-attaque grâce à l’appui de </w:t>
      </w:r>
      <w:r w:rsidRPr="006B0171">
        <w:rPr>
          <w:rStyle w:val="nomOulipien"/>
        </w:rPr>
        <w:t xml:space="preserve">Le </w:t>
      </w:r>
      <w:proofErr w:type="spellStart"/>
      <w:r w:rsidRPr="006B0171">
        <w:rPr>
          <w:rStyle w:val="nomOulipien"/>
        </w:rPr>
        <w:t>Lionnais</w:t>
      </w:r>
      <w:proofErr w:type="spellEnd"/>
      <w:r>
        <w:rPr>
          <w:rFonts w:ascii="Times" w:hAnsi="Times"/>
        </w:rPr>
        <w:t xml:space="preserve">, se fait applaudir pour le recrutement de l’esclave </w:t>
      </w:r>
      <w:r w:rsidRPr="00DE40CD">
        <w:rPr>
          <w:rStyle w:val="NomPersonneDivers"/>
        </w:rPr>
        <w:t>Michel Bernard</w:t>
      </w:r>
      <w:r>
        <w:rPr>
          <w:rFonts w:ascii="Times" w:hAnsi="Times"/>
        </w:rPr>
        <w:t xml:space="preserve"> et profitant de son avantage entreprend de nous lire </w:t>
      </w:r>
      <w:proofErr w:type="spellStart"/>
      <w:r w:rsidRPr="00DE40CD">
        <w:rPr>
          <w:rStyle w:val="titreDivers"/>
        </w:rPr>
        <w:t>Lupasco</w:t>
      </w:r>
      <w:proofErr w:type="spellEnd"/>
      <w:r w:rsidRPr="00DE40CD">
        <w:rPr>
          <w:rStyle w:val="titreDivers"/>
        </w:rPr>
        <w:t> </w:t>
      </w:r>
      <w:r>
        <w:rPr>
          <w:rFonts w:ascii="Times" w:hAnsi="Times"/>
        </w:rPr>
        <w:t xml:space="preserve">: quelques commentaires (divers) : </w:t>
      </w:r>
      <w:r w:rsidRPr="006B0171">
        <w:rPr>
          <w:rStyle w:val="nomOulipien"/>
        </w:rPr>
        <w:t>Queneau </w:t>
      </w:r>
      <w:r>
        <w:rPr>
          <w:rFonts w:ascii="Times" w:hAnsi="Times"/>
        </w:rPr>
        <w:t xml:space="preserve">: </w:t>
      </w:r>
      <w:proofErr w:type="spellStart"/>
      <w:r w:rsidRPr="00DE40CD">
        <w:rPr>
          <w:rStyle w:val="titreDivers"/>
        </w:rPr>
        <w:t>Lupisco</w:t>
      </w:r>
      <w:proofErr w:type="spellEnd"/>
      <w:r>
        <w:rPr>
          <w:rFonts w:ascii="Times" w:hAnsi="Times"/>
        </w:rPr>
        <w:t xml:space="preserve"> presque </w:t>
      </w:r>
      <w:proofErr w:type="spellStart"/>
      <w:r>
        <w:rPr>
          <w:rFonts w:ascii="Times" w:hAnsi="Times"/>
        </w:rPr>
        <w:t>OuLiPo</w:t>
      </w:r>
      <w:proofErr w:type="spellEnd"/>
      <w:r>
        <w:rPr>
          <w:rFonts w:ascii="Times" w:hAnsi="Times"/>
        </w:rPr>
        <w:t>.</w:t>
      </w:r>
    </w:p>
    <w:p w:rsidR="00CD24F6" w:rsidRDefault="00CD24F6" w:rsidP="00CD24F6">
      <w:pPr>
        <w:ind w:left="700"/>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xml:space="preserve">: C’est du </w:t>
      </w:r>
      <w:r w:rsidRPr="00DE40CD">
        <w:rPr>
          <w:rStyle w:val="notions"/>
        </w:rPr>
        <w:t>S + 7</w:t>
      </w:r>
      <w:r>
        <w:rPr>
          <w:rFonts w:ascii="Times" w:hAnsi="Times"/>
        </w:rPr>
        <w:t xml:space="preserve"> mais une fois décodé.</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w:t>
      </w:r>
      <w:proofErr w:type="spellStart"/>
      <w:r>
        <w:rPr>
          <w:rFonts w:ascii="Times" w:hAnsi="Times"/>
        </w:rPr>
        <w:t>Deco</w:t>
      </w:r>
      <w:proofErr w:type="spellEnd"/>
      <w:r>
        <w:rPr>
          <w:rFonts w:ascii="Times" w:hAnsi="Times"/>
        </w:rPr>
        <w:t>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Dé.</w:t>
      </w:r>
    </w:p>
    <w:p w:rsidR="00CD24F6" w:rsidRDefault="00CD24F6" w:rsidP="00CD24F6">
      <w:pPr>
        <w:rPr>
          <w:rFonts w:ascii="Times" w:hAnsi="Times"/>
        </w:rPr>
      </w:pPr>
    </w:p>
    <w:p w:rsidR="00CD24F6" w:rsidRDefault="00CD24F6" w:rsidP="00CD24F6">
      <w:pPr>
        <w:rPr>
          <w:rFonts w:ascii="Times" w:hAnsi="Times"/>
        </w:rPr>
      </w:pPr>
      <w:r>
        <w:rPr>
          <w:rFonts w:ascii="Times" w:hAnsi="Times"/>
        </w:rPr>
        <w:t xml:space="preserve">Tous : Ah ! </w:t>
      </w:r>
      <w:proofErr w:type="gramStart"/>
      <w:r>
        <w:rPr>
          <w:rFonts w:ascii="Times" w:hAnsi="Times"/>
        </w:rPr>
        <w:t>bon</w:t>
      </w:r>
      <w:proofErr w:type="gramEnd"/>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w:t>
      </w:r>
      <w:proofErr w:type="spellStart"/>
      <w:r w:rsidRPr="00DE40CD">
        <w:rPr>
          <w:rStyle w:val="notions"/>
        </w:rPr>
        <w:t>Lipo</w:t>
      </w:r>
      <w:proofErr w:type="spellEnd"/>
      <w:r w:rsidRPr="00DE40CD">
        <w:rPr>
          <w:rStyle w:val="notions"/>
        </w:rPr>
        <w:t xml:space="preserve"> naïve</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ARNAUD </w:t>
      </w:r>
      <w:r>
        <w:rPr>
          <w:rFonts w:ascii="Times" w:hAnsi="Times"/>
        </w:rPr>
        <w:t>: Ou rituelle.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xml:space="preserve">: </w:t>
      </w:r>
      <w:r w:rsidRPr="00DE40CD">
        <w:rPr>
          <w:rStyle w:val="notions"/>
        </w:rPr>
        <w:t>Potentialité de la tautologie</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xml:space="preserve">: La parole à </w:t>
      </w:r>
      <w:r w:rsidRPr="00DE40CD">
        <w:rPr>
          <w:rStyle w:val="nomOulipien"/>
        </w:rPr>
        <w:t>Arnaud</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ARNAUD </w:t>
      </w:r>
      <w:r>
        <w:rPr>
          <w:rFonts w:ascii="Times" w:hAnsi="Times"/>
        </w:rPr>
        <w:t xml:space="preserve">: Je veux parler d’un génie </w:t>
      </w:r>
      <w:r w:rsidRPr="00DE40CD">
        <w:rPr>
          <w:rStyle w:val="nomPersonneAuteur"/>
        </w:rPr>
        <w:t>Alexandre Flan</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On en est comme deux ronds…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ARNAUD </w:t>
      </w:r>
      <w:r>
        <w:rPr>
          <w:rFonts w:ascii="Times" w:hAnsi="Times"/>
        </w:rPr>
        <w:t xml:space="preserve">: Il s’agit de </w:t>
      </w:r>
      <w:r w:rsidRPr="00DE40CD">
        <w:rPr>
          <w:rStyle w:val="notions"/>
        </w:rPr>
        <w:t>rimes alphabétiques </w:t>
      </w:r>
      <w:r>
        <w:rPr>
          <w:rFonts w:ascii="Times" w:hAnsi="Times"/>
        </w:rPr>
        <w:t>: chaque lettre est considérée comme une rime.</w:t>
      </w:r>
    </w:p>
    <w:p w:rsidR="00CD24F6" w:rsidRDefault="00CD24F6" w:rsidP="00CD24F6">
      <w:pPr>
        <w:rPr>
          <w:rFonts w:ascii="Times" w:hAnsi="Times"/>
        </w:rPr>
      </w:pPr>
      <w:r>
        <w:rPr>
          <w:rFonts w:ascii="Times" w:hAnsi="Times"/>
        </w:rPr>
        <w:tab/>
        <w:t xml:space="preserve">(Voir </w:t>
      </w:r>
      <w:r w:rsidRPr="00DE40CD">
        <w:rPr>
          <w:rStyle w:val="refDocument"/>
        </w:rPr>
        <w:t>Annexe II</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Remarquez qu’</w:t>
      </w:r>
      <w:r w:rsidRPr="006B0171">
        <w:rPr>
          <w:rStyle w:val="nomOulipien"/>
        </w:rPr>
        <w:t>Arnaud</w:t>
      </w:r>
      <w:r>
        <w:rPr>
          <w:rFonts w:ascii="Times" w:hAnsi="Times"/>
        </w:rPr>
        <w:t xml:space="preserve"> est un spécialiste de l’alphabétique.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Et </w:t>
      </w:r>
      <w:r w:rsidRPr="006B0171">
        <w:rPr>
          <w:rStyle w:val="nomOulipien"/>
        </w:rPr>
        <w:t>Lescure</w:t>
      </w:r>
      <w:r>
        <w:rPr>
          <w:rFonts w:ascii="Times" w:hAnsi="Times"/>
        </w:rPr>
        <w:t xml:space="preserve"> de la naïveté.</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xml:space="preserve">: La parole à </w:t>
      </w:r>
      <w:r w:rsidRPr="006B0171">
        <w:rPr>
          <w:rStyle w:val="nomOulipien"/>
        </w:rPr>
        <w:t>Queneau</w:t>
      </w:r>
      <w:r>
        <w:rPr>
          <w:rFonts w:ascii="Times" w:hAnsi="Times"/>
        </w:rPr>
        <w:t xml:space="preserve"> pour l’honneur de l’</w:t>
      </w:r>
      <w:proofErr w:type="spellStart"/>
      <w:r>
        <w:rPr>
          <w:rFonts w:ascii="Times" w:hAnsi="Times"/>
        </w:rPr>
        <w:t>OuLiPo</w:t>
      </w:r>
      <w:proofErr w:type="spellEnd"/>
      <w:r>
        <w:rPr>
          <w:rFonts w:ascii="Times" w:hAnsi="Times"/>
        </w:rPr>
        <w:t xml:space="preserve"> et de la France réunis.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w:t>
      </w:r>
      <w:proofErr w:type="spellStart"/>
      <w:r w:rsidRPr="00AD29FF">
        <w:rPr>
          <w:rStyle w:val="nomPersonneAuteur"/>
        </w:rPr>
        <w:t>Philippot</w:t>
      </w:r>
      <w:proofErr w:type="spellEnd"/>
      <w:r>
        <w:rPr>
          <w:rFonts w:ascii="Times" w:hAnsi="Times"/>
        </w:rPr>
        <w:t xml:space="preserve"> dans </w:t>
      </w:r>
      <w:r w:rsidRPr="00DE40CD">
        <w:rPr>
          <w:rStyle w:val="titreDivers"/>
        </w:rPr>
        <w:t>Critique, page 880 – Octobre 1963 – n°197</w:t>
      </w:r>
      <w:r>
        <w:rPr>
          <w:rFonts w:ascii="Times" w:hAnsi="Times"/>
        </w:rPr>
        <w:t>, écrit à propos d’</w:t>
      </w:r>
      <w:r w:rsidRPr="004A45BF">
        <w:rPr>
          <w:rStyle w:val="notions"/>
        </w:rPr>
        <w:t>Algol</w:t>
      </w:r>
      <w:r>
        <w:rPr>
          <w:rFonts w:ascii="Times" w:hAnsi="Times"/>
        </w:rPr>
        <w:t xml:space="preserve"> et de </w:t>
      </w:r>
      <w:r w:rsidRPr="004A45BF">
        <w:rPr>
          <w:rStyle w:val="notions"/>
        </w:rPr>
        <w:t>Fortran </w:t>
      </w:r>
      <w:r>
        <w:rPr>
          <w:rFonts w:ascii="Times" w:hAnsi="Times"/>
        </w:rPr>
        <w:t xml:space="preserve">: ces « jargons »… pourraient aussi être, et très bien pour peu qu’on le veuille, les véhicules d’une expression poétique ». Il semble bien que </w:t>
      </w:r>
      <w:proofErr w:type="spellStart"/>
      <w:r w:rsidRPr="00AD29FF">
        <w:rPr>
          <w:rStyle w:val="nomPersonneAuteur"/>
        </w:rPr>
        <w:t>Philippot</w:t>
      </w:r>
      <w:proofErr w:type="spellEnd"/>
      <w:r>
        <w:rPr>
          <w:rFonts w:ascii="Times" w:hAnsi="Times"/>
        </w:rPr>
        <w:t xml:space="preserve"> à </w:t>
      </w:r>
      <w:proofErr w:type="spellStart"/>
      <w:r>
        <w:rPr>
          <w:rFonts w:ascii="Times" w:hAnsi="Times"/>
        </w:rPr>
        <w:t>Cerisy</w:t>
      </w:r>
      <w:proofErr w:type="spellEnd"/>
      <w:r>
        <w:rPr>
          <w:rFonts w:ascii="Times" w:hAnsi="Times"/>
        </w:rPr>
        <w:t xml:space="preserve"> eut l’occasion d’avoir une vue d’ensemble de ce qu’il avait pu entrevoir lors du déjeuner où nous les conviâmes en ce qui concerne nos « intentions et travaux ». La France est humiliée à Stuttgart : ils peuvent, à Stuttgart, faire tous les travaux qu’ils veulent avec des machines. Ainsi ils donnent à la machine du vocabulaire de </w:t>
      </w:r>
      <w:r w:rsidRPr="004A45BF">
        <w:rPr>
          <w:rStyle w:val="nomPersonneAuteur"/>
        </w:rPr>
        <w:t>Kafka</w:t>
      </w:r>
      <w:r>
        <w:rPr>
          <w:rFonts w:ascii="Times" w:hAnsi="Times"/>
        </w:rPr>
        <w:t xml:space="preserve"> et ils obtiennent du </w:t>
      </w:r>
      <w:r w:rsidRPr="004A45BF">
        <w:rPr>
          <w:rStyle w:val="nomPersonneAuteur"/>
        </w:rPr>
        <w:t>Kafka</w:t>
      </w:r>
      <w:r>
        <w:rPr>
          <w:rFonts w:ascii="Times" w:hAnsi="Times"/>
        </w:rPr>
        <w:t xml:space="preserve">. Ce qui tendrait à prouver que la </w:t>
      </w:r>
      <w:r w:rsidRPr="00AD29FF">
        <w:rPr>
          <w:rStyle w:val="notions"/>
        </w:rPr>
        <w:t>syntaxe</w:t>
      </w:r>
      <w:r>
        <w:rPr>
          <w:rFonts w:ascii="Times" w:hAnsi="Times"/>
        </w:rPr>
        <w:t xml:space="preserve"> n’est rien puisqu’ils ne donnent que le vocabulaire.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xml:space="preserve">: Ca prouverait aussi que </w:t>
      </w:r>
      <w:r w:rsidRPr="004A45BF">
        <w:rPr>
          <w:rStyle w:val="nomPersonneAuteur"/>
        </w:rPr>
        <w:t>Kafka</w:t>
      </w:r>
      <w:r>
        <w:rPr>
          <w:rFonts w:ascii="Times" w:hAnsi="Times"/>
        </w:rPr>
        <w:t xml:space="preserve"> était juif : en hébreu la </w:t>
      </w:r>
      <w:r w:rsidRPr="004A45BF">
        <w:rPr>
          <w:rStyle w:val="notions"/>
        </w:rPr>
        <w:t>syntaxe</w:t>
      </w:r>
      <w:r>
        <w:rPr>
          <w:rFonts w:ascii="Times" w:hAnsi="Times"/>
        </w:rPr>
        <w:t xml:space="preserve"> n’a pas d’importance.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L’ennui c’est que </w:t>
      </w:r>
      <w:r w:rsidRPr="004A45BF">
        <w:rPr>
          <w:rStyle w:val="NomPersonneDivers"/>
        </w:rPr>
        <w:t xml:space="preserve">Max </w:t>
      </w:r>
      <w:proofErr w:type="spellStart"/>
      <w:r w:rsidRPr="004A45BF">
        <w:rPr>
          <w:rStyle w:val="NomPersonneDivers"/>
        </w:rPr>
        <w:t>Bense</w:t>
      </w:r>
      <w:proofErr w:type="spellEnd"/>
      <w:r>
        <w:rPr>
          <w:rFonts w:ascii="Times" w:hAnsi="Times"/>
        </w:rPr>
        <w:t xml:space="preserve"> choisit lui-même les phrases parmi celles qui sortent de la machine. Alors, alors…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Donc ça ne prouverait pas qu’il était juif.</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DUCHATEAU </w:t>
      </w:r>
      <w:r>
        <w:rPr>
          <w:rFonts w:ascii="Times" w:hAnsi="Times"/>
        </w:rPr>
        <w:t xml:space="preserve">: Ca ne prouve pas qu’il ne </w:t>
      </w:r>
      <w:proofErr w:type="gramStart"/>
      <w:r>
        <w:rPr>
          <w:rFonts w:ascii="Times" w:hAnsi="Times"/>
        </w:rPr>
        <w:t>l’était</w:t>
      </w:r>
      <w:proofErr w:type="gramEnd"/>
      <w:r>
        <w:rPr>
          <w:rFonts w:ascii="Times" w:hAnsi="Times"/>
        </w:rPr>
        <w:t xml:space="preserve"> pas.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xml:space="preserve">: A propos de </w:t>
      </w:r>
      <w:proofErr w:type="spellStart"/>
      <w:r w:rsidRPr="004A45BF">
        <w:rPr>
          <w:rStyle w:val="NomPersonneDivers"/>
        </w:rPr>
        <w:t>Bense</w:t>
      </w:r>
      <w:proofErr w:type="spellEnd"/>
      <w:r w:rsidRPr="006B0171">
        <w:rPr>
          <w:rStyle w:val="nomOulipien"/>
        </w:rPr>
        <w:t> </w:t>
      </w:r>
      <w:r>
        <w:rPr>
          <w:rFonts w:ascii="Times" w:hAnsi="Times"/>
        </w:rPr>
        <w:t xml:space="preserve">: j’ai vu à la </w:t>
      </w:r>
      <w:r w:rsidRPr="004A45BF">
        <w:rPr>
          <w:rStyle w:val="nomManifestation"/>
        </w:rPr>
        <w:t>Biennale de Paris</w:t>
      </w:r>
      <w:r>
        <w:rPr>
          <w:rFonts w:ascii="Times" w:hAnsi="Times"/>
        </w:rPr>
        <w:t xml:space="preserve"> un film que son fils a fait d’après une idée de son père. Il a pris une phrase de </w:t>
      </w:r>
      <w:r w:rsidRPr="004A45BF">
        <w:rPr>
          <w:rStyle w:val="NomPersonneDivers"/>
        </w:rPr>
        <w:t>Hegel</w:t>
      </w:r>
      <w:r>
        <w:rPr>
          <w:rFonts w:ascii="Times" w:hAnsi="Times"/>
        </w:rPr>
        <w:t xml:space="preserve"> dans laquelle </w:t>
      </w:r>
      <w:proofErr w:type="spellStart"/>
      <w:r w:rsidRPr="004A45BF">
        <w:rPr>
          <w:rStyle w:val="NomPersonneDivers"/>
        </w:rPr>
        <w:t>Jetz</w:t>
      </w:r>
      <w:proofErr w:type="spellEnd"/>
      <w:r>
        <w:rPr>
          <w:rFonts w:ascii="Times" w:hAnsi="Times"/>
        </w:rPr>
        <w:t xml:space="preserve"> revient souvent (et qui fournit le titre du film). </w:t>
      </w:r>
      <w:r w:rsidRPr="004A45BF">
        <w:rPr>
          <w:rStyle w:val="notions"/>
        </w:rPr>
        <w:t>Les mots de cette phrase il en a compté les syllabes et à chaque mot, il a fait correspondre un plan dont la longueur est proportionnée au nombre de syllabes</w:t>
      </w:r>
      <w:r>
        <w:rPr>
          <w:rFonts w:ascii="Times" w:hAnsi="Times"/>
        </w:rPr>
        <w:t xml:space="preserve">. Bien sûr le sens des mots n’a aucune importance. L’histoire du film est inventée par l’auteur : il s’agit d’une fille qui a rendez-vous avec un garçon, et un tramway écrase le garçon. Ce qui est intéressant c’est </w:t>
      </w:r>
      <w:r w:rsidRPr="004A45BF">
        <w:rPr>
          <w:rStyle w:val="notions"/>
        </w:rPr>
        <w:t>d’établir entre la structure d’un texte et celle d’un film une correspondance</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ARNAUD </w:t>
      </w:r>
      <w:r>
        <w:rPr>
          <w:rFonts w:ascii="Times" w:hAnsi="Times"/>
        </w:rPr>
        <w:t>: … de métro.</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Non de tramway.</w:t>
      </w:r>
    </w:p>
    <w:p w:rsidR="00CD24F6" w:rsidRDefault="00CD24F6" w:rsidP="00CD24F6">
      <w:pPr>
        <w:rPr>
          <w:rFonts w:ascii="Times" w:hAnsi="Times"/>
        </w:rPr>
      </w:pPr>
    </w:p>
    <w:p w:rsidR="00CD24F6" w:rsidRDefault="00CD24F6" w:rsidP="00CD24F6">
      <w:pPr>
        <w:rPr>
          <w:rFonts w:ascii="Times" w:hAnsi="Times"/>
        </w:rPr>
      </w:pPr>
      <w:r>
        <w:rPr>
          <w:rFonts w:ascii="Times" w:hAnsi="Times"/>
        </w:rPr>
        <w:tab/>
        <w:t>Serveuse : Et comme dessert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On a des tartes.</w:t>
      </w:r>
    </w:p>
    <w:p w:rsidR="00CD24F6" w:rsidRDefault="00CD24F6" w:rsidP="00CD24F6">
      <w:pPr>
        <w:rPr>
          <w:rFonts w:ascii="Times" w:hAnsi="Times"/>
        </w:rPr>
      </w:pPr>
    </w:p>
    <w:p w:rsidR="00CD24F6" w:rsidRDefault="00CD24F6" w:rsidP="00CD24F6">
      <w:pPr>
        <w:rPr>
          <w:rFonts w:ascii="Times" w:hAnsi="Times"/>
        </w:rPr>
      </w:pPr>
      <w:r>
        <w:rPr>
          <w:rFonts w:ascii="Times" w:hAnsi="Times"/>
        </w:rPr>
        <w:tab/>
        <w:t>Serveuse : Vous voulez des tartes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Non, on les a apportées.</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Ca vient du Japon.</w:t>
      </w:r>
    </w:p>
    <w:p w:rsidR="00CD24F6" w:rsidRDefault="00CD24F6" w:rsidP="00CD24F6">
      <w:pPr>
        <w:rPr>
          <w:rFonts w:ascii="Times" w:hAnsi="Times"/>
        </w:rPr>
      </w:pPr>
    </w:p>
    <w:p w:rsidR="00CD24F6" w:rsidRDefault="00CD24F6" w:rsidP="00CD24F6">
      <w:pPr>
        <w:rPr>
          <w:rFonts w:ascii="Times" w:hAnsi="Times"/>
        </w:rPr>
      </w:pPr>
      <w:r>
        <w:rPr>
          <w:rFonts w:ascii="Times" w:hAnsi="Times"/>
        </w:rPr>
        <w:tab/>
        <w:t>Serveuse : Vous voulez qu’on vous les coupe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Si c’était possible.</w:t>
      </w:r>
    </w:p>
    <w:p w:rsidR="00CD24F6" w:rsidRDefault="00CD24F6" w:rsidP="00CD24F6">
      <w:pPr>
        <w:rPr>
          <w:rFonts w:ascii="Times" w:hAnsi="Times"/>
        </w:rPr>
      </w:pPr>
    </w:p>
    <w:p w:rsidR="00CD24F6" w:rsidRDefault="00CD24F6" w:rsidP="00CD24F6">
      <w:pPr>
        <w:rPr>
          <w:rFonts w:ascii="Times" w:hAnsi="Times"/>
        </w:rPr>
      </w:pPr>
      <w:r>
        <w:rPr>
          <w:rFonts w:ascii="Times" w:hAnsi="Times"/>
        </w:rPr>
        <w:tab/>
        <w:t>Serveuse : On va vous les couper.</w:t>
      </w:r>
    </w:p>
    <w:p w:rsidR="00CD24F6" w:rsidRDefault="00CD24F6" w:rsidP="00CD24F6">
      <w:pPr>
        <w:rPr>
          <w:rFonts w:ascii="Times" w:hAnsi="Times"/>
        </w:rPr>
      </w:pPr>
    </w:p>
    <w:p w:rsidR="00CD24F6" w:rsidRDefault="00CD24F6" w:rsidP="00CD24F6">
      <w:pPr>
        <w:rPr>
          <w:rFonts w:ascii="Times" w:hAnsi="Times"/>
        </w:rPr>
      </w:pPr>
      <w:r w:rsidRPr="004A45BF">
        <w:rPr>
          <w:rStyle w:val="reunionInvite"/>
        </w:rPr>
        <w:t>LECLECH’</w:t>
      </w:r>
      <w:r>
        <w:rPr>
          <w:rFonts w:ascii="Times" w:hAnsi="Times"/>
        </w:rPr>
        <w:t xml:space="preserve"> (qui vient d’arriver) : Mais…</w:t>
      </w:r>
    </w:p>
    <w:p w:rsidR="00CD24F6" w:rsidRDefault="00CD24F6" w:rsidP="00CD24F6">
      <w:pPr>
        <w:rPr>
          <w:rFonts w:ascii="Times" w:hAnsi="Times"/>
        </w:rPr>
      </w:pPr>
    </w:p>
    <w:p w:rsidR="00CD24F6" w:rsidRDefault="00CD24F6" w:rsidP="00CD24F6">
      <w:pPr>
        <w:rPr>
          <w:rFonts w:ascii="Times" w:hAnsi="Times"/>
        </w:rPr>
      </w:pPr>
      <w:r>
        <w:rPr>
          <w:rFonts w:ascii="Times" w:hAnsi="Times"/>
        </w:rPr>
        <w:tab/>
        <w:t>Serveuse : Ne craignez rien on vous les rendra intactes.</w:t>
      </w:r>
    </w:p>
    <w:p w:rsidR="00CD24F6" w:rsidRDefault="00CD24F6" w:rsidP="00CD24F6">
      <w:pPr>
        <w:rPr>
          <w:rFonts w:ascii="Times" w:hAnsi="Times"/>
        </w:rPr>
      </w:pPr>
    </w:p>
    <w:p w:rsidR="00CD24F6" w:rsidRDefault="00CD24F6" w:rsidP="00CD24F6">
      <w:pPr>
        <w:rPr>
          <w:rFonts w:ascii="Times" w:hAnsi="Times"/>
        </w:rPr>
      </w:pPr>
      <w:r>
        <w:rPr>
          <w:rFonts w:ascii="Times" w:hAnsi="Times"/>
        </w:rPr>
        <w:tab/>
        <w:t>Quelques instants plus tard.</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C’est bon.</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C’est lourd.</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ARNAUD </w:t>
      </w:r>
      <w:r>
        <w:rPr>
          <w:rFonts w:ascii="Times" w:hAnsi="Times"/>
        </w:rPr>
        <w:t xml:space="preserve">: C’est ce que voulait </w:t>
      </w:r>
      <w:r w:rsidRPr="006B0171">
        <w:rPr>
          <w:rStyle w:val="nomOulipien"/>
        </w:rPr>
        <w:t>Queneau</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4A45BF">
        <w:rPr>
          <w:rStyle w:val="reunionInvite"/>
        </w:rPr>
        <w:t>LECLECH’ </w:t>
      </w:r>
      <w:r>
        <w:rPr>
          <w:rFonts w:ascii="Times" w:hAnsi="Times"/>
        </w:rPr>
        <w:t>: C’est facile à passer à la douane.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Oui : si ça vous plaît j’en ai une troisième dans ma valise.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QUEVAL</w:t>
      </w:r>
      <w:r>
        <w:rPr>
          <w:rFonts w:ascii="Times" w:hAnsi="Times"/>
        </w:rPr>
        <w:t xml:space="preserve"> (car il est là) : Je demande la parole.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Vous l’avez.</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QUEVAL </w:t>
      </w:r>
      <w:r>
        <w:rPr>
          <w:rFonts w:ascii="Times" w:hAnsi="Times"/>
        </w:rPr>
        <w:t xml:space="preserve">: J’ai trouvé une solution à toutes nos difficultés concernant </w:t>
      </w:r>
      <w:r w:rsidRPr="004A45BF">
        <w:rPr>
          <w:rStyle w:val="notions"/>
        </w:rPr>
        <w:t>la rime</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w:t>
      </w:r>
      <w:proofErr w:type="gramStart"/>
      <w:r>
        <w:rPr>
          <w:rFonts w:ascii="Times" w:hAnsi="Times"/>
        </w:rPr>
        <w:t>A</w:t>
      </w:r>
      <w:proofErr w:type="gramEnd"/>
      <w:r>
        <w:rPr>
          <w:rFonts w:ascii="Times" w:hAnsi="Times"/>
        </w:rPr>
        <w:t xml:space="preserve"> propos, </w:t>
      </w:r>
      <w:r w:rsidRPr="004A45BF">
        <w:rPr>
          <w:rStyle w:val="notions"/>
        </w:rPr>
        <w:t>l’</w:t>
      </w:r>
      <w:proofErr w:type="spellStart"/>
      <w:r w:rsidRPr="004A45BF">
        <w:rPr>
          <w:rStyle w:val="notions"/>
        </w:rPr>
        <w:t>antirime</w:t>
      </w:r>
      <w:proofErr w:type="spellEnd"/>
      <w:r>
        <w:rPr>
          <w:rFonts w:ascii="Times" w:hAnsi="Times"/>
        </w:rPr>
        <w:t xml:space="preserve"> c’est négatif, absolument, j’ai essayé.</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QUEVAL </w:t>
      </w:r>
      <w:r>
        <w:rPr>
          <w:rFonts w:ascii="Times" w:hAnsi="Times"/>
        </w:rPr>
        <w:t xml:space="preserve">: Avec </w:t>
      </w:r>
      <w:r w:rsidRPr="004A45BF">
        <w:rPr>
          <w:rStyle w:val="notions"/>
        </w:rPr>
        <w:t>le sonnet asiate</w:t>
      </w:r>
      <w:r>
        <w:rPr>
          <w:rFonts w:ascii="Times" w:hAnsi="Times"/>
        </w:rPr>
        <w:t xml:space="preserve"> tout est positif. La longueur du vers d’un sonnet, on peut la réduire. On peut la réduire tant et si bien que l’on finira par arriver au sonnet asiate qui devra son nom au sens vertical de sa lecture. Comme vous pouvez le constater facilement mille avantages : l’équivalence entre la </w:t>
      </w:r>
      <w:proofErr w:type="spellStart"/>
      <w:r w:rsidRPr="004A45BF">
        <w:rPr>
          <w:rStyle w:val="notions"/>
        </w:rPr>
        <w:t>post-rime</w:t>
      </w:r>
      <w:proofErr w:type="spellEnd"/>
      <w:r>
        <w:rPr>
          <w:rFonts w:ascii="Times" w:hAnsi="Times"/>
        </w:rPr>
        <w:t xml:space="preserve"> et </w:t>
      </w:r>
      <w:r w:rsidRPr="004A45BF">
        <w:rPr>
          <w:rStyle w:val="notions"/>
        </w:rPr>
        <w:t>l’</w:t>
      </w:r>
      <w:proofErr w:type="spellStart"/>
      <w:r w:rsidRPr="004A45BF">
        <w:rPr>
          <w:rStyle w:val="notions"/>
        </w:rPr>
        <w:t>antérime</w:t>
      </w:r>
      <w:proofErr w:type="spellEnd"/>
      <w:r>
        <w:rPr>
          <w:rFonts w:ascii="Times" w:hAnsi="Times"/>
        </w:rPr>
        <w:t xml:space="preserve">, le problème de la </w:t>
      </w:r>
      <w:r w:rsidRPr="004A45BF">
        <w:rPr>
          <w:rStyle w:val="notions"/>
        </w:rPr>
        <w:t>redondance</w:t>
      </w:r>
      <w:r>
        <w:rPr>
          <w:rFonts w:ascii="Times" w:hAnsi="Times"/>
        </w:rPr>
        <w:t xml:space="preserve">, la structure des </w:t>
      </w:r>
      <w:r w:rsidRPr="004A45BF">
        <w:rPr>
          <w:rStyle w:val="notions"/>
        </w:rPr>
        <w:t>mots croisés</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Pr>
          <w:rFonts w:ascii="Times" w:hAnsi="Times"/>
        </w:rPr>
        <w:tab/>
        <w:t>Une grande minute d’un très relatif silence de stupeur admirative.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w:t>
      </w:r>
      <w:r>
        <w:rPr>
          <w:rFonts w:ascii="Times" w:hAnsi="Times"/>
        </w:rPr>
        <w:t xml:space="preserve"> (avec difficulté et conviction) : C’est une des grandes émotions de ma vie.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ARNAUD </w:t>
      </w:r>
      <w:r>
        <w:rPr>
          <w:rFonts w:ascii="Times" w:hAnsi="Times"/>
        </w:rPr>
        <w:t>: Vous avez essayé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QUEVAL </w:t>
      </w:r>
      <w:r>
        <w:rPr>
          <w:rFonts w:ascii="Times" w:hAnsi="Times"/>
        </w:rPr>
        <w:t xml:space="preserve">: J’ai plusieurs </w:t>
      </w:r>
      <w:r w:rsidRPr="00761ADD">
        <w:rPr>
          <w:rStyle w:val="notions"/>
        </w:rPr>
        <w:t>sonnets asiates</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Donnez un exemple abstrait.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QUEVAL </w:t>
      </w:r>
      <w:r>
        <w:rPr>
          <w:rFonts w:ascii="Times" w:hAnsi="Times"/>
        </w:rPr>
        <w:t>: Je ne donne jamais d’exemple d’abstrait.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Il nous cache une défaite.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Il nous dame le pion, oui.</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xml:space="preserve">: Qu’est-ce que ça veut dire </w:t>
      </w:r>
      <w:r w:rsidRPr="00761ADD">
        <w:rPr>
          <w:rStyle w:val="notions"/>
        </w:rPr>
        <w:t>un sonnet en mots croisés </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On peut avoir la même ligne horizontale et perpendiculaire.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QUEVAL </w:t>
      </w:r>
      <w:r>
        <w:rPr>
          <w:rFonts w:ascii="Times" w:hAnsi="Times"/>
        </w:rPr>
        <w:t>: Ca simplifie.</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xml:space="preserve">: Il faut </w:t>
      </w:r>
      <w:r w:rsidRPr="00761ADD">
        <w:rPr>
          <w:rStyle w:val="notions"/>
        </w:rPr>
        <w:t>un sens dans tous les sens</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BLAVIER </w:t>
      </w:r>
      <w:r>
        <w:rPr>
          <w:rFonts w:ascii="Times" w:hAnsi="Times"/>
        </w:rPr>
        <w:t xml:space="preserve">: … même en diagonale…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 LIONNAIS </w:t>
      </w:r>
      <w:r>
        <w:rPr>
          <w:rFonts w:ascii="Times" w:hAnsi="Times"/>
        </w:rPr>
        <w:t xml:space="preserve">: Je crains que vous ne vous écartiez du </w:t>
      </w:r>
      <w:r w:rsidRPr="00761ADD">
        <w:rPr>
          <w:rStyle w:val="notions"/>
        </w:rPr>
        <w:t>sonnet</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xml:space="preserve">: Le Christ qu’est-ce qui fait là-haut : des </w:t>
      </w:r>
      <w:r w:rsidRPr="00761ADD">
        <w:rPr>
          <w:rStyle w:val="notions"/>
        </w:rPr>
        <w:t>mots croisés</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Sept siècles avant Jésus-Christ.</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LESCURE </w:t>
      </w:r>
      <w:r>
        <w:rPr>
          <w:rFonts w:ascii="Times" w:hAnsi="Times"/>
        </w:rPr>
        <w:t>: Oui ?</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QUENEAU </w:t>
      </w:r>
      <w:r>
        <w:rPr>
          <w:rFonts w:ascii="Times" w:hAnsi="Times"/>
        </w:rPr>
        <w:t xml:space="preserve">: </w:t>
      </w:r>
      <w:r w:rsidRPr="00761ADD">
        <w:rPr>
          <w:rStyle w:val="NomPersonneDivers"/>
        </w:rPr>
        <w:t>Aleman</w:t>
      </w:r>
      <w:r>
        <w:rPr>
          <w:rFonts w:ascii="Times" w:hAnsi="Times"/>
        </w:rPr>
        <w:t xml:space="preserve"> a inventé musiques et paroles selon ce qu’il a appris du langage parlé par la voix des perdrix.</w:t>
      </w:r>
    </w:p>
    <w:p w:rsidR="00CD24F6" w:rsidRDefault="00CD24F6" w:rsidP="00CD24F6">
      <w:pPr>
        <w:rPr>
          <w:rFonts w:ascii="Times" w:hAnsi="Times"/>
        </w:rPr>
      </w:pPr>
    </w:p>
    <w:p w:rsidR="00CD24F6" w:rsidRDefault="00CD24F6" w:rsidP="00CD24F6">
      <w:pPr>
        <w:rPr>
          <w:rFonts w:ascii="Times" w:hAnsi="Times"/>
        </w:rPr>
      </w:pPr>
      <w:r w:rsidRPr="006B0171">
        <w:rPr>
          <w:rStyle w:val="nomOulipien"/>
        </w:rPr>
        <w:t>LATIS </w:t>
      </w:r>
      <w:r>
        <w:rPr>
          <w:rFonts w:ascii="Times" w:hAnsi="Times"/>
        </w:rPr>
        <w:t xml:space="preserve">: Il y a aussi </w:t>
      </w:r>
      <w:r w:rsidRPr="00761ADD">
        <w:rPr>
          <w:rStyle w:val="NomPersonneDivers"/>
        </w:rPr>
        <w:t>Rambuteau</w:t>
      </w:r>
      <w:r>
        <w:rPr>
          <w:rFonts w:ascii="Times" w:hAnsi="Times"/>
        </w:rPr>
        <w:t xml:space="preserve"> parmi les </w:t>
      </w:r>
      <w:proofErr w:type="spellStart"/>
      <w:r w:rsidRPr="00761ADD">
        <w:rPr>
          <w:rStyle w:val="notions"/>
        </w:rPr>
        <w:t>prépotentiels</w:t>
      </w:r>
      <w:proofErr w:type="spellEnd"/>
      <w:r>
        <w:rPr>
          <w:rFonts w:ascii="Times" w:hAnsi="Times"/>
        </w:rPr>
        <w:t xml:space="preserve">. </w:t>
      </w:r>
      <w:r w:rsidRPr="00C21637">
        <w:rPr>
          <w:rStyle w:val="nomPersonneAuteur"/>
        </w:rPr>
        <w:t>Mérimée</w:t>
      </w:r>
      <w:r>
        <w:rPr>
          <w:rFonts w:ascii="Times" w:hAnsi="Times"/>
        </w:rPr>
        <w:t xml:space="preserve"> dans sa </w:t>
      </w:r>
      <w:r w:rsidRPr="00C21637">
        <w:rPr>
          <w:rStyle w:val="titreDivers"/>
        </w:rPr>
        <w:t>correspondance t IV</w:t>
      </w:r>
      <w:r>
        <w:rPr>
          <w:rFonts w:ascii="Times" w:hAnsi="Times"/>
        </w:rPr>
        <w:t xml:space="preserve"> rapporte que le préfet de la Seine Rambuteau s’était rendu célèbre par ses cuirs involontaires. Ainsi à sa femme prévenue qu’il rentrerait peut-être un peu tard car il devait voir un ingénieur pour une histoire de chauffage, il avait envoyé le billet suivant : </w:t>
      </w:r>
    </w:p>
    <w:p w:rsidR="00CD24F6" w:rsidRDefault="00CD24F6" w:rsidP="00CD24F6">
      <w:pPr>
        <w:rPr>
          <w:rFonts w:ascii="Times" w:hAnsi="Times"/>
        </w:rPr>
      </w:pPr>
    </w:p>
    <w:p w:rsidR="00CD24F6" w:rsidRDefault="00CD24F6" w:rsidP="00CD24F6">
      <w:pPr>
        <w:rPr>
          <w:rFonts w:ascii="Times" w:hAnsi="Times"/>
        </w:rPr>
      </w:pPr>
      <w:r>
        <w:rPr>
          <w:rFonts w:ascii="Times" w:hAnsi="Times"/>
        </w:rPr>
        <w:tab/>
        <w:t>« Mon rat mon heure est venue. Adieu. »</w:t>
      </w:r>
    </w:p>
    <w:p w:rsidR="00CD24F6" w:rsidRDefault="00CD24F6" w:rsidP="00CD24F6">
      <w:pPr>
        <w:rPr>
          <w:rFonts w:ascii="Times" w:hAnsi="Times"/>
        </w:rPr>
      </w:pPr>
    </w:p>
    <w:p w:rsidR="00CD24F6" w:rsidRDefault="00CD24F6" w:rsidP="00CD24F6">
      <w:pPr>
        <w:rPr>
          <w:rFonts w:ascii="Times" w:hAnsi="Times"/>
        </w:rPr>
      </w:pPr>
      <w:r w:rsidRPr="00761ADD">
        <w:rPr>
          <w:rStyle w:val="NomPersonneDivers"/>
        </w:rPr>
        <w:t>Madame Rambuteau</w:t>
      </w:r>
      <w:r>
        <w:rPr>
          <w:rFonts w:ascii="Times" w:hAnsi="Times"/>
        </w:rPr>
        <w:t xml:space="preserve"> a cru qu’il allait se suicider.</w:t>
      </w:r>
    </w:p>
    <w:p w:rsidR="00CD24F6" w:rsidRDefault="00CD24F6" w:rsidP="00CD24F6">
      <w:pPr>
        <w:rPr>
          <w:rFonts w:ascii="Times" w:hAnsi="Times"/>
        </w:rPr>
      </w:pPr>
    </w:p>
    <w:p w:rsidR="00CD24F6" w:rsidRDefault="00CD24F6" w:rsidP="00CD24F6">
      <w:pPr>
        <w:rPr>
          <w:rFonts w:ascii="Times" w:hAnsi="Times"/>
        </w:rPr>
      </w:pP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Pr>
          <w:rFonts w:ascii="Times" w:hAnsi="Times"/>
        </w:rPr>
        <w:tab/>
        <w:t>Avant de lever la séance, différentes questions administratives sont traitées :</w:t>
      </w:r>
    </w:p>
    <w:p w:rsidR="00CD24F6" w:rsidRDefault="00CD24F6" w:rsidP="00CD24F6">
      <w:pPr>
        <w:rPr>
          <w:rFonts w:ascii="Times" w:hAnsi="Times"/>
        </w:rPr>
      </w:pPr>
    </w:p>
    <w:p w:rsidR="00CD24F6" w:rsidRPr="00880730" w:rsidRDefault="00CD24F6" w:rsidP="00CD24F6">
      <w:pPr>
        <w:pStyle w:val="ListParagraph"/>
        <w:numPr>
          <w:ilvl w:val="0"/>
          <w:numId w:val="31"/>
        </w:numPr>
        <w:rPr>
          <w:rFonts w:ascii="Times" w:hAnsi="Times"/>
        </w:rPr>
      </w:pPr>
      <w:r w:rsidRPr="00880730">
        <w:rPr>
          <w:rFonts w:ascii="Times" w:hAnsi="Times"/>
        </w:rPr>
        <w:t xml:space="preserve">le </w:t>
      </w:r>
      <w:r w:rsidRPr="00C21637">
        <w:rPr>
          <w:rStyle w:val="nomManifestation"/>
        </w:rPr>
        <w:t>tricentenaire </w:t>
      </w:r>
      <w:r w:rsidRPr="00880730">
        <w:rPr>
          <w:rFonts w:ascii="Times" w:hAnsi="Times"/>
        </w:rPr>
        <w:t xml:space="preserve">: on aura droit de se payer 2 Kirs, on envisagera l’édition des comptes-rendus. On invitera des esclaves et </w:t>
      </w:r>
      <w:r w:rsidRPr="00761ADD">
        <w:rPr>
          <w:rStyle w:val="NomPersonneDivers"/>
        </w:rPr>
        <w:t>J. Ferry</w:t>
      </w:r>
      <w:r w:rsidRPr="00880730">
        <w:rPr>
          <w:rFonts w:ascii="Times" w:hAnsi="Times"/>
        </w:rPr>
        <w:t>.</w:t>
      </w:r>
    </w:p>
    <w:p w:rsidR="00CD24F6" w:rsidRDefault="00CD24F6" w:rsidP="00CD24F6">
      <w:pPr>
        <w:pStyle w:val="ListParagraph"/>
        <w:numPr>
          <w:ilvl w:val="0"/>
          <w:numId w:val="31"/>
        </w:numPr>
        <w:rPr>
          <w:rFonts w:ascii="Times" w:hAnsi="Times"/>
        </w:rPr>
      </w:pPr>
      <w:proofErr w:type="spellStart"/>
      <w:r w:rsidRPr="006B0171">
        <w:rPr>
          <w:rStyle w:val="nomOulipien"/>
        </w:rPr>
        <w:t>Blavier</w:t>
      </w:r>
      <w:proofErr w:type="spellEnd"/>
      <w:r>
        <w:rPr>
          <w:rFonts w:ascii="Times" w:hAnsi="Times"/>
        </w:rPr>
        <w:t xml:space="preserve"> va publier le « </w:t>
      </w:r>
      <w:proofErr w:type="spellStart"/>
      <w:r w:rsidRPr="00C21637">
        <w:rPr>
          <w:rStyle w:val="titreDivers"/>
        </w:rPr>
        <w:t>Cerisy</w:t>
      </w:r>
      <w:proofErr w:type="spellEnd"/>
      <w:r w:rsidRPr="00C21637">
        <w:rPr>
          <w:rStyle w:val="titreDivers"/>
        </w:rPr>
        <w:t> </w:t>
      </w:r>
      <w:r>
        <w:rPr>
          <w:rFonts w:ascii="Times" w:hAnsi="Times"/>
        </w:rPr>
        <w:t xml:space="preserve">», et nous fait part du </w:t>
      </w:r>
      <w:r w:rsidRPr="004F056B">
        <w:rPr>
          <w:rStyle w:val="nomPersonneAuteur"/>
        </w:rPr>
        <w:t>Christian Beck</w:t>
      </w:r>
      <w:r>
        <w:rPr>
          <w:rFonts w:ascii="Times" w:hAnsi="Times"/>
        </w:rPr>
        <w:t xml:space="preserve"> à Verviers en octobre 64 ou printemps 65.</w:t>
      </w:r>
    </w:p>
    <w:p w:rsidR="00CD24F6" w:rsidRDefault="00CD24F6" w:rsidP="00CD24F6">
      <w:pPr>
        <w:pStyle w:val="ListParagraph"/>
        <w:numPr>
          <w:ilvl w:val="0"/>
          <w:numId w:val="31"/>
        </w:numPr>
        <w:rPr>
          <w:rFonts w:ascii="Times" w:hAnsi="Times"/>
        </w:rPr>
      </w:pPr>
      <w:r w:rsidRPr="006B0171">
        <w:rPr>
          <w:rStyle w:val="nomOulipien"/>
        </w:rPr>
        <w:t>Queneau</w:t>
      </w:r>
      <w:r>
        <w:rPr>
          <w:rFonts w:ascii="Times" w:hAnsi="Times"/>
        </w:rPr>
        <w:t xml:space="preserve"> a commandé 5 exemplaires du </w:t>
      </w:r>
      <w:proofErr w:type="spellStart"/>
      <w:r w:rsidRPr="004F056B">
        <w:rPr>
          <w:rStyle w:val="nomPersonneAuteur"/>
        </w:rPr>
        <w:t>Verbeek</w:t>
      </w:r>
      <w:proofErr w:type="spellEnd"/>
      <w:r>
        <w:rPr>
          <w:rFonts w:ascii="Times" w:hAnsi="Times"/>
        </w:rPr>
        <w:t>.</w:t>
      </w:r>
    </w:p>
    <w:p w:rsidR="00CD24F6" w:rsidRDefault="00CD24F6" w:rsidP="00CD24F6">
      <w:pPr>
        <w:pStyle w:val="ListParagraph"/>
        <w:numPr>
          <w:ilvl w:val="0"/>
          <w:numId w:val="31"/>
        </w:numPr>
        <w:rPr>
          <w:rFonts w:ascii="Times" w:hAnsi="Times"/>
        </w:rPr>
      </w:pPr>
      <w:r w:rsidRPr="006B0171">
        <w:rPr>
          <w:rStyle w:val="nomOulipien"/>
        </w:rPr>
        <w:t xml:space="preserve">Le </w:t>
      </w:r>
      <w:proofErr w:type="spellStart"/>
      <w:r w:rsidRPr="006B0171">
        <w:rPr>
          <w:rStyle w:val="nomOulipien"/>
        </w:rPr>
        <w:t>Lionnais</w:t>
      </w:r>
      <w:proofErr w:type="spellEnd"/>
      <w:r>
        <w:rPr>
          <w:rFonts w:ascii="Times" w:hAnsi="Times"/>
        </w:rPr>
        <w:t xml:space="preserve"> fera une grande déclaration sur : </w:t>
      </w:r>
      <w:r w:rsidRPr="00C21637">
        <w:rPr>
          <w:rStyle w:val="notions"/>
        </w:rPr>
        <w:t>Fonction et application</w:t>
      </w:r>
      <w:r>
        <w:rPr>
          <w:rFonts w:ascii="Times" w:hAnsi="Times"/>
        </w:rPr>
        <w:t xml:space="preserve">, </w:t>
      </w:r>
      <w:r w:rsidRPr="00C21637">
        <w:rPr>
          <w:rStyle w:val="notions"/>
        </w:rPr>
        <w:t>inject</w:t>
      </w:r>
      <w:r w:rsidR="006B0171" w:rsidRPr="00C21637">
        <w:rPr>
          <w:rStyle w:val="notions"/>
        </w:rPr>
        <w:t>io</w:t>
      </w:r>
      <w:r w:rsidRPr="00C21637">
        <w:rPr>
          <w:rStyle w:val="notions"/>
        </w:rPr>
        <w:t>n</w:t>
      </w:r>
      <w:r>
        <w:rPr>
          <w:rFonts w:ascii="Times" w:hAnsi="Times"/>
        </w:rPr>
        <w:t xml:space="preserve">, </w:t>
      </w:r>
      <w:r w:rsidRPr="00C21637">
        <w:rPr>
          <w:rStyle w:val="notions"/>
        </w:rPr>
        <w:t>surjection</w:t>
      </w:r>
      <w:r>
        <w:rPr>
          <w:rFonts w:ascii="Times" w:hAnsi="Times"/>
        </w:rPr>
        <w:t xml:space="preserve">, </w:t>
      </w:r>
      <w:r w:rsidRPr="00C21637">
        <w:rPr>
          <w:rStyle w:val="notions"/>
        </w:rPr>
        <w:t>bijection</w:t>
      </w: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Pr>
          <w:rFonts w:ascii="Times" w:hAnsi="Times"/>
        </w:rPr>
        <w:t>**</w:t>
      </w:r>
    </w:p>
    <w:p w:rsidR="00CD24F6" w:rsidRDefault="00CD24F6" w:rsidP="00CD24F6">
      <w:pPr>
        <w:rPr>
          <w:rFonts w:ascii="Times" w:hAnsi="Times"/>
        </w:rPr>
      </w:pPr>
    </w:p>
    <w:p w:rsidR="00CD24F6" w:rsidRDefault="00CD24F6" w:rsidP="00CD24F6">
      <w:pPr>
        <w:rPr>
          <w:rFonts w:ascii="Times" w:hAnsi="Times"/>
        </w:rPr>
      </w:pPr>
      <w:r>
        <w:rPr>
          <w:rFonts w:ascii="Times" w:hAnsi="Times"/>
        </w:rPr>
        <w:t xml:space="preserve">Prochaine réunion </w:t>
      </w:r>
      <w:proofErr w:type="spellStart"/>
      <w:r>
        <w:rPr>
          <w:rFonts w:ascii="Times" w:hAnsi="Times"/>
        </w:rPr>
        <w:t>ex-basque</w:t>
      </w:r>
      <w:proofErr w:type="spellEnd"/>
      <w:r>
        <w:rPr>
          <w:rFonts w:ascii="Times" w:hAnsi="Times"/>
        </w:rPr>
        <w:t xml:space="preserve"> </w:t>
      </w:r>
      <w:r w:rsidRPr="00C21637">
        <w:rPr>
          <w:rStyle w:val="reunionDate"/>
        </w:rPr>
        <w:t>29 novembre 1963</w:t>
      </w:r>
      <w:r>
        <w:rPr>
          <w:rFonts w:ascii="Times" w:hAnsi="Times"/>
        </w:rPr>
        <w:t>, 12h30.</w:t>
      </w:r>
    </w:p>
    <w:p w:rsidR="00CD24F6" w:rsidRDefault="00CD24F6" w:rsidP="00CD24F6">
      <w:pPr>
        <w:rPr>
          <w:rFonts w:ascii="Times" w:hAnsi="Times"/>
        </w:rPr>
      </w:pPr>
    </w:p>
    <w:p w:rsidR="00CD24F6" w:rsidRDefault="00CD24F6" w:rsidP="00CD24F6">
      <w:pPr>
        <w:rPr>
          <w:rFonts w:ascii="Times" w:hAnsi="Times"/>
        </w:rPr>
      </w:pPr>
      <w:r>
        <w:rPr>
          <w:rFonts w:ascii="Times" w:hAnsi="Times"/>
        </w:rPr>
        <w:t>Pour le nouveau SP :</w:t>
      </w:r>
    </w:p>
    <w:p w:rsidR="00CD24F6" w:rsidRDefault="00CD24F6" w:rsidP="00CD24F6">
      <w:pPr>
        <w:rPr>
          <w:rFonts w:ascii="Times" w:hAnsi="Times"/>
        </w:rPr>
      </w:pPr>
      <w:r w:rsidRPr="00C21637">
        <w:rPr>
          <w:rStyle w:val="reunionSecretaire"/>
        </w:rPr>
        <w:t xml:space="preserve">Louis </w:t>
      </w:r>
      <w:proofErr w:type="spellStart"/>
      <w:r w:rsidRPr="00C21637">
        <w:rPr>
          <w:rStyle w:val="reunionSecretaire"/>
        </w:rPr>
        <w:t>Moigret</w:t>
      </w:r>
      <w:proofErr w:type="spellEnd"/>
      <w:r>
        <w:rPr>
          <w:rFonts w:ascii="Times" w:hAnsi="Times"/>
        </w:rPr>
        <w:t>.</w:t>
      </w:r>
    </w:p>
    <w:p w:rsidR="00CD24F6" w:rsidRPr="00896CFC" w:rsidRDefault="00CD24F6" w:rsidP="00CD24F6">
      <w:pPr>
        <w:rPr>
          <w:rFonts w:ascii="Times" w:hAnsi="Times"/>
        </w:rPr>
      </w:pPr>
    </w:p>
    <w:p w:rsidR="00CD24F6" w:rsidRPr="00520425" w:rsidRDefault="00CD24F6" w:rsidP="00CD24F6">
      <w:pPr>
        <w:ind w:left="700"/>
        <w:rPr>
          <w:rFonts w:ascii="Times" w:hAnsi="Times"/>
        </w:rPr>
      </w:pPr>
    </w:p>
    <w:p w:rsidR="00CD24F6" w:rsidRDefault="00CD24F6">
      <w:pPr>
        <w:rPr>
          <w:rFonts w:ascii="Times" w:hAnsi="Times"/>
        </w:rPr>
      </w:pPr>
    </w:p>
    <w:p w:rsidR="00CD24F6" w:rsidRDefault="00CD24F6" w:rsidP="00CD24F6">
      <w:pPr>
        <w:rPr>
          <w:rFonts w:ascii="Times" w:hAnsi="Times"/>
        </w:rPr>
      </w:pPr>
    </w:p>
    <w:p w:rsidR="00527DC3" w:rsidRDefault="00527DC3" w:rsidP="00527DC3">
      <w:pPr>
        <w:ind w:left="5664" w:firstLine="708"/>
        <w:rPr>
          <w:rFonts w:ascii="Times" w:hAnsi="Times"/>
        </w:rPr>
      </w:pPr>
    </w:p>
    <w:p w:rsidR="00527DC3" w:rsidRDefault="00527DC3" w:rsidP="00CD2811">
      <w:pPr>
        <w:rPr>
          <w:rFonts w:ascii="Times" w:hAnsi="Times"/>
        </w:rPr>
      </w:pPr>
    </w:p>
    <w:p w:rsidR="00CA2BD3" w:rsidRPr="00FE487C" w:rsidRDefault="00CA2BD3" w:rsidP="00CD2811">
      <w:pPr>
        <w:rPr>
          <w:rFonts w:ascii="Times" w:hAnsi="Times"/>
        </w:rPr>
      </w:pPr>
    </w:p>
    <w:sectPr w:rsidR="00CA2BD3" w:rsidRPr="00FE487C" w:rsidSect="00CA2BD3">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596F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0A53E"/>
    <w:lvl w:ilvl="0">
      <w:start w:val="1"/>
      <w:numFmt w:val="decimal"/>
      <w:lvlText w:val="%1."/>
      <w:lvlJc w:val="left"/>
      <w:pPr>
        <w:tabs>
          <w:tab w:val="num" w:pos="1492"/>
        </w:tabs>
        <w:ind w:left="1492" w:hanging="360"/>
      </w:pPr>
    </w:lvl>
  </w:abstractNum>
  <w:abstractNum w:abstractNumId="2">
    <w:nsid w:val="FFFFFF7D"/>
    <w:multiLevelType w:val="singleLevel"/>
    <w:tmpl w:val="63180AAC"/>
    <w:lvl w:ilvl="0">
      <w:start w:val="1"/>
      <w:numFmt w:val="decimal"/>
      <w:lvlText w:val="%1."/>
      <w:lvlJc w:val="left"/>
      <w:pPr>
        <w:tabs>
          <w:tab w:val="num" w:pos="1209"/>
        </w:tabs>
        <w:ind w:left="1209" w:hanging="360"/>
      </w:pPr>
    </w:lvl>
  </w:abstractNum>
  <w:abstractNum w:abstractNumId="3">
    <w:nsid w:val="FFFFFF7E"/>
    <w:multiLevelType w:val="singleLevel"/>
    <w:tmpl w:val="85C8E0F2"/>
    <w:lvl w:ilvl="0">
      <w:start w:val="1"/>
      <w:numFmt w:val="decimal"/>
      <w:lvlText w:val="%1."/>
      <w:lvlJc w:val="left"/>
      <w:pPr>
        <w:tabs>
          <w:tab w:val="num" w:pos="926"/>
        </w:tabs>
        <w:ind w:left="926" w:hanging="360"/>
      </w:pPr>
    </w:lvl>
  </w:abstractNum>
  <w:abstractNum w:abstractNumId="4">
    <w:nsid w:val="FFFFFF7F"/>
    <w:multiLevelType w:val="singleLevel"/>
    <w:tmpl w:val="BFF499BE"/>
    <w:lvl w:ilvl="0">
      <w:start w:val="1"/>
      <w:numFmt w:val="decimal"/>
      <w:lvlText w:val="%1."/>
      <w:lvlJc w:val="left"/>
      <w:pPr>
        <w:tabs>
          <w:tab w:val="num" w:pos="643"/>
        </w:tabs>
        <w:ind w:left="643" w:hanging="360"/>
      </w:pPr>
    </w:lvl>
  </w:abstractNum>
  <w:abstractNum w:abstractNumId="5">
    <w:nsid w:val="FFFFFF80"/>
    <w:multiLevelType w:val="singleLevel"/>
    <w:tmpl w:val="CC4AAD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FB411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55EF9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D664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9A0A1CC"/>
    <w:lvl w:ilvl="0">
      <w:start w:val="1"/>
      <w:numFmt w:val="decimal"/>
      <w:lvlText w:val="%1."/>
      <w:lvlJc w:val="left"/>
      <w:pPr>
        <w:tabs>
          <w:tab w:val="num" w:pos="360"/>
        </w:tabs>
        <w:ind w:left="360" w:hanging="360"/>
      </w:pPr>
    </w:lvl>
  </w:abstractNum>
  <w:abstractNum w:abstractNumId="10">
    <w:nsid w:val="FFFFFF89"/>
    <w:multiLevelType w:val="singleLevel"/>
    <w:tmpl w:val="D3EEE084"/>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CF8425B"/>
    <w:multiLevelType w:val="hybridMultilevel"/>
    <w:tmpl w:val="BFCEE772"/>
    <w:lvl w:ilvl="0" w:tplc="3496D1B6">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3">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4">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9F778D4"/>
    <w:multiLevelType w:val="multilevel"/>
    <w:tmpl w:val="040C001D"/>
    <w:numStyleLink w:val="liste-presents"/>
  </w:abstractNum>
  <w:abstractNum w:abstractNumId="19">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CCF1828"/>
    <w:multiLevelType w:val="hybridMultilevel"/>
    <w:tmpl w:val="94B6A9EC"/>
    <w:lvl w:ilvl="0" w:tplc="06707504">
      <w:start w:val="1"/>
      <w:numFmt w:val="lowerLetter"/>
      <w:lvlText w:val="%1)"/>
      <w:lvlJc w:val="left"/>
      <w:pPr>
        <w:ind w:left="1060" w:hanging="36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5">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7">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8">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abstractNum w:abstractNumId="30">
    <w:nsid w:val="7F5F31C8"/>
    <w:multiLevelType w:val="hybridMultilevel"/>
    <w:tmpl w:val="E8F0F2E0"/>
    <w:lvl w:ilvl="0" w:tplc="C1D6E12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11"/>
  </w:num>
  <w:num w:numId="2">
    <w:abstractNumId w:val="13"/>
  </w:num>
  <w:num w:numId="3">
    <w:abstractNumId w:val="26"/>
  </w:num>
  <w:num w:numId="4">
    <w:abstractNumId w:val="29"/>
  </w:num>
  <w:num w:numId="5">
    <w:abstractNumId w:val="24"/>
  </w:num>
  <w:num w:numId="6">
    <w:abstractNumId w:val="2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3"/>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6"/>
  </w:num>
  <w:num w:numId="22">
    <w:abstractNumId w:val="22"/>
  </w:num>
  <w:num w:numId="23">
    <w:abstractNumId w:val="19"/>
  </w:num>
  <w:num w:numId="24">
    <w:abstractNumId w:val="14"/>
  </w:num>
  <w:num w:numId="25">
    <w:abstractNumId w:val="15"/>
  </w:num>
  <w:num w:numId="26">
    <w:abstractNumId w:val="17"/>
  </w:num>
  <w:num w:numId="27">
    <w:abstractNumId w:val="28"/>
  </w:num>
  <w:num w:numId="28">
    <w:abstractNumId w:val="18"/>
  </w:num>
  <w:num w:numId="29">
    <w:abstractNumId w:val="20"/>
  </w:num>
  <w:num w:numId="30">
    <w:abstractNumId w:val="12"/>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linkStyles/>
  <w:revisionView w:markup="0"/>
  <w:doNotTrackMoves/>
  <w:defaultTabStop w:val="708"/>
  <w:hyphenationZone w:val="425"/>
  <w:characterSpacingControl w:val="doNotCompress"/>
  <w:savePreviewPicture/>
  <w:compat>
    <w:useFELayout/>
  </w:compat>
  <w:rsids>
    <w:rsidRoot w:val="0070605E"/>
    <w:rsid w:val="00035BDF"/>
    <w:rsid w:val="00087C80"/>
    <w:rsid w:val="000A5128"/>
    <w:rsid w:val="00112DDA"/>
    <w:rsid w:val="00132EF6"/>
    <w:rsid w:val="001339E4"/>
    <w:rsid w:val="001633B0"/>
    <w:rsid w:val="00213963"/>
    <w:rsid w:val="00292D76"/>
    <w:rsid w:val="0031170A"/>
    <w:rsid w:val="00340DA5"/>
    <w:rsid w:val="00382732"/>
    <w:rsid w:val="004257E3"/>
    <w:rsid w:val="00430ED5"/>
    <w:rsid w:val="00485C79"/>
    <w:rsid w:val="004A45BF"/>
    <w:rsid w:val="004B3F93"/>
    <w:rsid w:val="004C2504"/>
    <w:rsid w:val="004F056B"/>
    <w:rsid w:val="00520068"/>
    <w:rsid w:val="00527DC3"/>
    <w:rsid w:val="005A22B7"/>
    <w:rsid w:val="00636E3E"/>
    <w:rsid w:val="0066655D"/>
    <w:rsid w:val="006B0171"/>
    <w:rsid w:val="006B191D"/>
    <w:rsid w:val="006B3B82"/>
    <w:rsid w:val="006E7EF4"/>
    <w:rsid w:val="0070605E"/>
    <w:rsid w:val="00711C75"/>
    <w:rsid w:val="00761ADD"/>
    <w:rsid w:val="007C17BF"/>
    <w:rsid w:val="0084436D"/>
    <w:rsid w:val="0086622A"/>
    <w:rsid w:val="008D24E7"/>
    <w:rsid w:val="0091195C"/>
    <w:rsid w:val="00964096"/>
    <w:rsid w:val="0099065D"/>
    <w:rsid w:val="009A24C4"/>
    <w:rsid w:val="00A43FA4"/>
    <w:rsid w:val="00A51D21"/>
    <w:rsid w:val="00AA3591"/>
    <w:rsid w:val="00AC19BB"/>
    <w:rsid w:val="00AD29FF"/>
    <w:rsid w:val="00B46959"/>
    <w:rsid w:val="00B46CD8"/>
    <w:rsid w:val="00BC0957"/>
    <w:rsid w:val="00C03D9A"/>
    <w:rsid w:val="00C11C70"/>
    <w:rsid w:val="00C21637"/>
    <w:rsid w:val="00C646A1"/>
    <w:rsid w:val="00C96AE6"/>
    <w:rsid w:val="00CA2BD3"/>
    <w:rsid w:val="00CD24F6"/>
    <w:rsid w:val="00CD2811"/>
    <w:rsid w:val="00CD35E2"/>
    <w:rsid w:val="00D14C11"/>
    <w:rsid w:val="00D21E22"/>
    <w:rsid w:val="00DA1B97"/>
    <w:rsid w:val="00DE40CD"/>
    <w:rsid w:val="00E26098"/>
    <w:rsid w:val="00E60128"/>
    <w:rsid w:val="00EB6801"/>
    <w:rsid w:val="00EF11F3"/>
    <w:rsid w:val="00F07943"/>
    <w:rsid w:val="00F22E56"/>
    <w:rsid w:val="00F27D1B"/>
    <w:rsid w:val="00F34C7D"/>
    <w:rsid w:val="00F943A3"/>
    <w:rsid w:val="00FE487C"/>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Date" w:uiPriority="99"/>
    <w:lsdException w:name="Block Text" w:uiPriority="99"/>
    <w:lsdException w:name="Balloon Text" w:uiPriority="99"/>
    <w:lsdException w:name="Table Grid" w:uiPriority="59"/>
  </w:latentStyles>
  <w:style w:type="paragraph" w:default="1" w:styleId="Normal">
    <w:name w:val="Normal"/>
    <w:qFormat/>
    <w:rsid w:val="004D74A9"/>
  </w:style>
  <w:style w:type="paragraph" w:styleId="Heading1">
    <w:name w:val="heading 1"/>
    <w:basedOn w:val="Normal"/>
    <w:next w:val="Normal"/>
    <w:link w:val="Heading1Char"/>
    <w:uiPriority w:val="9"/>
    <w:qFormat/>
    <w:rsid w:val="001F1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F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F12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F12B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1F12B1"/>
    <w:rPr>
      <w:sz w:val="20"/>
      <w:szCs w:val="20"/>
    </w:rPr>
  </w:style>
  <w:style w:type="character" w:customStyle="1" w:styleId="FootnoteTextChar">
    <w:name w:val="Footnote Text Char"/>
    <w:basedOn w:val="DefaultParagraphFont"/>
    <w:link w:val="FootnoteText"/>
    <w:semiHidden/>
    <w:rsid w:val="001F12B1"/>
    <w:rPr>
      <w:rFonts w:ascii="Times New Roman" w:eastAsia="Times New Roman" w:hAnsi="Times New Roman" w:cs="Times New Roman"/>
      <w:sz w:val="20"/>
      <w:szCs w:val="20"/>
    </w:rPr>
  </w:style>
  <w:style w:type="character" w:styleId="FootnoteReference">
    <w:name w:val="footnote reference"/>
    <w:basedOn w:val="DefaultParagraphFont"/>
    <w:semiHidden/>
    <w:rsid w:val="001F12B1"/>
    <w:rPr>
      <w:vertAlign w:val="superscript"/>
    </w:rPr>
  </w:style>
  <w:style w:type="table" w:styleId="TableGrid">
    <w:name w:val="Table Grid"/>
    <w:basedOn w:val="TableNormal"/>
    <w:uiPriority w:val="59"/>
    <w:rsid w:val="001F12B1"/>
    <w:rPr>
      <w:rFonts w:ascii="Times New Roman" w:eastAsia="Times New Roman" w:hAnsi="Times New Roman" w:cs="Times New Roman"/>
      <w:sz w:val="20"/>
      <w:szCs w:val="20"/>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unionPresents">
    <w:name w:val="reunionPresents"/>
    <w:basedOn w:val="DefaultParagraphFont"/>
    <w:uiPriority w:val="1"/>
    <w:rsid w:val="00722EF0"/>
    <w:rPr>
      <w:color w:val="0000FF"/>
    </w:rPr>
  </w:style>
  <w:style w:type="character" w:customStyle="1" w:styleId="reunionSecretaire">
    <w:name w:val="reunionSecretaire"/>
    <w:basedOn w:val="reunionPresents"/>
    <w:uiPriority w:val="1"/>
    <w:qFormat/>
    <w:rsid w:val="00722EF0"/>
    <w:rPr>
      <w:color w:val="0000FF"/>
    </w:rPr>
  </w:style>
  <w:style w:type="character" w:customStyle="1" w:styleId="reunionDate">
    <w:name w:val="reunionDate"/>
    <w:basedOn w:val="DefaultParagraphFont"/>
    <w:uiPriority w:val="1"/>
    <w:qFormat/>
    <w:rsid w:val="00722EF0"/>
    <w:rPr>
      <w:color w:val="0000FF"/>
    </w:rPr>
  </w:style>
  <w:style w:type="character" w:customStyle="1" w:styleId="titreOeuvre">
    <w:name w:val="titreOeuvre"/>
    <w:basedOn w:val="titreDivers"/>
    <w:uiPriority w:val="1"/>
    <w:qFormat/>
    <w:rsid w:val="00722EF0"/>
    <w:rPr>
      <w:color w:val="800000"/>
    </w:rPr>
  </w:style>
  <w:style w:type="character" w:customStyle="1" w:styleId="titreDivers">
    <w:name w:val="titreDivers"/>
    <w:basedOn w:val="DefaultParagraphFont"/>
    <w:uiPriority w:val="1"/>
    <w:qFormat/>
    <w:rsid w:val="00305C3B"/>
    <w:rPr>
      <w:color w:val="800000"/>
    </w:rPr>
  </w:style>
  <w:style w:type="character" w:customStyle="1" w:styleId="nomPersonneAuteur">
    <w:name w:val="nomPersonneAuteur"/>
    <w:basedOn w:val="DefaultParagraphFont"/>
    <w:uiPriority w:val="1"/>
    <w:qFormat/>
    <w:rsid w:val="001F12B1"/>
    <w:rPr>
      <w:color w:val="008000"/>
    </w:rPr>
  </w:style>
  <w:style w:type="character" w:customStyle="1" w:styleId="nomManifestation">
    <w:name w:val="nomManifestation"/>
    <w:basedOn w:val="nomPersonneAuteur"/>
    <w:uiPriority w:val="1"/>
    <w:qFormat/>
    <w:rsid w:val="00722EF0"/>
    <w:rPr>
      <w:color w:val="F79646" w:themeColor="accent6"/>
    </w:rPr>
  </w:style>
  <w:style w:type="character" w:customStyle="1" w:styleId="reunionLieu">
    <w:name w:val="reunionLieu"/>
    <w:basedOn w:val="DefaultParagraphFont"/>
    <w:uiPriority w:val="1"/>
    <w:qFormat/>
    <w:rsid w:val="00722EF0"/>
    <w:rPr>
      <w:color w:val="0000FF"/>
    </w:rPr>
  </w:style>
  <w:style w:type="paragraph" w:styleId="BlockText">
    <w:name w:val="Block Text"/>
    <w:basedOn w:val="Normal"/>
    <w:uiPriority w:val="99"/>
    <w:semiHidden/>
    <w:unhideWhenUsed/>
    <w:rsid w:val="001F12B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20568"/>
    <w:rPr>
      <w:color w:val="FFFF00"/>
    </w:rPr>
  </w:style>
  <w:style w:type="character" w:customStyle="1" w:styleId="DateChar">
    <w:name w:val="Date Char"/>
    <w:basedOn w:val="DefaultParagraphFont"/>
    <w:link w:val="Date"/>
    <w:uiPriority w:val="99"/>
    <w:rsid w:val="00A20568"/>
    <w:rPr>
      <w:color w:val="FFFF00"/>
    </w:rPr>
  </w:style>
  <w:style w:type="character" w:customStyle="1" w:styleId="notions">
    <w:name w:val="notions"/>
    <w:basedOn w:val="nomManifestation"/>
    <w:uiPriority w:val="1"/>
    <w:qFormat/>
    <w:rsid w:val="001F12B1"/>
    <w:rPr>
      <w:color w:val="660066"/>
    </w:rPr>
  </w:style>
  <w:style w:type="character" w:customStyle="1" w:styleId="reunionPresident">
    <w:name w:val="reunionPresident"/>
    <w:basedOn w:val="DefaultParagraphFont"/>
    <w:uiPriority w:val="1"/>
    <w:qFormat/>
    <w:rsid w:val="00722EF0"/>
    <w:rPr>
      <w:color w:val="0000FF"/>
    </w:rPr>
  </w:style>
  <w:style w:type="character" w:customStyle="1" w:styleId="reunionInvite">
    <w:name w:val="reunionInvite"/>
    <w:basedOn w:val="DefaultParagraphFont"/>
    <w:uiPriority w:val="1"/>
    <w:qFormat/>
    <w:rsid w:val="00722EF0"/>
    <w:rPr>
      <w:rFonts w:ascii="Times New Roman" w:hAnsi="Times New Roman"/>
      <w:color w:val="0000FF"/>
      <w:sz w:val="24"/>
    </w:rPr>
  </w:style>
  <w:style w:type="numbering" w:customStyle="1" w:styleId="liste-presents">
    <w:name w:val="liste-presents"/>
    <w:basedOn w:val="NoList"/>
    <w:uiPriority w:val="99"/>
    <w:rsid w:val="004D74A9"/>
    <w:pPr>
      <w:numPr>
        <w:numId w:val="24"/>
      </w:numPr>
    </w:pPr>
  </w:style>
  <w:style w:type="numbering" w:customStyle="1" w:styleId="Liste-presents0">
    <w:name w:val="Liste-presents"/>
    <w:basedOn w:val="NoList"/>
    <w:uiPriority w:val="99"/>
    <w:rsid w:val="004D74A9"/>
    <w:pPr>
      <w:numPr>
        <w:numId w:val="25"/>
      </w:numPr>
    </w:pPr>
  </w:style>
  <w:style w:type="paragraph" w:styleId="BalloonText">
    <w:name w:val="Balloon Text"/>
    <w:basedOn w:val="Normal"/>
    <w:link w:val="BalloonTextChar"/>
    <w:uiPriority w:val="99"/>
    <w:semiHidden/>
    <w:unhideWhenUsed/>
    <w:rsid w:val="004D7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A9"/>
    <w:rPr>
      <w:rFonts w:ascii="Lucida Grande" w:eastAsia="Times New Roman" w:hAnsi="Lucida Grande" w:cs="Lucida Grande"/>
      <w:sz w:val="18"/>
      <w:szCs w:val="18"/>
    </w:rPr>
  </w:style>
  <w:style w:type="character" w:customStyle="1" w:styleId="nomOulipien">
    <w:name w:val="nomOulipien"/>
    <w:basedOn w:val="nomPersonneAuteur"/>
    <w:uiPriority w:val="1"/>
    <w:qFormat/>
    <w:rsid w:val="00E018DC"/>
    <w:rPr>
      <w:color w:val="008000"/>
    </w:rPr>
  </w:style>
  <w:style w:type="character" w:customStyle="1" w:styleId="NomPersonneDivers">
    <w:name w:val="NomPersonneDivers"/>
    <w:basedOn w:val="nomOulipien"/>
    <w:uiPriority w:val="1"/>
    <w:qFormat/>
    <w:rsid w:val="00587FD4"/>
    <w:rPr>
      <w:color w:val="008000"/>
    </w:rPr>
  </w:style>
  <w:style w:type="character" w:customStyle="1" w:styleId="NomPersonneEditeur">
    <w:name w:val="NomPersonneEditeur"/>
    <w:basedOn w:val="nomOulipien"/>
    <w:uiPriority w:val="1"/>
    <w:qFormat/>
    <w:rsid w:val="00722EF0"/>
    <w:rPr>
      <w:color w:val="008000"/>
    </w:rPr>
  </w:style>
  <w:style w:type="character" w:customStyle="1" w:styleId="illisible">
    <w:name w:val="illisible"/>
    <w:uiPriority w:val="1"/>
    <w:qFormat/>
    <w:rsid w:val="00722EF0"/>
    <w:rPr>
      <w:color w:val="FF0000"/>
    </w:rPr>
  </w:style>
  <w:style w:type="character" w:customStyle="1" w:styleId="refDocument">
    <w:name w:val="refDocument"/>
    <w:uiPriority w:val="1"/>
    <w:qFormat/>
    <w:rsid w:val="00A20568"/>
    <w:rPr>
      <w:color w:val="800000"/>
    </w:rPr>
  </w:style>
  <w:style w:type="character" w:customStyle="1" w:styleId="NomInstitution">
    <w:name w:val="NomInstitution"/>
    <w:basedOn w:val="NomPersonneEditeur"/>
    <w:uiPriority w:val="1"/>
    <w:qFormat/>
    <w:rsid w:val="00A20568"/>
    <w:rPr>
      <w:color w:val="008000"/>
    </w:rPr>
  </w:style>
  <w:style w:type="character" w:styleId="CommentReference">
    <w:name w:val="annotation reference"/>
    <w:basedOn w:val="DefaultParagraphFont"/>
    <w:rsid w:val="007C17BF"/>
    <w:rPr>
      <w:sz w:val="18"/>
      <w:szCs w:val="18"/>
    </w:rPr>
  </w:style>
  <w:style w:type="paragraph" w:styleId="CommentText">
    <w:name w:val="annotation text"/>
    <w:basedOn w:val="Normal"/>
    <w:link w:val="CommentTextChar"/>
    <w:rsid w:val="007C17BF"/>
  </w:style>
  <w:style w:type="character" w:customStyle="1" w:styleId="CommentTextChar">
    <w:name w:val="Comment Text Char"/>
    <w:basedOn w:val="DefaultParagraphFont"/>
    <w:link w:val="CommentText"/>
    <w:rsid w:val="007C17BF"/>
  </w:style>
  <w:style w:type="paragraph" w:styleId="CommentSubject">
    <w:name w:val="annotation subject"/>
    <w:basedOn w:val="CommentText"/>
    <w:next w:val="CommentText"/>
    <w:link w:val="CommentSubjectChar"/>
    <w:rsid w:val="007C17BF"/>
    <w:rPr>
      <w:b/>
      <w:bCs/>
      <w:sz w:val="20"/>
      <w:szCs w:val="20"/>
    </w:rPr>
  </w:style>
  <w:style w:type="character" w:customStyle="1" w:styleId="CommentSubjectChar">
    <w:name w:val="Comment Subject Char"/>
    <w:basedOn w:val="CommentTextChar"/>
    <w:link w:val="CommentSubject"/>
    <w:rsid w:val="007C17BF"/>
    <w:rPr>
      <w:b/>
      <w:bCs/>
      <w:sz w:val="20"/>
      <w:szCs w:val="20"/>
    </w:rPr>
  </w:style>
  <w:style w:type="paragraph" w:styleId="ListParagraph">
    <w:name w:val="List Paragraph"/>
    <w:basedOn w:val="Normal"/>
    <w:rsid w:val="00EB680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acesailor:Documents:Kit%20de%20survie%20du%20transcripteur:1.FeuilledestyleOulipoV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1.FeuilledestyleOulipoV5.dotx</Template>
  <TotalTime>79</TotalTime>
  <Pages>10</Pages>
  <Words>2149</Words>
  <Characters>12253</Characters>
  <Application>Microsoft Word 12.1.0</Application>
  <DocSecurity>0</DocSecurity>
  <Lines>102</Lines>
  <Paragraphs>24</Paragraphs>
  <ScaleCrop>false</ScaleCrop>
  <Company/>
  <LinksUpToDate>false</LinksUpToDate>
  <CharactersWithSpaces>15047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Renée Altergott</dc:creator>
  <cp:keywords/>
  <dc:description/>
  <cp:lastModifiedBy>Renée Altergott</cp:lastModifiedBy>
  <cp:revision>9</cp:revision>
  <dcterms:created xsi:type="dcterms:W3CDTF">2014-09-04T19:13:00Z</dcterms:created>
  <dcterms:modified xsi:type="dcterms:W3CDTF">2014-09-04T21:27:00Z</dcterms:modified>
</cp:coreProperties>
</file>