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E38E3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6A62E6">
        <w:fldChar w:fldCharType="begin">
          <w:ffData>
            <w:name w:val="Text1"/>
            <w:enabled/>
            <w:calcOnExit w:val="0"/>
            <w:textInput>
              <w:default w:val="10010200"/>
            </w:textInput>
          </w:ffData>
        </w:fldChar>
      </w:r>
      <w:bookmarkStart w:id="0" w:name="Text1"/>
      <w:r w:rsidR="006A62E6">
        <w:instrText xml:space="preserve"> FORMTEXT </w:instrText>
      </w:r>
      <w:r w:rsidR="006A62E6">
        <w:fldChar w:fldCharType="separate"/>
      </w:r>
      <w:r w:rsidR="006A62E6">
        <w:rPr>
          <w:noProof/>
        </w:rPr>
        <w:t>10010200</w:t>
      </w:r>
      <w:r w:rsidR="006A62E6">
        <w:fldChar w:fldCharType="end"/>
      </w:r>
      <w:bookmarkEnd w:id="0"/>
    </w:p>
    <w:p w14:paraId="5FD91A21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6A62E6">
        <w:fldChar w:fldCharType="begin">
          <w:ffData>
            <w:name w:val="Text2"/>
            <w:enabled/>
            <w:calcOnExit w:val="0"/>
            <w:textInput>
              <w:default w:val="1"/>
            </w:textInput>
          </w:ffData>
        </w:fldChar>
      </w:r>
      <w:bookmarkStart w:id="1" w:name="Text2"/>
      <w:r w:rsidR="006A62E6">
        <w:instrText xml:space="preserve"> FORMTEXT </w:instrText>
      </w:r>
      <w:r w:rsidR="006A62E6">
        <w:fldChar w:fldCharType="separate"/>
      </w:r>
      <w:r w:rsidR="006A62E6">
        <w:rPr>
          <w:noProof/>
        </w:rPr>
        <w:t>1</w:t>
      </w:r>
      <w:r w:rsidR="006A62E6">
        <w:fldChar w:fldCharType="end"/>
      </w:r>
      <w:bookmarkEnd w:id="1"/>
      <w:r>
        <w:t xml:space="preserve"> à </w:t>
      </w:r>
      <w:r w:rsidR="006A62E6">
        <w:fldChar w:fldCharType="begin">
          <w:ffData>
            <w:name w:val="Text3"/>
            <w:enabled/>
            <w:calcOnExit w:val="0"/>
            <w:textInput>
              <w:default w:val="2"/>
            </w:textInput>
          </w:ffData>
        </w:fldChar>
      </w:r>
      <w:bookmarkStart w:id="2" w:name="Text3"/>
      <w:r w:rsidR="006A62E6">
        <w:instrText xml:space="preserve"> FORMTEXT </w:instrText>
      </w:r>
      <w:r w:rsidR="006A62E6">
        <w:fldChar w:fldCharType="separate"/>
      </w:r>
      <w:r w:rsidR="006A62E6">
        <w:rPr>
          <w:noProof/>
        </w:rPr>
        <w:t>2</w:t>
      </w:r>
      <w:r w:rsidR="006A62E6">
        <w:fldChar w:fldCharType="end"/>
      </w:r>
      <w:bookmarkEnd w:id="2"/>
    </w:p>
    <w:p w14:paraId="26CC50A3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073E3F3B" w14:textId="77777777" w:rsidR="00335E53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Type de document :</w:t>
      </w:r>
    </w:p>
    <w:p w14:paraId="7A0C6EE1" w14:textId="77777777" w:rsidR="00335E53" w:rsidRDefault="006A62E6" w:rsidP="00335E5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708"/>
      </w:pPr>
      <w: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1"/>
      <w:r>
        <w:instrText xml:space="preserve"> FORMCHECKBOX </w:instrText>
      </w:r>
      <w:r>
        <w:fldChar w:fldCharType="end"/>
      </w:r>
      <w:bookmarkEnd w:id="3"/>
      <w:r w:rsidR="00335E53">
        <w:t xml:space="preserve"> CR/ordre du jour</w:t>
      </w:r>
    </w:p>
    <w:p w14:paraId="4A06B3A3" w14:textId="77777777" w:rsidR="00D06BBA" w:rsidRDefault="003D570D" w:rsidP="00335E5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708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"/>
      <w:r>
        <w:instrText xml:space="preserve"> FORMCHECKBOX </w:instrText>
      </w:r>
      <w:r>
        <w:fldChar w:fldCharType="end"/>
      </w:r>
      <w:bookmarkEnd w:id="4"/>
      <w:r w:rsidR="00335E53">
        <w:t xml:space="preserve"> </w:t>
      </w:r>
      <w:proofErr w:type="gramStart"/>
      <w:r w:rsidR="00D06BBA">
        <w:t>convocation</w:t>
      </w:r>
      <w:proofErr w:type="gramEnd"/>
    </w:p>
    <w:p w14:paraId="7E263E77" w14:textId="77777777" w:rsidR="00335E53" w:rsidRDefault="00335E53" w:rsidP="00335E53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708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"/>
      <w:r>
        <w:instrText xml:space="preserve"> FORMCHECKBOX </w:instrText>
      </w:r>
      <w:r>
        <w:fldChar w:fldCharType="end"/>
      </w:r>
      <w:bookmarkEnd w:id="5"/>
      <w:r>
        <w:t xml:space="preserve"> </w:t>
      </w:r>
      <w:proofErr w:type="gramStart"/>
      <w:r>
        <w:t>autre</w:t>
      </w:r>
      <w:proofErr w:type="gramEnd"/>
      <w:r w:rsidR="00EC4FB1">
        <w:t xml:space="preserve"> : </w:t>
      </w:r>
      <w:r w:rsidR="00EC4FB1">
        <w:fldChar w:fldCharType="begin">
          <w:ffData>
            <w:name w:val="Text13"/>
            <w:enabled/>
            <w:calcOnExit w:val="0"/>
            <w:textInput/>
          </w:ffData>
        </w:fldChar>
      </w:r>
      <w:bookmarkStart w:id="6" w:name="Text13"/>
      <w:r w:rsidR="00EC4FB1">
        <w:instrText xml:space="preserve"> FORMTEXT </w:instrText>
      </w:r>
      <w:r w:rsidR="00EC4FB1">
        <w:fldChar w:fldCharType="separate"/>
      </w:r>
      <w:r w:rsidR="00EC4FB1">
        <w:rPr>
          <w:noProof/>
        </w:rPr>
        <w:t> </w:t>
      </w:r>
      <w:r w:rsidR="00EC4FB1">
        <w:rPr>
          <w:noProof/>
        </w:rPr>
        <w:t> </w:t>
      </w:r>
      <w:r w:rsidR="00EC4FB1">
        <w:rPr>
          <w:noProof/>
        </w:rPr>
        <w:t> </w:t>
      </w:r>
      <w:r w:rsidR="00EC4FB1">
        <w:rPr>
          <w:noProof/>
        </w:rPr>
        <w:t> </w:t>
      </w:r>
      <w:r w:rsidR="00EC4FB1">
        <w:rPr>
          <w:noProof/>
        </w:rPr>
        <w:t> </w:t>
      </w:r>
      <w:r w:rsidR="00EC4FB1">
        <w:fldChar w:fldCharType="end"/>
      </w:r>
      <w:bookmarkEnd w:id="6"/>
    </w:p>
    <w:p w14:paraId="1C375BA9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Date : année : </w:t>
      </w:r>
      <w:r w:rsidR="006A62E6">
        <w:fldChar w:fldCharType="begin">
          <w:ffData>
            <w:name w:val="Text4"/>
            <w:enabled/>
            <w:calcOnExit w:val="0"/>
            <w:textInput>
              <w:default w:val="1977"/>
            </w:textInput>
          </w:ffData>
        </w:fldChar>
      </w:r>
      <w:bookmarkStart w:id="7" w:name="Text4"/>
      <w:r w:rsidR="006A62E6">
        <w:instrText xml:space="preserve"> FORMTEXT </w:instrText>
      </w:r>
      <w:r w:rsidR="006A62E6">
        <w:fldChar w:fldCharType="separate"/>
      </w:r>
      <w:r w:rsidR="006A62E6">
        <w:rPr>
          <w:noProof/>
        </w:rPr>
        <w:t>1977</w:t>
      </w:r>
      <w:r w:rsidR="006A62E6">
        <w:fldChar w:fldCharType="end"/>
      </w:r>
      <w:bookmarkEnd w:id="7"/>
      <w:r>
        <w:t xml:space="preserve"> </w:t>
      </w:r>
      <w:r w:rsidRPr="00D06BBA">
        <w:rPr>
          <w:i/>
        </w:rPr>
        <w:t>(</w:t>
      </w:r>
      <w:proofErr w:type="spellStart"/>
      <w:r>
        <w:rPr>
          <w:i/>
        </w:rPr>
        <w:t>xxxx</w:t>
      </w:r>
      <w:proofErr w:type="spellEnd"/>
      <w:r>
        <w:rPr>
          <w:i/>
        </w:rPr>
        <w:t>)</w:t>
      </w:r>
      <w:r w:rsidRPr="00D06BBA">
        <w:t xml:space="preserve">, </w:t>
      </w:r>
      <w:r>
        <w:t xml:space="preserve">mois : </w:t>
      </w:r>
      <w:r w:rsidR="006A62E6">
        <w:fldChar w:fldCharType="begin">
          <w:ffData>
            <w:name w:val="Text5"/>
            <w:enabled/>
            <w:calcOnExit w:val="0"/>
            <w:textInput>
              <w:default w:val="novembre"/>
            </w:textInput>
          </w:ffData>
        </w:fldChar>
      </w:r>
      <w:bookmarkStart w:id="8" w:name="Text5"/>
      <w:r w:rsidR="006A62E6">
        <w:instrText xml:space="preserve"> FORMTEXT </w:instrText>
      </w:r>
      <w:r w:rsidR="006A62E6">
        <w:fldChar w:fldCharType="separate"/>
      </w:r>
      <w:r w:rsidR="006A62E6">
        <w:rPr>
          <w:noProof/>
        </w:rPr>
        <w:t>novembre</w:t>
      </w:r>
      <w:r w:rsidR="006A62E6">
        <w:fldChar w:fldCharType="end"/>
      </w:r>
      <w:bookmarkEnd w:id="8"/>
      <w:proofErr w:type="gramStart"/>
      <w:r>
        <w:rPr>
          <w:i/>
        </w:rPr>
        <w:t>(</w:t>
      </w:r>
      <w:proofErr w:type="gramEnd"/>
      <w:r>
        <w:rPr>
          <w:i/>
        </w:rPr>
        <w:t>xx)</w:t>
      </w:r>
      <w:r w:rsidR="006A62E6" w:rsidRPr="006A62E6">
        <w:t xml:space="preserve"> </w:t>
      </w:r>
      <w:r w:rsidR="006A62E6">
        <w:t xml:space="preserve">jour : </w:t>
      </w:r>
      <w:r w:rsidR="006A62E6"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="006A62E6">
        <w:instrText xml:space="preserve"> FORMTEXT </w:instrText>
      </w:r>
      <w:r w:rsidR="006A62E6">
        <w:fldChar w:fldCharType="separate"/>
      </w:r>
      <w:r w:rsidR="006A62E6">
        <w:rPr>
          <w:noProof/>
        </w:rPr>
        <w:t>3</w:t>
      </w:r>
      <w:r w:rsidR="006A62E6">
        <w:fldChar w:fldCharType="end"/>
      </w:r>
      <w:r w:rsidR="006A62E6">
        <w:rPr>
          <w:i/>
        </w:rPr>
        <w:t xml:space="preserve"> </w:t>
      </w:r>
    </w:p>
    <w:p w14:paraId="12C422C3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D7311C">
        <w:fldChar w:fldCharType="begin">
          <w:ffData>
            <w:name w:val="Text6"/>
            <w:enabled/>
            <w:calcOnExit w:val="0"/>
            <w:textInput>
              <w:default w:val="chez FLL"/>
            </w:textInput>
          </w:ffData>
        </w:fldChar>
      </w:r>
      <w:bookmarkStart w:id="9" w:name="Text6"/>
      <w:r w:rsidR="00D7311C">
        <w:instrText xml:space="preserve"> FORMTEXT </w:instrText>
      </w:r>
      <w:r w:rsidR="00D7311C">
        <w:fldChar w:fldCharType="separate"/>
      </w:r>
      <w:r w:rsidR="00D7311C">
        <w:rPr>
          <w:noProof/>
        </w:rPr>
        <w:t>chez FLL</w:t>
      </w:r>
      <w:r w:rsidR="00D7311C">
        <w:fldChar w:fldCharType="end"/>
      </w:r>
      <w:bookmarkEnd w:id="9"/>
    </w:p>
    <w:p w14:paraId="09764771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Présents : </w:t>
      </w:r>
      <w:r w:rsidR="00D7311C">
        <w:fldChar w:fldCharType="begin">
          <w:ffData>
            <w:name w:val="Text7"/>
            <w:enabled/>
            <w:calcOnExit w:val="0"/>
            <w:textInput>
              <w:default w:val="FLL, HM, CB, IC, PF, LE, MB, JR, NA"/>
            </w:textInput>
          </w:ffData>
        </w:fldChar>
      </w:r>
      <w:bookmarkStart w:id="10" w:name="Text7"/>
      <w:r w:rsidR="00D7311C">
        <w:instrText xml:space="preserve"> FORMTEXT </w:instrText>
      </w:r>
      <w:r w:rsidR="00D7311C">
        <w:fldChar w:fldCharType="separate"/>
      </w:r>
      <w:r w:rsidR="00D7311C">
        <w:rPr>
          <w:noProof/>
        </w:rPr>
        <w:t>FLL, HM, CB, IC, PF, LE, MB, JR, NA</w:t>
      </w:r>
      <w:r w:rsidR="00D7311C">
        <w:fldChar w:fldCharType="end"/>
      </w:r>
      <w:bookmarkEnd w:id="10"/>
    </w:p>
    <w:p w14:paraId="199F8129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D7311C">
        <w:fldChar w:fldCharType="begin">
          <w:ffData>
            <w:name w:val="Text8"/>
            <w:enabled/>
            <w:calcOnExit w:val="0"/>
            <w:textInput>
              <w:default w:val="Jacques Rigaud sous-directeur de l'UNESCO"/>
            </w:textInput>
          </w:ffData>
        </w:fldChar>
      </w:r>
      <w:bookmarkStart w:id="11" w:name="Text8"/>
      <w:r w:rsidR="00D7311C">
        <w:instrText xml:space="preserve"> FORMTEXT </w:instrText>
      </w:r>
      <w:r w:rsidR="00D7311C">
        <w:fldChar w:fldCharType="separate"/>
      </w:r>
      <w:r w:rsidR="00D7311C">
        <w:rPr>
          <w:noProof/>
        </w:rPr>
        <w:t>Jacques Rigaud sous-directeur de l'UNESCO</w:t>
      </w:r>
      <w:r w:rsidR="00D7311C">
        <w:fldChar w:fldCharType="end"/>
      </w:r>
      <w:bookmarkEnd w:id="11"/>
    </w:p>
    <w:p w14:paraId="172AC3D6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D7311C">
        <w:fldChar w:fldCharType="begin">
          <w:ffData>
            <w:name w:val="Text9"/>
            <w:enabled/>
            <w:calcOnExit w:val="0"/>
            <w:textInput>
              <w:default w:val="IC"/>
            </w:textInput>
          </w:ffData>
        </w:fldChar>
      </w:r>
      <w:bookmarkStart w:id="12" w:name="Text9"/>
      <w:r w:rsidR="00D7311C">
        <w:instrText xml:space="preserve"> FORMTEXT </w:instrText>
      </w:r>
      <w:r w:rsidR="00D7311C">
        <w:fldChar w:fldCharType="separate"/>
      </w:r>
      <w:r w:rsidR="00D7311C">
        <w:rPr>
          <w:noProof/>
        </w:rPr>
        <w:t>IC</w:t>
      </w:r>
      <w:r w:rsidR="00D7311C">
        <w:fldChar w:fldCharType="end"/>
      </w:r>
      <w:bookmarkEnd w:id="12"/>
    </w:p>
    <w:p w14:paraId="5EA79639" w14:textId="77777777" w:rsidR="00667437" w:rsidRDefault="00667437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D7311C">
        <w:fldChar w:fldCharType="begin">
          <w:ffData>
            <w:name w:val="Text10"/>
            <w:enabled/>
            <w:calcOnExit w:val="0"/>
            <w:textInput>
              <w:default w:val="PF"/>
            </w:textInput>
          </w:ffData>
        </w:fldChar>
      </w:r>
      <w:bookmarkStart w:id="13" w:name="Text10"/>
      <w:r w:rsidR="00D7311C">
        <w:instrText xml:space="preserve"> FORMTEXT </w:instrText>
      </w:r>
      <w:r w:rsidR="00D7311C">
        <w:fldChar w:fldCharType="separate"/>
      </w:r>
      <w:r w:rsidR="00D7311C">
        <w:rPr>
          <w:noProof/>
        </w:rPr>
        <w:t>PF</w:t>
      </w:r>
      <w:r w:rsidR="00D7311C">
        <w:fldChar w:fldCharType="end"/>
      </w:r>
      <w:bookmarkEnd w:id="13"/>
    </w:p>
    <w:p w14:paraId="5E3AEC5C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4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4"/>
    </w:p>
    <w:p w14:paraId="158A7598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5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5"/>
    </w:p>
    <w:p w14:paraId="7BCDF878" w14:textId="77777777" w:rsidR="000D6D29" w:rsidRDefault="000D6D29"/>
    <w:p w14:paraId="27C212E6" w14:textId="77777777" w:rsidR="00130A10" w:rsidRDefault="00130A10"/>
    <w:p w14:paraId="5B5BCC68" w14:textId="77777777" w:rsidR="00130A10" w:rsidRDefault="00130A10"/>
    <w:p w14:paraId="6BBD9D3A" w14:textId="77777777" w:rsidR="00130A10" w:rsidRDefault="00130A10"/>
    <w:p w14:paraId="6445A60A" w14:textId="77777777" w:rsidR="00130A10" w:rsidRDefault="00130A10"/>
    <w:p w14:paraId="5EFFC418" w14:textId="77777777" w:rsidR="00130A10" w:rsidRDefault="00130A10"/>
    <w:p w14:paraId="1512AD3B" w14:textId="77777777" w:rsidR="00130A10" w:rsidRDefault="00130A10"/>
    <w:p w14:paraId="088C621D" w14:textId="77777777" w:rsidR="00130A10" w:rsidRDefault="00130A10"/>
    <w:p w14:paraId="0C9CB66C" w14:textId="77777777" w:rsidR="00130A10" w:rsidRDefault="00130A10"/>
    <w:p w14:paraId="730F1670" w14:textId="77777777" w:rsidR="00130A10" w:rsidRDefault="00130A10"/>
    <w:p w14:paraId="24DCB249" w14:textId="77777777" w:rsidR="00130A10" w:rsidRDefault="00130A10"/>
    <w:p w14:paraId="41B06E11" w14:textId="77777777" w:rsidR="00130A10" w:rsidRDefault="00130A10"/>
    <w:p w14:paraId="287B49F5" w14:textId="77777777" w:rsidR="00130A10" w:rsidRDefault="00130A10"/>
    <w:p w14:paraId="1CD1164C" w14:textId="77777777" w:rsidR="00130A10" w:rsidRDefault="00130A10"/>
    <w:p w14:paraId="1C51105E" w14:textId="77777777" w:rsidR="00130A10" w:rsidRDefault="00130A10"/>
    <w:p w14:paraId="6CEDA6CF" w14:textId="77777777" w:rsidR="00130A10" w:rsidRDefault="00130A10"/>
    <w:p w14:paraId="7A331F3A" w14:textId="77777777" w:rsidR="00130A10" w:rsidRDefault="00130A10" w:rsidP="005C5953">
      <w:pPr>
        <w:tabs>
          <w:tab w:val="left" w:pos="5480"/>
        </w:tabs>
      </w:pPr>
      <w:bookmarkStart w:id="16" w:name="_GoBack"/>
      <w:bookmarkEnd w:id="16"/>
    </w:p>
    <w:p w14:paraId="1641DEEC" w14:textId="620A7F27" w:rsidR="00D7311C" w:rsidRDefault="00D7311C" w:rsidP="005C5953">
      <w:pPr>
        <w:tabs>
          <w:tab w:val="left" w:pos="5480"/>
        </w:tabs>
      </w:pPr>
      <w:r w:rsidRPr="00BB6770">
        <w:rPr>
          <w:rStyle w:val="Locuteur"/>
        </w:rPr>
        <w:t>FLL</w:t>
      </w:r>
      <w:r>
        <w:t xml:space="preserve"> prés</w:t>
      </w:r>
      <w:r w:rsidR="00BB6770">
        <w:t xml:space="preserve">ente </w:t>
      </w:r>
      <w:r w:rsidR="00BB6770" w:rsidRPr="00BB6770">
        <w:rPr>
          <w:rStyle w:val="PersonneCitee"/>
        </w:rPr>
        <w:t>Jacques R</w:t>
      </w:r>
      <w:r w:rsidRPr="00BB6770">
        <w:rPr>
          <w:rStyle w:val="PersonneCitee"/>
        </w:rPr>
        <w:t>igaud</w:t>
      </w:r>
      <w:r>
        <w:t>.</w:t>
      </w:r>
    </w:p>
    <w:p w14:paraId="7811B81B" w14:textId="77777777" w:rsidR="00D7311C" w:rsidRDefault="00D7311C" w:rsidP="005C5953">
      <w:pPr>
        <w:tabs>
          <w:tab w:val="left" w:pos="5480"/>
        </w:tabs>
      </w:pPr>
      <w:r>
        <w:t xml:space="preserve">Ancien directeur de cabinet de </w:t>
      </w:r>
      <w:r w:rsidRPr="00BB6770">
        <w:rPr>
          <w:rStyle w:val="PersonneCitee"/>
        </w:rPr>
        <w:t>Duhamel</w:t>
      </w:r>
      <w:r>
        <w:t xml:space="preserve">. Spécialiste des </w:t>
      </w:r>
      <w:r w:rsidRPr="00BB6770">
        <w:rPr>
          <w:rStyle w:val="Notion"/>
        </w:rPr>
        <w:t>calembours</w:t>
      </w:r>
      <w:r>
        <w:t>.</w:t>
      </w:r>
    </w:p>
    <w:p w14:paraId="5AD0E2BC" w14:textId="77777777" w:rsidR="006A46B9" w:rsidRDefault="006A46B9" w:rsidP="005C5953">
      <w:pPr>
        <w:tabs>
          <w:tab w:val="left" w:pos="5480"/>
        </w:tabs>
      </w:pPr>
    </w:p>
    <w:p w14:paraId="1A973B1D" w14:textId="77777777" w:rsidR="006A46B9" w:rsidRDefault="006A46B9" w:rsidP="005C5953">
      <w:pPr>
        <w:tabs>
          <w:tab w:val="left" w:pos="5480"/>
        </w:tabs>
      </w:pPr>
      <w:r w:rsidRPr="00BB6770">
        <w:rPr>
          <w:rStyle w:val="Locuteur"/>
        </w:rPr>
        <w:t>PF</w:t>
      </w:r>
      <w:r>
        <w:t xml:space="preserve"> : </w:t>
      </w:r>
      <w:r w:rsidRPr="00BB6770">
        <w:rPr>
          <w:rStyle w:val="titre"/>
        </w:rPr>
        <w:t xml:space="preserve">B.O. </w:t>
      </w:r>
      <w:r>
        <w:t xml:space="preserve">Les épreuves du HM sont arrivées. Les 3 autres sont en cours. </w:t>
      </w:r>
    </w:p>
    <w:p w14:paraId="36C381D5" w14:textId="77777777" w:rsidR="006A46B9" w:rsidRDefault="006A46B9" w:rsidP="005C5953">
      <w:pPr>
        <w:tabs>
          <w:tab w:val="left" w:pos="5480"/>
        </w:tabs>
      </w:pPr>
      <w:r>
        <w:t xml:space="preserve">Dans la demande </w:t>
      </w:r>
      <w:r w:rsidRPr="00BB6770">
        <w:rPr>
          <w:rStyle w:val="Institution"/>
        </w:rPr>
        <w:t xml:space="preserve">CNL </w:t>
      </w:r>
      <w:r>
        <w:t>5 volumes prévus pour 1978.</w:t>
      </w:r>
    </w:p>
    <w:p w14:paraId="055887FF" w14:textId="77777777" w:rsidR="006A46B9" w:rsidRPr="00BB6770" w:rsidRDefault="006A46B9" w:rsidP="005C5953">
      <w:pPr>
        <w:tabs>
          <w:tab w:val="left" w:pos="5480"/>
        </w:tabs>
        <w:rPr>
          <w:rStyle w:val="PersonneCitee"/>
        </w:rPr>
      </w:pPr>
      <w:r>
        <w:t xml:space="preserve">Emmener à </w:t>
      </w:r>
      <w:r w:rsidRPr="00CC2F23">
        <w:rPr>
          <w:rStyle w:val="PersonneCitee"/>
        </w:rPr>
        <w:t>JPK (imprimeur)</w:t>
      </w:r>
      <w:r>
        <w:t xml:space="preserve"> la page PAPEPIPOPU de </w:t>
      </w:r>
      <w:r w:rsidRPr="00BB6770">
        <w:rPr>
          <w:rStyle w:val="PersonneCitee"/>
        </w:rPr>
        <w:t>Calvino</w:t>
      </w:r>
    </w:p>
    <w:p w14:paraId="3065FD48" w14:textId="77777777" w:rsidR="006A46B9" w:rsidRDefault="006A46B9" w:rsidP="005C5953">
      <w:pPr>
        <w:tabs>
          <w:tab w:val="left" w:pos="5480"/>
        </w:tabs>
      </w:pPr>
    </w:p>
    <w:p w14:paraId="53B27D1C" w14:textId="77777777" w:rsidR="006A46B9" w:rsidRDefault="006A46B9" w:rsidP="005C5953">
      <w:pPr>
        <w:tabs>
          <w:tab w:val="left" w:pos="5480"/>
        </w:tabs>
      </w:pPr>
      <w:r w:rsidRPr="00BB6770">
        <w:rPr>
          <w:rStyle w:val="Locuteur"/>
        </w:rPr>
        <w:t>PF </w:t>
      </w:r>
      <w:r>
        <w:t>: appel de 10 F pour les timbres des convocations.</w:t>
      </w:r>
    </w:p>
    <w:p w14:paraId="01767FBB" w14:textId="77777777" w:rsidR="006A46B9" w:rsidRDefault="006A46B9" w:rsidP="005C5953">
      <w:pPr>
        <w:tabs>
          <w:tab w:val="left" w:pos="5480"/>
        </w:tabs>
      </w:pPr>
    </w:p>
    <w:p w14:paraId="3A0ED345" w14:textId="77777777" w:rsidR="006A46B9" w:rsidRDefault="006A46B9" w:rsidP="005C5953">
      <w:pPr>
        <w:tabs>
          <w:tab w:val="left" w:pos="5480"/>
        </w:tabs>
      </w:pPr>
      <w:r w:rsidRPr="00BB6770">
        <w:rPr>
          <w:rStyle w:val="Locuteur"/>
        </w:rPr>
        <w:t>PF </w:t>
      </w:r>
      <w:r>
        <w:t xml:space="preserve">: </w:t>
      </w:r>
      <w:r w:rsidRPr="00CC2F23">
        <w:rPr>
          <w:rStyle w:val="Manifestation"/>
        </w:rPr>
        <w:t>Mois de la poésie</w:t>
      </w:r>
      <w:r>
        <w:t xml:space="preserve"> à Aix. Attendus 4 oulipiens du 12 au 17</w:t>
      </w:r>
    </w:p>
    <w:p w14:paraId="65CBC998" w14:textId="77777777" w:rsidR="006A46B9" w:rsidRDefault="006A46B9" w:rsidP="005C5953">
      <w:pPr>
        <w:tabs>
          <w:tab w:val="left" w:pos="5480"/>
        </w:tabs>
      </w:pPr>
      <w:r w:rsidRPr="00CC2F23">
        <w:rPr>
          <w:rStyle w:val="PersonneCitee"/>
        </w:rPr>
        <w:t>JR</w:t>
      </w:r>
      <w:r>
        <w:t xml:space="preserve"> sera sur place. </w:t>
      </w:r>
      <w:r w:rsidRPr="00CC2F23">
        <w:rPr>
          <w:rStyle w:val="PersonneCitee"/>
        </w:rPr>
        <w:t>HM, MB, PF.</w:t>
      </w:r>
    </w:p>
    <w:p w14:paraId="5601B51E" w14:textId="77777777" w:rsidR="006A46B9" w:rsidRDefault="006A46B9" w:rsidP="005C5953">
      <w:pPr>
        <w:tabs>
          <w:tab w:val="left" w:pos="5480"/>
        </w:tabs>
      </w:pPr>
    </w:p>
    <w:p w14:paraId="1A8E2521" w14:textId="77777777" w:rsidR="006A46B9" w:rsidRDefault="006A46B9" w:rsidP="005C5953">
      <w:pPr>
        <w:tabs>
          <w:tab w:val="left" w:pos="5480"/>
        </w:tabs>
      </w:pPr>
      <w:r w:rsidRPr="00BB6770">
        <w:rPr>
          <w:rStyle w:val="Locuteur"/>
        </w:rPr>
        <w:t>CB :</w:t>
      </w:r>
      <w:r>
        <w:t xml:space="preserve"> le n°1 de la revue </w:t>
      </w:r>
      <w:proofErr w:type="spellStart"/>
      <w:r>
        <w:t>Maledicta</w:t>
      </w:r>
      <w:proofErr w:type="spellEnd"/>
      <w:r>
        <w:t xml:space="preserve"> (revue Scientifique réservée à l’insulte) éditée par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Press</w:t>
      </w:r>
      <w:proofErr w:type="spellEnd"/>
      <w:r>
        <w:t>. Il faudrait établir des rapports avec ces gens-là.</w:t>
      </w:r>
    </w:p>
    <w:p w14:paraId="5A3325AC" w14:textId="77777777" w:rsidR="006A46B9" w:rsidRDefault="006A46B9" w:rsidP="005C5953">
      <w:pPr>
        <w:tabs>
          <w:tab w:val="left" w:pos="5480"/>
        </w:tabs>
      </w:pPr>
    </w:p>
    <w:p w14:paraId="77392AA5" w14:textId="77777777" w:rsidR="006A46B9" w:rsidRDefault="006A46B9" w:rsidP="005C5953">
      <w:pPr>
        <w:tabs>
          <w:tab w:val="left" w:pos="5480"/>
        </w:tabs>
      </w:pPr>
      <w:r w:rsidRPr="00BB6770">
        <w:rPr>
          <w:rStyle w:val="Locuteur"/>
        </w:rPr>
        <w:t>LE :</w:t>
      </w:r>
      <w:r>
        <w:t xml:space="preserve"> il existe un dictionnaire des injures.</w:t>
      </w:r>
    </w:p>
    <w:p w14:paraId="6726031C" w14:textId="77777777" w:rsidR="006A46B9" w:rsidRDefault="006A46B9" w:rsidP="005C5953">
      <w:pPr>
        <w:tabs>
          <w:tab w:val="left" w:pos="5480"/>
        </w:tabs>
      </w:pPr>
    </w:p>
    <w:p w14:paraId="38523D16" w14:textId="77777777" w:rsidR="006A46B9" w:rsidRDefault="006A46B9" w:rsidP="005C5953">
      <w:pPr>
        <w:tabs>
          <w:tab w:val="left" w:pos="5480"/>
        </w:tabs>
      </w:pPr>
      <w:r w:rsidRPr="00BB6770">
        <w:rPr>
          <w:rStyle w:val="Locuteur"/>
        </w:rPr>
        <w:t>NA :</w:t>
      </w:r>
      <w:r>
        <w:t xml:space="preserve"> </w:t>
      </w:r>
      <w:proofErr w:type="spellStart"/>
      <w:r>
        <w:t>Caradec</w:t>
      </w:r>
      <w:proofErr w:type="spellEnd"/>
      <w:r>
        <w:t xml:space="preserve"> en avait un en projet.</w:t>
      </w:r>
    </w:p>
    <w:p w14:paraId="45FE4EC2" w14:textId="77777777" w:rsidR="006A46B9" w:rsidRDefault="006A46B9" w:rsidP="005C5953">
      <w:pPr>
        <w:tabs>
          <w:tab w:val="left" w:pos="5480"/>
        </w:tabs>
      </w:pPr>
    </w:p>
    <w:p w14:paraId="4820332E" w14:textId="77777777" w:rsidR="006A46B9" w:rsidRDefault="006A46B9" w:rsidP="005C5953">
      <w:pPr>
        <w:tabs>
          <w:tab w:val="left" w:pos="5480"/>
        </w:tabs>
      </w:pPr>
      <w:r w:rsidRPr="00BB6770">
        <w:rPr>
          <w:rStyle w:val="Locuteur"/>
        </w:rPr>
        <w:t>IC :</w:t>
      </w:r>
      <w:r>
        <w:t xml:space="preserve"> Il faudrait prendre contact avec 1 homme de lettres mexicain qui travaille à « </w:t>
      </w:r>
      <w:proofErr w:type="spellStart"/>
      <w:r>
        <w:t>Vuelta</w:t>
      </w:r>
      <w:proofErr w:type="spellEnd"/>
      <w:r>
        <w:t xml:space="preserve"> » (revue d’Octavio Paz) et qui fait une rubrique oulipienne : </w:t>
      </w:r>
      <w:r w:rsidRPr="00BC335D">
        <w:rPr>
          <w:rStyle w:val="PersonneCitee"/>
        </w:rPr>
        <w:t xml:space="preserve">Jose de la </w:t>
      </w:r>
      <w:proofErr w:type="spellStart"/>
      <w:r w:rsidRPr="00BC335D">
        <w:rPr>
          <w:rStyle w:val="PersonneCitee"/>
        </w:rPr>
        <w:t>Collina</w:t>
      </w:r>
      <w:proofErr w:type="spellEnd"/>
      <w:r>
        <w:t>.</w:t>
      </w:r>
    </w:p>
    <w:p w14:paraId="16584939" w14:textId="77777777" w:rsidR="006A46B9" w:rsidRDefault="006A46B9" w:rsidP="005C5953">
      <w:pPr>
        <w:tabs>
          <w:tab w:val="left" w:pos="5480"/>
        </w:tabs>
      </w:pPr>
      <w:r>
        <w:t xml:space="preserve">     Erudition : 1 article d’</w:t>
      </w:r>
      <w:r w:rsidRPr="00CC2F23">
        <w:rPr>
          <w:rStyle w:val="PersonneCitee"/>
        </w:rPr>
        <w:t xml:space="preserve">E. </w:t>
      </w:r>
      <w:proofErr w:type="spellStart"/>
      <w:r w:rsidRPr="00CC2F23">
        <w:rPr>
          <w:rStyle w:val="PersonneCitee"/>
        </w:rPr>
        <w:t>Sanguineti</w:t>
      </w:r>
      <w:proofErr w:type="spellEnd"/>
      <w:r w:rsidRPr="00CC2F23">
        <w:rPr>
          <w:rStyle w:val="PersonneCitee"/>
        </w:rPr>
        <w:t xml:space="preserve"> </w:t>
      </w:r>
      <w:r w:rsidR="00B20FAB">
        <w:t>cet été sur l’</w:t>
      </w:r>
      <w:proofErr w:type="spellStart"/>
      <w:r w:rsidR="00B20FAB">
        <w:t>Oulipo</w:t>
      </w:r>
      <w:proofErr w:type="spellEnd"/>
      <w:r w:rsidR="00B20FAB">
        <w:t xml:space="preserve"> et la </w:t>
      </w:r>
      <w:r w:rsidR="00B20FAB" w:rsidRPr="00CC2F23">
        <w:rPr>
          <w:rStyle w:val="Notion"/>
        </w:rPr>
        <w:t>littérature définitionnelle</w:t>
      </w:r>
      <w:r w:rsidR="00B20FAB">
        <w:t xml:space="preserve"> (il présente 1 </w:t>
      </w:r>
      <w:r w:rsidR="00B20FAB" w:rsidRPr="00CC2F23">
        <w:rPr>
          <w:rStyle w:val="Notion"/>
        </w:rPr>
        <w:t>plagiaire par anticipation</w:t>
      </w:r>
      <w:r w:rsidR="00B20FAB">
        <w:t>)</w:t>
      </w:r>
    </w:p>
    <w:p w14:paraId="53FDDD8E" w14:textId="77777777" w:rsidR="00B20FAB" w:rsidRDefault="00B20FAB" w:rsidP="005C5953">
      <w:pPr>
        <w:tabs>
          <w:tab w:val="left" w:pos="5480"/>
        </w:tabs>
      </w:pPr>
    </w:p>
    <w:p w14:paraId="4D298639" w14:textId="77777777" w:rsidR="00B20FAB" w:rsidRPr="00B20FAB" w:rsidRDefault="00B20FAB" w:rsidP="005C5953">
      <w:pPr>
        <w:tabs>
          <w:tab w:val="left" w:pos="5480"/>
        </w:tabs>
      </w:pPr>
      <w:r w:rsidRPr="00B20FAB">
        <w:t xml:space="preserve">Arrivée de </w:t>
      </w:r>
      <w:r w:rsidRPr="00BC335D">
        <w:rPr>
          <w:rStyle w:val="PersonneCitee"/>
        </w:rPr>
        <w:t>Jacques Rigaud</w:t>
      </w:r>
    </w:p>
    <w:p w14:paraId="4D0F194A" w14:textId="77777777" w:rsidR="00B20FAB" w:rsidRDefault="00B20FAB" w:rsidP="005C5953">
      <w:pPr>
        <w:tabs>
          <w:tab w:val="left" w:pos="5480"/>
        </w:tabs>
      </w:pPr>
      <w:r w:rsidRPr="00BB6770">
        <w:rPr>
          <w:rStyle w:val="Locuteur"/>
        </w:rPr>
        <w:t>FLL</w:t>
      </w:r>
      <w:r>
        <w:t xml:space="preserve"> prend la parole, présentation.</w:t>
      </w:r>
    </w:p>
    <w:p w14:paraId="574A0AE4" w14:textId="77777777" w:rsidR="00B20FAB" w:rsidRDefault="00B20FAB" w:rsidP="005C5953">
      <w:pPr>
        <w:tabs>
          <w:tab w:val="left" w:pos="5480"/>
        </w:tabs>
      </w:pPr>
    </w:p>
    <w:p w14:paraId="4E90B2F4" w14:textId="77777777" w:rsidR="00B20FAB" w:rsidRDefault="00B20FAB" w:rsidP="005C5953">
      <w:pPr>
        <w:tabs>
          <w:tab w:val="left" w:pos="5480"/>
        </w:tabs>
      </w:pPr>
      <w:r w:rsidRPr="00BB6770">
        <w:rPr>
          <w:rStyle w:val="Locuteur"/>
        </w:rPr>
        <w:t xml:space="preserve">J. </w:t>
      </w:r>
      <w:proofErr w:type="spellStart"/>
      <w:r w:rsidRPr="00BB6770">
        <w:rPr>
          <w:rStyle w:val="Locuteur"/>
        </w:rPr>
        <w:t>Rig</w:t>
      </w:r>
      <w:proofErr w:type="spellEnd"/>
      <w:r w:rsidRPr="00BB6770">
        <w:rPr>
          <w:rStyle w:val="Locuteur"/>
        </w:rPr>
        <w:t> </w:t>
      </w:r>
      <w:r>
        <w:t>: met à l’ordre du jour : explication d’1 phrase de la lettre de FLL (poète ou mathématicien)</w:t>
      </w:r>
    </w:p>
    <w:p w14:paraId="202E2A96" w14:textId="77777777" w:rsidR="00C66570" w:rsidRDefault="00C66570" w:rsidP="005C5953">
      <w:pPr>
        <w:tabs>
          <w:tab w:val="left" w:pos="5480"/>
        </w:tabs>
      </w:pPr>
    </w:p>
    <w:p w14:paraId="26247E35" w14:textId="77777777" w:rsidR="00B20FAB" w:rsidRDefault="00B20FAB" w:rsidP="005C5953">
      <w:pPr>
        <w:tabs>
          <w:tab w:val="left" w:pos="5480"/>
        </w:tabs>
      </w:pPr>
      <w:r w:rsidRPr="00BB6770">
        <w:rPr>
          <w:rStyle w:val="Locuteur"/>
        </w:rPr>
        <w:lastRenderedPageBreak/>
        <w:t>LE :</w:t>
      </w:r>
      <w:r>
        <w:t xml:space="preserve"> raconte 1 histoire de </w:t>
      </w:r>
      <w:r w:rsidRPr="00BB6770">
        <w:rPr>
          <w:rStyle w:val="PersonneCitee"/>
        </w:rPr>
        <w:t xml:space="preserve">Jacques </w:t>
      </w:r>
      <w:proofErr w:type="spellStart"/>
      <w:r w:rsidRPr="00BB6770">
        <w:rPr>
          <w:rStyle w:val="PersonneCitee"/>
        </w:rPr>
        <w:t>Rigaut</w:t>
      </w:r>
      <w:proofErr w:type="spellEnd"/>
      <w:r w:rsidRPr="00BB6770">
        <w:rPr>
          <w:rStyle w:val="PersonneCitee"/>
        </w:rPr>
        <w:t xml:space="preserve"> de </w:t>
      </w:r>
      <w:proofErr w:type="spellStart"/>
      <w:r w:rsidRPr="00BB6770">
        <w:rPr>
          <w:rStyle w:val="PersonneCitee"/>
        </w:rPr>
        <w:t>Palentèle</w:t>
      </w:r>
      <w:proofErr w:type="spellEnd"/>
      <w:r>
        <w:t xml:space="preserve"> qui aimait tant les prémisses en amour d’une jeune fille qu’il l’aimait chaque jour avant l’autre jusqu’à ce qu’elle ait 7 ans et </w:t>
      </w:r>
      <w:r w:rsidR="00C66570">
        <w:t>en meure…</w:t>
      </w:r>
    </w:p>
    <w:p w14:paraId="610A7631" w14:textId="77777777" w:rsidR="00C66570" w:rsidRDefault="00C66570" w:rsidP="005C5953">
      <w:pPr>
        <w:tabs>
          <w:tab w:val="left" w:pos="5480"/>
        </w:tabs>
      </w:pPr>
    </w:p>
    <w:p w14:paraId="696525D1" w14:textId="77777777" w:rsidR="00C66570" w:rsidRDefault="00C66570" w:rsidP="005C5953">
      <w:pPr>
        <w:tabs>
          <w:tab w:val="left" w:pos="5480"/>
        </w:tabs>
      </w:pPr>
      <w:r w:rsidRPr="00BB6770">
        <w:rPr>
          <w:rStyle w:val="Locuteur"/>
        </w:rPr>
        <w:t>CB</w:t>
      </w:r>
      <w:r>
        <w:t xml:space="preserve"> reparle de </w:t>
      </w:r>
      <w:proofErr w:type="spellStart"/>
      <w:r w:rsidRPr="00BC335D">
        <w:rPr>
          <w:rStyle w:val="titre"/>
        </w:rPr>
        <w:t>Malédicta</w:t>
      </w:r>
      <w:proofErr w:type="spellEnd"/>
      <w:r>
        <w:t xml:space="preserve"> et insiste sur les énormes moyens qui sont mis à leur disposition</w:t>
      </w:r>
    </w:p>
    <w:p w14:paraId="6868B1F8" w14:textId="77777777" w:rsidR="00AC0681" w:rsidRDefault="00AC0681"/>
    <w:p w14:paraId="13805847" w14:textId="77777777" w:rsidR="00C66570" w:rsidRDefault="00AC0681">
      <w:r>
        <w:t xml:space="preserve">Prochaine réunion : </w:t>
      </w:r>
      <w:proofErr w:type="spellStart"/>
      <w:r>
        <w:t>Oulipo</w:t>
      </w:r>
      <w:proofErr w:type="spellEnd"/>
      <w:r>
        <w:t xml:space="preserve"> chez </w:t>
      </w:r>
      <w:r w:rsidRPr="00BB6770">
        <w:rPr>
          <w:rStyle w:val="PersonneCitee"/>
        </w:rPr>
        <w:t xml:space="preserve">CB </w:t>
      </w:r>
      <w:r>
        <w:t>le 9 XII 77</w:t>
      </w:r>
      <w:r w:rsidR="00C66570">
        <w:br w:type="page"/>
      </w:r>
    </w:p>
    <w:p w14:paraId="3DC765D3" w14:textId="77777777" w:rsidR="00C66570" w:rsidRDefault="00AC0681" w:rsidP="005C5953">
      <w:pPr>
        <w:tabs>
          <w:tab w:val="left" w:pos="5480"/>
        </w:tabs>
      </w:pPr>
      <w:r>
        <w:t>IC : il faut d’abord faire une classification de l’insulte.</w:t>
      </w:r>
    </w:p>
    <w:p w14:paraId="259A14D0" w14:textId="77777777" w:rsidR="00AC0681" w:rsidRDefault="00AC0681" w:rsidP="005C5953">
      <w:pPr>
        <w:tabs>
          <w:tab w:val="left" w:pos="5480"/>
        </w:tabs>
      </w:pPr>
    </w:p>
    <w:p w14:paraId="231D3C24" w14:textId="77777777" w:rsidR="00AC0681" w:rsidRDefault="00AC0681" w:rsidP="005C5953">
      <w:pPr>
        <w:tabs>
          <w:tab w:val="left" w:pos="5480"/>
        </w:tabs>
      </w:pPr>
      <w:r>
        <w:t xml:space="preserve">CB : prendra contact avec l’équipe </w:t>
      </w:r>
      <w:proofErr w:type="spellStart"/>
      <w:r>
        <w:t>Maledicta</w:t>
      </w:r>
      <w:proofErr w:type="spellEnd"/>
      <w:r>
        <w:t>.</w:t>
      </w:r>
    </w:p>
    <w:p w14:paraId="3398FCFB" w14:textId="77777777" w:rsidR="00AC0681" w:rsidRDefault="00AC0681" w:rsidP="005C5953">
      <w:pPr>
        <w:tabs>
          <w:tab w:val="left" w:pos="5480"/>
        </w:tabs>
      </w:pPr>
    </w:p>
    <w:p w14:paraId="0F2E031A" w14:textId="77777777" w:rsidR="00AC0681" w:rsidRDefault="00AC0681" w:rsidP="005C5953">
      <w:pPr>
        <w:tabs>
          <w:tab w:val="left" w:pos="5480"/>
        </w:tabs>
      </w:pPr>
      <w:r>
        <w:t>J. Rigaud : faire une bourse internationale des injures.</w:t>
      </w:r>
    </w:p>
    <w:p w14:paraId="7339AEB8" w14:textId="77777777" w:rsidR="00AC0681" w:rsidRDefault="00AC0681" w:rsidP="005C5953">
      <w:pPr>
        <w:tabs>
          <w:tab w:val="left" w:pos="5480"/>
        </w:tabs>
      </w:pPr>
    </w:p>
    <w:p w14:paraId="06F0C47B" w14:textId="77777777" w:rsidR="00AC0681" w:rsidRDefault="00AC0681" w:rsidP="005C5953">
      <w:pPr>
        <w:tabs>
          <w:tab w:val="left" w:pos="5480"/>
        </w:tabs>
      </w:pPr>
      <w:r>
        <w:t>Passage à table : (salade de riz – gigot)</w:t>
      </w:r>
    </w:p>
    <w:p w14:paraId="5DAE4B12" w14:textId="77777777" w:rsidR="00AC0681" w:rsidRDefault="00AC0681" w:rsidP="005C5953">
      <w:pPr>
        <w:tabs>
          <w:tab w:val="left" w:pos="5480"/>
        </w:tabs>
      </w:pPr>
    </w:p>
    <w:p w14:paraId="0282C7B6" w14:textId="77777777" w:rsidR="00AC0681" w:rsidRDefault="00AC0681" w:rsidP="005C5953">
      <w:pPr>
        <w:tabs>
          <w:tab w:val="left" w:pos="5480"/>
        </w:tabs>
      </w:pPr>
      <w:r>
        <w:t>PF : lecture des demandes d’aide au CNL</w:t>
      </w:r>
    </w:p>
    <w:p w14:paraId="6E34403F" w14:textId="77777777" w:rsidR="00AC0681" w:rsidRDefault="00AC0681" w:rsidP="005C5953">
      <w:pPr>
        <w:tabs>
          <w:tab w:val="left" w:pos="5480"/>
        </w:tabs>
      </w:pPr>
    </w:p>
    <w:p w14:paraId="65919464" w14:textId="77777777" w:rsidR="00AC0681" w:rsidRDefault="00AC0681" w:rsidP="005C5953">
      <w:pPr>
        <w:tabs>
          <w:tab w:val="left" w:pos="5480"/>
        </w:tabs>
      </w:pPr>
      <w:r>
        <w:t>JR : proposer quelque chose à l’administration française de « </w:t>
      </w:r>
      <w:proofErr w:type="spellStart"/>
      <w:r>
        <w:t>Scientific</w:t>
      </w:r>
      <w:proofErr w:type="spellEnd"/>
      <w:r>
        <w:t xml:space="preserve"> American »</w:t>
      </w:r>
    </w:p>
    <w:p w14:paraId="1CF6B9A4" w14:textId="77777777" w:rsidR="00AC0681" w:rsidRDefault="00AC0681" w:rsidP="005C5953">
      <w:pPr>
        <w:tabs>
          <w:tab w:val="left" w:pos="5480"/>
        </w:tabs>
      </w:pPr>
    </w:p>
    <w:p w14:paraId="403C7EFA" w14:textId="77777777" w:rsidR="00AC0681" w:rsidRDefault="00AC0681" w:rsidP="005C5953">
      <w:pPr>
        <w:tabs>
          <w:tab w:val="left" w:pos="5480"/>
        </w:tabs>
      </w:pPr>
      <w:r>
        <w:t>PF : Gallimard veut un plan du volume 2.</w:t>
      </w:r>
    </w:p>
    <w:p w14:paraId="6BE011B6" w14:textId="77777777" w:rsidR="00AC0681" w:rsidRDefault="00AC0681" w:rsidP="005C5953">
      <w:pPr>
        <w:tabs>
          <w:tab w:val="left" w:pos="5480"/>
        </w:tabs>
      </w:pPr>
    </w:p>
    <w:p w14:paraId="0E146B9B" w14:textId="77777777" w:rsidR="00AC0681" w:rsidRDefault="00AC0681" w:rsidP="005C5953">
      <w:pPr>
        <w:tabs>
          <w:tab w:val="left" w:pos="5480"/>
        </w:tabs>
      </w:pPr>
      <w:r>
        <w:t xml:space="preserve">HM : acheter 1 réserve de vol </w:t>
      </w:r>
      <w:proofErr w:type="spellStart"/>
      <w:r>
        <w:t>Oulipo</w:t>
      </w:r>
      <w:proofErr w:type="spellEnd"/>
      <w:r>
        <w:t xml:space="preserve"> 1 (100 ex).</w:t>
      </w:r>
    </w:p>
    <w:p w14:paraId="4070CFC8" w14:textId="77777777" w:rsidR="00AC0681" w:rsidRDefault="00AC0681" w:rsidP="005C5953">
      <w:pPr>
        <w:tabs>
          <w:tab w:val="left" w:pos="5480"/>
        </w:tabs>
      </w:pPr>
      <w:r>
        <w:t>Accepté. FLL stockera.</w:t>
      </w:r>
    </w:p>
    <w:p w14:paraId="42E00785" w14:textId="77777777" w:rsidR="00AC0681" w:rsidRDefault="00AC0681" w:rsidP="005C5953">
      <w:pPr>
        <w:tabs>
          <w:tab w:val="left" w:pos="5480"/>
        </w:tabs>
      </w:pPr>
    </w:p>
    <w:p w14:paraId="278D4752" w14:textId="77777777" w:rsidR="00AC0681" w:rsidRPr="00B20FAB" w:rsidRDefault="00AC0681" w:rsidP="005C5953">
      <w:pPr>
        <w:tabs>
          <w:tab w:val="left" w:pos="5480"/>
        </w:tabs>
      </w:pPr>
    </w:p>
    <w:sectPr w:rsidR="00AC0681" w:rsidRPr="00B20FAB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4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3"/>
  </w:num>
  <w:num w:numId="4">
    <w:abstractNumId w:val="26"/>
  </w:num>
  <w:num w:numId="5">
    <w:abstractNumId w:val="21"/>
  </w:num>
  <w:num w:numId="6">
    <w:abstractNumId w:val="24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9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4"/>
  </w:num>
  <w:num w:numId="22">
    <w:abstractNumId w:val="18"/>
  </w:num>
  <w:num w:numId="23">
    <w:abstractNumId w:val="16"/>
  </w:num>
  <w:num w:numId="24">
    <w:abstractNumId w:val="20"/>
  </w:num>
  <w:num w:numId="25">
    <w:abstractNumId w:val="13"/>
  </w:num>
  <w:num w:numId="26">
    <w:abstractNumId w:val="1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linkStyle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F0"/>
    <w:rsid w:val="00035F15"/>
    <w:rsid w:val="0004424A"/>
    <w:rsid w:val="00073FF0"/>
    <w:rsid w:val="000D6D29"/>
    <w:rsid w:val="00130A10"/>
    <w:rsid w:val="001863E9"/>
    <w:rsid w:val="001F12B1"/>
    <w:rsid w:val="00276EF6"/>
    <w:rsid w:val="00305C3B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C5953"/>
    <w:rsid w:val="00662320"/>
    <w:rsid w:val="00664846"/>
    <w:rsid w:val="00667437"/>
    <w:rsid w:val="00680DA6"/>
    <w:rsid w:val="00694809"/>
    <w:rsid w:val="006A46B9"/>
    <w:rsid w:val="006A62E6"/>
    <w:rsid w:val="00722EF0"/>
    <w:rsid w:val="007468C6"/>
    <w:rsid w:val="00757140"/>
    <w:rsid w:val="00783CA9"/>
    <w:rsid w:val="00796425"/>
    <w:rsid w:val="007A541D"/>
    <w:rsid w:val="007F61C9"/>
    <w:rsid w:val="00834493"/>
    <w:rsid w:val="008658B3"/>
    <w:rsid w:val="009E7A7C"/>
    <w:rsid w:val="00A02943"/>
    <w:rsid w:val="00A20568"/>
    <w:rsid w:val="00A45209"/>
    <w:rsid w:val="00A841D9"/>
    <w:rsid w:val="00AC0681"/>
    <w:rsid w:val="00AF5BBC"/>
    <w:rsid w:val="00B20FAB"/>
    <w:rsid w:val="00B45BF4"/>
    <w:rsid w:val="00BB6770"/>
    <w:rsid w:val="00BC335D"/>
    <w:rsid w:val="00BD4EF4"/>
    <w:rsid w:val="00BF1B54"/>
    <w:rsid w:val="00C66570"/>
    <w:rsid w:val="00CC2F23"/>
    <w:rsid w:val="00D06BBA"/>
    <w:rsid w:val="00D7311C"/>
    <w:rsid w:val="00D74D56"/>
    <w:rsid w:val="00E018DC"/>
    <w:rsid w:val="00E6283D"/>
    <w:rsid w:val="00EC4FB1"/>
    <w:rsid w:val="00F45520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C59B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4A9"/>
  </w:style>
  <w:style w:type="paragraph" w:styleId="Titre1">
    <w:name w:val="heading 1"/>
    <w:basedOn w:val="Normal"/>
    <w:next w:val="Normal"/>
    <w:link w:val="Titre1Car"/>
    <w:uiPriority w:val="9"/>
    <w:qFormat/>
    <w:rsid w:val="001F1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12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12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F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1F12B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F12B1"/>
    <w:rPr>
      <w:rFonts w:ascii="Times New Roman" w:eastAsia="Times New Roman" w:hAnsi="Times New Roman" w:cs="Times New Roman"/>
      <w:sz w:val="20"/>
      <w:szCs w:val="20"/>
    </w:rPr>
  </w:style>
  <w:style w:type="character" w:styleId="Marquenotebasdepage">
    <w:name w:val="footnote reference"/>
    <w:basedOn w:val="Policepardfaut"/>
    <w:semiHidden/>
    <w:rsid w:val="001F12B1"/>
    <w:rPr>
      <w:vertAlign w:val="superscript"/>
    </w:rPr>
  </w:style>
  <w:style w:type="table" w:styleId="Grille">
    <w:name w:val="Table Grid"/>
    <w:basedOn w:val="TableauNormal"/>
    <w:uiPriority w:val="59"/>
    <w:rsid w:val="001F12B1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305C3B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694809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1F12B1"/>
    <w:rPr>
      <w:color w:val="660066"/>
    </w:rPr>
  </w:style>
  <w:style w:type="character" w:customStyle="1" w:styleId="PersonneCitee">
    <w:name w:val="PersonneCitee"/>
    <w:basedOn w:val="Policepardfaut"/>
    <w:uiPriority w:val="1"/>
    <w:qFormat/>
    <w:rsid w:val="00694809"/>
    <w:rPr>
      <w:color w:val="008000"/>
    </w:rPr>
  </w:style>
  <w:style w:type="character" w:customStyle="1" w:styleId="illisible">
    <w:name w:val="illisible"/>
    <w:uiPriority w:val="1"/>
    <w:qFormat/>
    <w:rsid w:val="00722EF0"/>
    <w:rPr>
      <w:color w:val="FF0000"/>
    </w:rPr>
  </w:style>
  <w:style w:type="character" w:customStyle="1" w:styleId="Institution">
    <w:name w:val="Institution"/>
    <w:basedOn w:val="Policepardfaut"/>
    <w:uiPriority w:val="1"/>
    <w:qFormat/>
    <w:rsid w:val="00694809"/>
    <w:rPr>
      <w:color w:val="008000"/>
    </w:rPr>
  </w:style>
  <w:style w:type="character" w:styleId="Marquedannotation">
    <w:name w:val="annotation reference"/>
    <w:basedOn w:val="Policepardfaut"/>
    <w:uiPriority w:val="99"/>
    <w:semiHidden/>
    <w:unhideWhenUsed/>
    <w:rsid w:val="007F61C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F61C9"/>
  </w:style>
  <w:style w:type="character" w:customStyle="1" w:styleId="CommentaireCar">
    <w:name w:val="Commentaire Car"/>
    <w:basedOn w:val="Policepardfaut"/>
    <w:link w:val="Commentaire"/>
    <w:uiPriority w:val="99"/>
    <w:semiHidden/>
    <w:rsid w:val="007F61C9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F61C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F61C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61C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61C9"/>
    <w:rPr>
      <w:rFonts w:ascii="Lucida Grande" w:hAnsi="Lucida Grande" w:cs="Lucida Grande"/>
      <w:sz w:val="18"/>
      <w:szCs w:val="18"/>
    </w:rPr>
  </w:style>
  <w:style w:type="character" w:customStyle="1" w:styleId="Locuteur">
    <w:name w:val="Locuteur"/>
    <w:basedOn w:val="Institution"/>
    <w:uiPriority w:val="1"/>
    <w:qFormat/>
    <w:rsid w:val="00035F15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783CA9"/>
    <w:rPr>
      <w:rFonts w:asciiTheme="minorHAnsi" w:hAnsiTheme="minorHAnsi"/>
      <w:color w:val="66006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4A9"/>
  </w:style>
  <w:style w:type="paragraph" w:styleId="Titre1">
    <w:name w:val="heading 1"/>
    <w:basedOn w:val="Normal"/>
    <w:next w:val="Normal"/>
    <w:link w:val="Titre1Car"/>
    <w:uiPriority w:val="9"/>
    <w:qFormat/>
    <w:rsid w:val="001F1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12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12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F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1F12B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F12B1"/>
    <w:rPr>
      <w:rFonts w:ascii="Times New Roman" w:eastAsia="Times New Roman" w:hAnsi="Times New Roman" w:cs="Times New Roman"/>
      <w:sz w:val="20"/>
      <w:szCs w:val="20"/>
    </w:rPr>
  </w:style>
  <w:style w:type="character" w:styleId="Marquenotebasdepage">
    <w:name w:val="footnote reference"/>
    <w:basedOn w:val="Policepardfaut"/>
    <w:semiHidden/>
    <w:rsid w:val="001F12B1"/>
    <w:rPr>
      <w:vertAlign w:val="superscript"/>
    </w:rPr>
  </w:style>
  <w:style w:type="table" w:styleId="Grille">
    <w:name w:val="Table Grid"/>
    <w:basedOn w:val="TableauNormal"/>
    <w:uiPriority w:val="59"/>
    <w:rsid w:val="001F12B1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305C3B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694809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1F12B1"/>
    <w:rPr>
      <w:color w:val="660066"/>
    </w:rPr>
  </w:style>
  <w:style w:type="character" w:customStyle="1" w:styleId="PersonneCitee">
    <w:name w:val="PersonneCitee"/>
    <w:basedOn w:val="Policepardfaut"/>
    <w:uiPriority w:val="1"/>
    <w:qFormat/>
    <w:rsid w:val="00694809"/>
    <w:rPr>
      <w:color w:val="008000"/>
    </w:rPr>
  </w:style>
  <w:style w:type="character" w:customStyle="1" w:styleId="illisible">
    <w:name w:val="illisible"/>
    <w:uiPriority w:val="1"/>
    <w:qFormat/>
    <w:rsid w:val="00722EF0"/>
    <w:rPr>
      <w:color w:val="FF0000"/>
    </w:rPr>
  </w:style>
  <w:style w:type="character" w:customStyle="1" w:styleId="Institution">
    <w:name w:val="Institution"/>
    <w:basedOn w:val="Policepardfaut"/>
    <w:uiPriority w:val="1"/>
    <w:qFormat/>
    <w:rsid w:val="00694809"/>
    <w:rPr>
      <w:color w:val="008000"/>
    </w:rPr>
  </w:style>
  <w:style w:type="character" w:styleId="Marquedannotation">
    <w:name w:val="annotation reference"/>
    <w:basedOn w:val="Policepardfaut"/>
    <w:uiPriority w:val="99"/>
    <w:semiHidden/>
    <w:unhideWhenUsed/>
    <w:rsid w:val="007F61C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F61C9"/>
  </w:style>
  <w:style w:type="character" w:customStyle="1" w:styleId="CommentaireCar">
    <w:name w:val="Commentaire Car"/>
    <w:basedOn w:val="Policepardfaut"/>
    <w:link w:val="Commentaire"/>
    <w:uiPriority w:val="99"/>
    <w:semiHidden/>
    <w:rsid w:val="007F61C9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F61C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F61C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61C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61C9"/>
    <w:rPr>
      <w:rFonts w:ascii="Lucida Grande" w:hAnsi="Lucida Grande" w:cs="Lucida Grande"/>
      <w:sz w:val="18"/>
      <w:szCs w:val="18"/>
    </w:rPr>
  </w:style>
  <w:style w:type="character" w:customStyle="1" w:styleId="Locuteur">
    <w:name w:val="Locuteur"/>
    <w:basedOn w:val="Institution"/>
    <w:uiPriority w:val="1"/>
    <w:qFormat/>
    <w:rsid w:val="00035F15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783CA9"/>
    <w:rPr>
      <w:rFonts w:asciiTheme="minorHAnsi" w:hAnsiTheme="minorHAnsi"/>
      <w:color w:val="6600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utilisateur:Dropbox:2.ANR%20Difdepo%20-%20archives%20et%20informatique:3-XML-TEI%20-%20Transcription:brouillon_Nouvellefeuilledestyle_v3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C44A71-C50A-D448-A1EF-03F50807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brouillon_Nouvellefeuilledestyle_v3.dotx</Template>
  <TotalTime>23</TotalTime>
  <Pages>3</Pages>
  <Words>393</Words>
  <Characters>2163</Characters>
  <Application>Microsoft Macintosh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Bloomfield</dc:creator>
  <cp:keywords/>
  <dc:description/>
  <cp:lastModifiedBy>Camille Bloomfield</cp:lastModifiedBy>
  <cp:revision>3</cp:revision>
  <dcterms:created xsi:type="dcterms:W3CDTF">2015-01-16T12:56:00Z</dcterms:created>
  <dcterms:modified xsi:type="dcterms:W3CDTF">2015-01-16T13:28:00Z</dcterms:modified>
</cp:coreProperties>
</file>