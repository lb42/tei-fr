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B9866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781C5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781C50">
        <w:fldChar w:fldCharType="separate"/>
      </w:r>
      <w:r w:rsidR="009D3A12">
        <w:rPr>
          <w:noProof/>
        </w:rPr>
        <w:t> </w:t>
      </w:r>
      <w:r w:rsidR="003F2879">
        <w:rPr>
          <w:noProof/>
        </w:rPr>
        <w:t>10010249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781C50">
        <w:fldChar w:fldCharType="end"/>
      </w:r>
      <w:bookmarkEnd w:id="0"/>
    </w:p>
    <w:p w14:paraId="010271FA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781C5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781C50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56EC8">
        <w:rPr>
          <w:noProof/>
        </w:rPr>
        <w:t>10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781C50">
        <w:fldChar w:fldCharType="end"/>
      </w:r>
      <w:bookmarkEnd w:id="1"/>
      <w:r>
        <w:t xml:space="preserve"> à </w:t>
      </w:r>
      <w:r w:rsidR="00781C5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781C50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E56EC8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781C50">
        <w:fldChar w:fldCharType="end"/>
      </w:r>
      <w:bookmarkEnd w:id="2"/>
    </w:p>
    <w:p w14:paraId="55DB2D1B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45E41DF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781C5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781C50">
        <w:fldChar w:fldCharType="separate"/>
      </w:r>
      <w:r w:rsidR="00BD38A2">
        <w:rPr>
          <w:noProof/>
        </w:rPr>
        <w:t> </w:t>
      </w:r>
      <w:r w:rsidR="003F2879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781C5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3F11DDE1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781C50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3F2879">
        <w:rPr>
          <w:noProof/>
        </w:rPr>
        <w:t>23/04/1982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B79E0B9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781C5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781C50">
        <w:fldChar w:fldCharType="separate"/>
      </w:r>
      <w:r w:rsidR="00F64379">
        <w:rPr>
          <w:noProof/>
        </w:rPr>
        <w:t> </w:t>
      </w:r>
      <w:r w:rsidR="00EF6007">
        <w:rPr>
          <w:noProof/>
        </w:rPr>
        <w:t>chez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781C50">
        <w:fldChar w:fldCharType="end"/>
      </w:r>
      <w:bookmarkEnd w:id="5"/>
    </w:p>
    <w:p w14:paraId="7DAEE6D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781C5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6929E7">
        <w:rPr>
          <w:noProof/>
        </w:rPr>
        <w:t>NA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6"/>
    </w:p>
    <w:p w14:paraId="39DA5A1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781C5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3551B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7"/>
    </w:p>
    <w:p w14:paraId="08BFD132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781C5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781C50">
        <w:fldChar w:fldCharType="separate"/>
      </w:r>
      <w:r w:rsidR="00192BF8">
        <w:rPr>
          <w:noProof/>
        </w:rPr>
        <w:t> </w:t>
      </w:r>
      <w:r w:rsidR="003F2879">
        <w:rPr>
          <w:noProof/>
        </w:rPr>
        <w:t>CB JR PB MB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781C50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3F2879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41C929A8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781C5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 w:rsidR="003551B7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9"/>
    </w:p>
    <w:p w14:paraId="5D4FD83D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781C5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781C5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781C50">
        <w:fldChar w:fldCharType="end"/>
      </w:r>
      <w:bookmarkEnd w:id="10"/>
    </w:p>
    <w:p w14:paraId="5B277D91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81C5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81C5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81C50">
        <w:fldChar w:fldCharType="end"/>
      </w:r>
      <w:bookmarkEnd w:id="11"/>
    </w:p>
    <w:p w14:paraId="1509029D" w14:textId="77777777" w:rsidR="000D6D29" w:rsidRDefault="000D6D29"/>
    <w:p w14:paraId="15B5F9D5" w14:textId="77777777" w:rsidR="00130A10" w:rsidRDefault="00130A10"/>
    <w:p w14:paraId="013E2E15" w14:textId="77777777" w:rsidR="00130A10" w:rsidRDefault="00130A10"/>
    <w:p w14:paraId="497A9CF7" w14:textId="77777777" w:rsidR="00130A10" w:rsidRDefault="00130A10"/>
    <w:p w14:paraId="7FE4988E" w14:textId="77777777" w:rsidR="00130A10" w:rsidRDefault="00130A10"/>
    <w:p w14:paraId="7FBD694E" w14:textId="77777777" w:rsidR="00130A10" w:rsidRDefault="00130A10"/>
    <w:p w14:paraId="207DE0EE" w14:textId="77777777" w:rsidR="00130A10" w:rsidRDefault="00130A10"/>
    <w:p w14:paraId="182ACD3A" w14:textId="77777777" w:rsidR="00130A10" w:rsidRDefault="00130A10"/>
    <w:p w14:paraId="3D0FD77A" w14:textId="77777777" w:rsidR="00130A10" w:rsidRDefault="00130A10"/>
    <w:p w14:paraId="23CA4002" w14:textId="77777777" w:rsidR="00130A10" w:rsidRDefault="00130A10"/>
    <w:p w14:paraId="21065AA7" w14:textId="77777777" w:rsidR="00130A10" w:rsidRDefault="00130A10"/>
    <w:p w14:paraId="0BD08EEA" w14:textId="77777777" w:rsidR="00130A10" w:rsidRDefault="00130A10"/>
    <w:p w14:paraId="5B075D1B" w14:textId="77777777" w:rsidR="00130A10" w:rsidRDefault="00130A10"/>
    <w:p w14:paraId="448BB431" w14:textId="77777777" w:rsidR="00130A10" w:rsidRDefault="00130A10"/>
    <w:p w14:paraId="3E8C9E68" w14:textId="77777777" w:rsidR="00130A10" w:rsidRDefault="00130A10"/>
    <w:p w14:paraId="33A5D71F" w14:textId="77777777" w:rsidR="003F2879" w:rsidRDefault="003F2879" w:rsidP="007962C2">
      <w:pPr>
        <w:pStyle w:val="incipit"/>
      </w:pPr>
      <w:r>
        <w:t xml:space="preserve">OULIPO du 23-4-82 chez </w:t>
      </w:r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 w:rsidRPr="007962C2">
        <w:rPr>
          <w:rStyle w:val="personne"/>
        </w:rPr>
        <w:t>.</w:t>
      </w:r>
    </w:p>
    <w:p w14:paraId="7C3A83D8" w14:textId="77777777" w:rsidR="003F2879" w:rsidRDefault="003F2879" w:rsidP="00043D14">
      <w:pPr>
        <w:pStyle w:val="incipit"/>
        <w:numPr>
          <w:ilvl w:val="0"/>
          <w:numId w:val="41"/>
        </w:numPr>
      </w:pPr>
      <w:r>
        <w:t xml:space="preserve">Présents : </w:t>
      </w:r>
      <w:r w:rsidRPr="007962C2">
        <w:rPr>
          <w:rStyle w:val="personne"/>
        </w:rPr>
        <w:t>N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A</w:t>
      </w:r>
      <w:r>
        <w:t xml:space="preserve"> président</w:t>
      </w:r>
      <w:r w:rsidR="006929E7">
        <w:t>,</w:t>
      </w:r>
      <w:r>
        <w:t xml:space="preserve"> </w:t>
      </w:r>
      <w:r w:rsidRPr="007962C2">
        <w:rPr>
          <w:rStyle w:val="personne"/>
        </w:rPr>
        <w:t>C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.,</w:t>
      </w:r>
      <w:r>
        <w:t xml:space="preserve"> </w:t>
      </w: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R</w:t>
      </w:r>
      <w:r w:rsidR="006929E7">
        <w:t>.,</w:t>
      </w:r>
      <w:r>
        <w:t xml:space="preserve"> </w:t>
      </w:r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>
        <w:t>.,</w:t>
      </w:r>
      <w:r>
        <w:t xml:space="preserve"> </w:t>
      </w:r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,</w:t>
      </w:r>
      <w:r>
        <w:t xml:space="preserve"> </w:t>
      </w:r>
      <w:r w:rsidRPr="007962C2">
        <w:rPr>
          <w:rStyle w:val="personne"/>
        </w:rPr>
        <w:t>M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</w:t>
      </w:r>
    </w:p>
    <w:p w14:paraId="6BE0EF86" w14:textId="77777777" w:rsidR="003F2879" w:rsidRDefault="003F2879" w:rsidP="00043D14">
      <w:pPr>
        <w:pStyle w:val="incipit"/>
        <w:numPr>
          <w:ilvl w:val="0"/>
          <w:numId w:val="41"/>
        </w:numPr>
      </w:pPr>
      <w:r>
        <w:t xml:space="preserve">Excusés : </w:t>
      </w:r>
      <w:r w:rsidRPr="007962C2">
        <w:rPr>
          <w:rStyle w:val="personne"/>
        </w:rPr>
        <w:t>JB</w:t>
      </w:r>
      <w:r w:rsidR="006929E7">
        <w:t>,</w:t>
      </w:r>
      <w:r>
        <w:t xml:space="preserve"> </w:t>
      </w:r>
      <w:r w:rsidRPr="007962C2">
        <w:rPr>
          <w:rStyle w:val="personne"/>
        </w:rPr>
        <w:t>JD</w:t>
      </w:r>
      <w:r w:rsidR="003551B7">
        <w:t>.</w:t>
      </w:r>
      <w:r>
        <w:t xml:space="preserve"> </w:t>
      </w:r>
      <w:r w:rsidR="006929E7">
        <w:t xml:space="preserve">, </w:t>
      </w: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L</w:t>
      </w:r>
      <w:r w:rsidR="006929E7">
        <w:t>,</w:t>
      </w:r>
      <w:r>
        <w:t xml:space="preserve"> </w:t>
      </w:r>
      <w:r w:rsidRPr="007962C2">
        <w:rPr>
          <w:rStyle w:val="personne"/>
        </w:rPr>
        <w:t>FLL</w:t>
      </w:r>
      <w:r w:rsidR="006929E7">
        <w:t>,</w:t>
      </w:r>
      <w:r>
        <w:t xml:space="preserve"> </w:t>
      </w:r>
      <w:r w:rsidRPr="007962C2">
        <w:rPr>
          <w:rStyle w:val="personne"/>
        </w:rPr>
        <w:t>M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M</w:t>
      </w:r>
      <w:r w:rsidR="006929E7">
        <w:t>.,</w:t>
      </w:r>
      <w:r>
        <w:t xml:space="preserve"> </w:t>
      </w:r>
      <w:r w:rsidRPr="007962C2">
        <w:rPr>
          <w:rStyle w:val="personne"/>
        </w:rPr>
        <w:t>H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M</w:t>
      </w:r>
      <w:r w:rsidR="006929E7">
        <w:t>.,</w:t>
      </w:r>
      <w:r>
        <w:t xml:space="preserve"> </w:t>
      </w: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Q</w:t>
      </w:r>
      <w:r w:rsidR="006929E7">
        <w:t>.</w:t>
      </w:r>
    </w:p>
    <w:p w14:paraId="2F51E3D6" w14:textId="77777777" w:rsidR="003F2879" w:rsidRDefault="003F2879" w:rsidP="00043D14">
      <w:pPr>
        <w:pStyle w:val="incipit"/>
        <w:numPr>
          <w:ilvl w:val="0"/>
          <w:numId w:val="41"/>
        </w:numPr>
      </w:pPr>
      <w:r>
        <w:t xml:space="preserve">Inexcusable : </w:t>
      </w:r>
      <w:r w:rsidRPr="007962C2">
        <w:rPr>
          <w:rStyle w:val="personne"/>
        </w:rPr>
        <w:t>I</w:t>
      </w:r>
      <w:r w:rsidR="006929E7" w:rsidRPr="007962C2">
        <w:rPr>
          <w:rStyle w:val="personne"/>
        </w:rPr>
        <w:t xml:space="preserve">. </w:t>
      </w:r>
      <w:r w:rsidRPr="007962C2">
        <w:rPr>
          <w:rStyle w:val="personne"/>
        </w:rPr>
        <w:t>C</w:t>
      </w:r>
      <w:r w:rsidR="006929E7" w:rsidRPr="007962C2">
        <w:rPr>
          <w:rStyle w:val="personne"/>
        </w:rPr>
        <w:t>alvino</w:t>
      </w:r>
      <w:r w:rsidR="006929E7">
        <w:t>,</w:t>
      </w:r>
      <w:r>
        <w:t xml:space="preserve"> </w:t>
      </w:r>
      <w:r w:rsidRPr="007962C2">
        <w:rPr>
          <w:rStyle w:val="personne"/>
        </w:rPr>
        <w:t>T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D</w:t>
      </w:r>
      <w:r>
        <w:t xml:space="preserve"> (excuses tardives)</w:t>
      </w:r>
    </w:p>
    <w:p w14:paraId="739E61D4" w14:textId="77777777" w:rsidR="003F2879" w:rsidRDefault="003F2879" w:rsidP="003F2879"/>
    <w:p w14:paraId="1E1C0119" w14:textId="77777777" w:rsidR="003551B7" w:rsidRDefault="003F2879" w:rsidP="003F2879"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>
        <w:t>.</w:t>
      </w:r>
      <w:r>
        <w:t xml:space="preserve"> lit lettres d’excuses </w:t>
      </w:r>
    </w:p>
    <w:p w14:paraId="3362D1F5" w14:textId="77777777" w:rsidR="003F2879" w:rsidRDefault="003F2879" w:rsidP="003551B7">
      <w:pPr>
        <w:pStyle w:val="Paragraphedeliste"/>
        <w:numPr>
          <w:ilvl w:val="0"/>
          <w:numId w:val="36"/>
        </w:numPr>
      </w:pPr>
      <w:r>
        <w:t xml:space="preserve">de </w:t>
      </w:r>
      <w:proofErr w:type="spellStart"/>
      <w:r w:rsidRPr="007962C2">
        <w:rPr>
          <w:rStyle w:val="personne"/>
        </w:rPr>
        <w:t>Blavier</w:t>
      </w:r>
      <w:proofErr w:type="spellEnd"/>
      <w:r>
        <w:t xml:space="preserve"> : sur </w:t>
      </w:r>
      <w:r w:rsidRPr="007962C2">
        <w:rPr>
          <w:rStyle w:val="manifestation"/>
        </w:rPr>
        <w:t>colloque Queneau Verviers</w:t>
      </w:r>
      <w:r>
        <w:t xml:space="preserve"> fin août</w:t>
      </w:r>
    </w:p>
    <w:p w14:paraId="711D6E7B" w14:textId="77777777" w:rsidR="003F2879" w:rsidRDefault="003F2879" w:rsidP="003551B7">
      <w:pPr>
        <w:pStyle w:val="Paragraphedeliste"/>
        <w:numPr>
          <w:ilvl w:val="0"/>
          <w:numId w:val="36"/>
        </w:numPr>
      </w:pPr>
      <w:r w:rsidRPr="007962C2">
        <w:rPr>
          <w:rStyle w:val="personne"/>
        </w:rPr>
        <w:t>J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M Raynaud</w:t>
      </w:r>
      <w:r>
        <w:t xml:space="preserve"> : tristesse sur la mort de </w:t>
      </w:r>
      <w:r w:rsidRPr="007962C2">
        <w:rPr>
          <w:rStyle w:val="personne"/>
        </w:rPr>
        <w:t>GP</w:t>
      </w:r>
      <w:r>
        <w:t>.</w:t>
      </w:r>
    </w:p>
    <w:p w14:paraId="112453A8" w14:textId="77777777" w:rsidR="003F2879" w:rsidRDefault="003F2879" w:rsidP="003F2879"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</w:t>
      </w:r>
      <w:r>
        <w:t xml:space="preserve"> Création : utilisation du module 96</w:t>
      </w:r>
    </w:p>
    <w:p w14:paraId="39AA07F5" w14:textId="77777777" w:rsidR="003F2879" w:rsidRDefault="003F2879" w:rsidP="003F2879">
      <w:r>
        <w:t xml:space="preserve">12 thèmes correspondant aux 12 générateurs. En hommage à </w:t>
      </w:r>
      <w:r w:rsidRPr="007962C2">
        <w:rPr>
          <w:rStyle w:val="personne"/>
        </w:rPr>
        <w:t>Georges</w:t>
      </w:r>
      <w:r>
        <w:t xml:space="preserve"> (</w:t>
      </w:r>
      <w:r w:rsidRPr="007962C2">
        <w:rPr>
          <w:rStyle w:val="titre"/>
        </w:rPr>
        <w:t>A perce-gorgées</w:t>
      </w:r>
      <w:r>
        <w:t>)</w:t>
      </w:r>
    </w:p>
    <w:p w14:paraId="4B00171F" w14:textId="77777777" w:rsidR="003F2879" w:rsidRDefault="003F2879" w:rsidP="003F2879">
      <w:r w:rsidRPr="007962C2">
        <w:rPr>
          <w:rStyle w:val="personne"/>
        </w:rPr>
        <w:t>P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F</w:t>
      </w:r>
      <w:r w:rsidR="006929E7">
        <w:t>.</w:t>
      </w:r>
      <w:r>
        <w:t xml:space="preserve"> </w:t>
      </w:r>
      <w:r w:rsidRPr="00DD65E1">
        <w:rPr>
          <w:rStyle w:val="titre"/>
        </w:rPr>
        <w:t>Tireur à la ligne</w:t>
      </w:r>
      <w:r>
        <w:t xml:space="preserve"> stylée : combinaison de </w:t>
      </w:r>
      <w:r w:rsidRPr="007962C2">
        <w:rPr>
          <w:rStyle w:val="titre"/>
        </w:rPr>
        <w:t>Tireur à la ligne</w:t>
      </w:r>
      <w:r>
        <w:t xml:space="preserve"> et d’</w:t>
      </w:r>
      <w:r w:rsidRPr="007962C2">
        <w:rPr>
          <w:rStyle w:val="titre"/>
        </w:rPr>
        <w:t>Exercice de style</w:t>
      </w:r>
    </w:p>
    <w:p w14:paraId="5D83E749" w14:textId="77777777" w:rsidR="003F2879" w:rsidRDefault="003F2879" w:rsidP="003F2879">
      <w:r w:rsidRPr="007962C2">
        <w:rPr>
          <w:rStyle w:val="personne"/>
        </w:rPr>
        <w:t>L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E</w:t>
      </w:r>
      <w:r w:rsidR="006929E7">
        <w:t>.</w:t>
      </w:r>
      <w:r>
        <w:t xml:space="preserve"> : Hommage à </w:t>
      </w:r>
      <w:r w:rsidRPr="007962C2">
        <w:rPr>
          <w:rStyle w:val="personne"/>
        </w:rPr>
        <w:t>Perec</w:t>
      </w:r>
      <w:r>
        <w:t xml:space="preserve"> : </w:t>
      </w:r>
      <w:r w:rsidRPr="007962C2">
        <w:rPr>
          <w:rStyle w:val="notion"/>
        </w:rPr>
        <w:t>acrostiche double</w:t>
      </w:r>
      <w:r>
        <w:t xml:space="preserve"> sur </w:t>
      </w:r>
      <w:r w:rsidRPr="007962C2">
        <w:rPr>
          <w:rStyle w:val="notion"/>
        </w:rPr>
        <w:t>palindrome</w:t>
      </w:r>
      <w:r w:rsidRPr="007962C2">
        <w:t xml:space="preserve"> </w:t>
      </w:r>
      <w:r w:rsidRPr="007962C2">
        <w:rPr>
          <w:rStyle w:val="notion"/>
        </w:rPr>
        <w:t>lipogrammatique</w:t>
      </w:r>
      <w:r>
        <w:t xml:space="preserve"> </w:t>
      </w:r>
      <w:proofErr w:type="spellStart"/>
      <w:r w:rsidRPr="007962C2">
        <w:rPr>
          <w:rStyle w:val="notion"/>
        </w:rPr>
        <w:t>monovocalique</w:t>
      </w:r>
      <w:proofErr w:type="spellEnd"/>
      <w:r w:rsidRPr="007962C2">
        <w:rPr>
          <w:rStyle w:val="notion"/>
        </w:rPr>
        <w:t xml:space="preserve"> </w:t>
      </w:r>
      <w:r>
        <w:t xml:space="preserve">et </w:t>
      </w:r>
      <w:proofErr w:type="spellStart"/>
      <w:r w:rsidRPr="007962C2">
        <w:rPr>
          <w:rStyle w:val="notion"/>
        </w:rPr>
        <w:t>triconsonantique</w:t>
      </w:r>
      <w:proofErr w:type="spellEnd"/>
      <w:r>
        <w:t xml:space="preserve"> </w:t>
      </w:r>
      <w:r w:rsidRPr="00570535">
        <w:rPr>
          <w:rStyle w:val="notion"/>
        </w:rPr>
        <w:t>(PRCE) avec alternance V-C.</w:t>
      </w:r>
    </w:p>
    <w:p w14:paraId="284CD25C" w14:textId="77777777" w:rsidR="003F2879" w:rsidRDefault="003F2879" w:rsidP="003F2879">
      <w:r w:rsidRPr="007962C2">
        <w:rPr>
          <w:rStyle w:val="personne"/>
        </w:rPr>
        <w:t>FLL</w:t>
      </w:r>
      <w:r>
        <w:t xml:space="preserve"> (au téléphone)</w:t>
      </w:r>
    </w:p>
    <w:p w14:paraId="262ECA0C" w14:textId="77777777" w:rsidR="003F2879" w:rsidRDefault="003F2879" w:rsidP="003F2879">
      <w:r w:rsidRPr="007962C2">
        <w:rPr>
          <w:rStyle w:val="personne"/>
        </w:rPr>
        <w:t>Emmanuel Amiot</w:t>
      </w:r>
      <w:r>
        <w:t> : x raconte à y l’histoire de z</w:t>
      </w:r>
    </w:p>
    <w:p w14:paraId="6C09F1CB" w14:textId="77777777" w:rsidR="003551B7" w:rsidRDefault="003F2879" w:rsidP="003551B7">
      <w:r w:rsidRPr="007962C2">
        <w:rPr>
          <w:rStyle w:val="personne"/>
        </w:rPr>
        <w:t>M</w:t>
      </w:r>
      <w:r w:rsidR="006929E7" w:rsidRPr="007962C2">
        <w:rPr>
          <w:rStyle w:val="personne"/>
        </w:rPr>
        <w:t>.</w:t>
      </w:r>
      <w:r w:rsidRPr="007962C2">
        <w:rPr>
          <w:rStyle w:val="personne"/>
        </w:rPr>
        <w:t>B</w:t>
      </w:r>
      <w:r w:rsidR="006929E7">
        <w:t>.</w:t>
      </w:r>
      <w:r>
        <w:t xml:space="preserve"> Création : </w:t>
      </w:r>
      <w:r w:rsidR="003551B7">
        <w:t xml:space="preserve"> </w:t>
      </w:r>
    </w:p>
    <w:p w14:paraId="548DE4DE" w14:textId="77777777" w:rsidR="003F2879" w:rsidRPr="007962C2" w:rsidRDefault="003F2879" w:rsidP="003551B7">
      <w:pPr>
        <w:pStyle w:val="Paragraphedeliste"/>
        <w:numPr>
          <w:ilvl w:val="0"/>
          <w:numId w:val="32"/>
        </w:numPr>
        <w:rPr>
          <w:rStyle w:val="titre"/>
        </w:rPr>
      </w:pPr>
      <w:r w:rsidRPr="007962C2">
        <w:rPr>
          <w:rStyle w:val="titre"/>
        </w:rPr>
        <w:t>Conte à votre façon à l’envers</w:t>
      </w:r>
    </w:p>
    <w:p w14:paraId="6291F6AF" w14:textId="77777777" w:rsidR="003F2879" w:rsidRPr="007962C2" w:rsidRDefault="003F2879" w:rsidP="003551B7">
      <w:pPr>
        <w:pStyle w:val="Paragraphedeliste"/>
        <w:numPr>
          <w:ilvl w:val="0"/>
          <w:numId w:val="32"/>
        </w:numPr>
        <w:rPr>
          <w:rStyle w:val="titre"/>
        </w:rPr>
      </w:pPr>
      <w:r w:rsidRPr="007962C2">
        <w:rPr>
          <w:rStyle w:val="titre"/>
        </w:rPr>
        <w:t>Histoire romaine et Oulipo</w:t>
      </w:r>
    </w:p>
    <w:p w14:paraId="14B16FD8" w14:textId="77777777" w:rsidR="003F2879" w:rsidRPr="006D5C85" w:rsidRDefault="003F2879" w:rsidP="003F2879">
      <w:pPr>
        <w:rPr>
          <w:lang w:val="en-US"/>
        </w:rPr>
      </w:pPr>
      <w:r w:rsidRPr="00EF6007">
        <w:rPr>
          <w:rStyle w:val="personne"/>
          <w:lang w:val="en-GB"/>
        </w:rPr>
        <w:t>C</w:t>
      </w:r>
      <w:r w:rsidR="006929E7" w:rsidRPr="00EF6007">
        <w:rPr>
          <w:rStyle w:val="personne"/>
          <w:lang w:val="en-GB"/>
        </w:rPr>
        <w:t>.</w:t>
      </w:r>
      <w:r w:rsidRPr="00EF6007">
        <w:rPr>
          <w:rStyle w:val="personne"/>
          <w:lang w:val="en-GB"/>
        </w:rPr>
        <w:t>B</w:t>
      </w:r>
      <w:r w:rsidR="006929E7" w:rsidRPr="006D5C85">
        <w:rPr>
          <w:lang w:val="en-US"/>
        </w:rPr>
        <w:t>.</w:t>
      </w:r>
      <w:r w:rsidRPr="006D5C85">
        <w:rPr>
          <w:lang w:val="en-US"/>
        </w:rPr>
        <w:t xml:space="preserve"> </w:t>
      </w:r>
      <w:proofErr w:type="spellStart"/>
      <w:r w:rsidRPr="006D5C85">
        <w:rPr>
          <w:lang w:val="en-US"/>
        </w:rPr>
        <w:t>Eoderdrome</w:t>
      </w:r>
      <w:proofErr w:type="spellEnd"/>
      <w:r w:rsidRPr="006D5C85">
        <w:rPr>
          <w:lang w:val="en-US"/>
        </w:rPr>
        <w:t xml:space="preserve"> </w:t>
      </w:r>
      <w:proofErr w:type="spellStart"/>
      <w:r w:rsidR="00DD65E1" w:rsidRPr="00EF6007">
        <w:rPr>
          <w:rStyle w:val="illisible"/>
          <w:lang w:val="en-GB"/>
        </w:rPr>
        <w:t>soluce</w:t>
      </w:r>
      <w:proofErr w:type="spellEnd"/>
      <w:r w:rsidRPr="006D5C85">
        <w:rPr>
          <w:lang w:val="en-US"/>
        </w:rPr>
        <w:t xml:space="preserve"> and sad science sins</w:t>
      </w:r>
    </w:p>
    <w:p w14:paraId="761C63E4" w14:textId="77777777" w:rsidR="003F2879" w:rsidRPr="006D5C85" w:rsidRDefault="003F2879" w:rsidP="003F2879">
      <w:pPr>
        <w:rPr>
          <w:lang w:val="en-US"/>
        </w:rPr>
      </w:pPr>
      <w:r w:rsidRPr="006D5C85">
        <w:rPr>
          <w:lang w:val="en-US"/>
        </w:rPr>
        <w:t>-</w:t>
      </w:r>
      <w:r w:rsidRPr="00EF6007">
        <w:rPr>
          <w:rStyle w:val="personne"/>
          <w:lang w:val="en-GB"/>
        </w:rPr>
        <w:t>Gary Bloom</w:t>
      </w:r>
      <w:r w:rsidRPr="006D5C85">
        <w:rPr>
          <w:lang w:val="en-US"/>
        </w:rPr>
        <w:t xml:space="preserve"> City College of the CUNY NY 10031</w:t>
      </w:r>
    </w:p>
    <w:p w14:paraId="3A312B66" w14:textId="77777777" w:rsidR="003F2879" w:rsidRDefault="003F2879" w:rsidP="003F2879">
      <w:r>
        <w:t>Invité d’honneur pour septembre</w:t>
      </w:r>
    </w:p>
    <w:p w14:paraId="0B5AAE6A" w14:textId="77777777" w:rsidR="003F2879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  <w:r w:rsidR="006929E7">
        <w:t>.</w:t>
      </w:r>
      <w:r>
        <w:t xml:space="preserve"> Lettre de </w:t>
      </w:r>
      <w:r w:rsidRPr="00DD65E1">
        <w:rPr>
          <w:rStyle w:val="personne"/>
        </w:rPr>
        <w:t>B. Leclerc</w:t>
      </w:r>
      <w:r>
        <w:t xml:space="preserve"> (stagiaire de l’Oulipo en avr</w:t>
      </w:r>
      <w:r w:rsidR="00DD65E1">
        <w:t xml:space="preserve">il) qui propose de faire une </w:t>
      </w:r>
      <w:proofErr w:type="spellStart"/>
      <w:r w:rsidR="00DD65E1" w:rsidRPr="00DD65E1">
        <w:rPr>
          <w:rStyle w:val="illisible"/>
        </w:rPr>
        <w:t>entration</w:t>
      </w:r>
      <w:proofErr w:type="spellEnd"/>
      <w:r>
        <w:t xml:space="preserve"> mathématique.</w:t>
      </w:r>
    </w:p>
    <w:p w14:paraId="30E1E17D" w14:textId="77777777" w:rsidR="003F2879" w:rsidRDefault="003F2879" w:rsidP="003F2879"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  <w:r w:rsidR="006929E7">
        <w:t>.</w:t>
      </w:r>
      <w:r>
        <w:t xml:space="preserve"> Compte-rendu du </w:t>
      </w:r>
      <w:r w:rsidRPr="00DD65E1">
        <w:rPr>
          <w:rStyle w:val="manifestation"/>
        </w:rPr>
        <w:t>stage de Villeneuve</w:t>
      </w:r>
    </w:p>
    <w:p w14:paraId="64944F1A" w14:textId="77777777" w:rsidR="003F2879" w:rsidRDefault="003F2879" w:rsidP="003F2879">
      <w:r>
        <w:t xml:space="preserve">Contrainte : </w:t>
      </w:r>
    </w:p>
    <w:p w14:paraId="28AB785B" w14:textId="77777777" w:rsidR="003F2879" w:rsidRDefault="003F2879" w:rsidP="003551B7">
      <w:pPr>
        <w:pStyle w:val="Paragraphedeliste"/>
        <w:numPr>
          <w:ilvl w:val="0"/>
          <w:numId w:val="33"/>
        </w:numPr>
      </w:pPr>
      <w:r>
        <w:t>autant de consonnes que de voyelles</w:t>
      </w:r>
    </w:p>
    <w:p w14:paraId="553501B7" w14:textId="77777777" w:rsidR="003F2879" w:rsidRDefault="003F2879" w:rsidP="003551B7">
      <w:pPr>
        <w:pStyle w:val="Paragraphedeliste"/>
        <w:numPr>
          <w:ilvl w:val="0"/>
          <w:numId w:val="33"/>
        </w:numPr>
      </w:pPr>
      <w:r>
        <w:t xml:space="preserve">la </w:t>
      </w:r>
      <w:r w:rsidRPr="00DD65E1">
        <w:rPr>
          <w:rStyle w:val="notion"/>
        </w:rPr>
        <w:t>contrainte du dyslexique</w:t>
      </w:r>
      <w:r>
        <w:t xml:space="preserve"> (on considère certaines lettres comme équivalentes)</w:t>
      </w:r>
    </w:p>
    <w:p w14:paraId="6D8FAE55" w14:textId="77777777" w:rsidR="003F2879" w:rsidRDefault="003F2879" w:rsidP="003551B7">
      <w:pPr>
        <w:pStyle w:val="Paragraphedeliste"/>
        <w:numPr>
          <w:ilvl w:val="0"/>
          <w:numId w:val="33"/>
        </w:numPr>
      </w:pPr>
      <w:r>
        <w:t xml:space="preserve">la </w:t>
      </w:r>
      <w:r w:rsidRPr="00DD65E1">
        <w:rPr>
          <w:rStyle w:val="notion"/>
        </w:rPr>
        <w:t>libération du prisonnier</w:t>
      </w:r>
    </w:p>
    <w:p w14:paraId="3C1FDF73" w14:textId="77777777" w:rsidR="003F2879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Suggère de fusionner les dossiers concernant les stages</w:t>
      </w:r>
    </w:p>
    <w:p w14:paraId="2DCC2043" w14:textId="77777777" w:rsidR="003F2879" w:rsidRDefault="003F2879" w:rsidP="003F2879">
      <w:r w:rsidRPr="00DD65E1">
        <w:rPr>
          <w:rStyle w:val="organisation"/>
        </w:rPr>
        <w:t>Stage</w:t>
      </w:r>
      <w:r>
        <w:t xml:space="preserve"> Juillet 19 au 24 juillet : </w:t>
      </w:r>
      <w:proofErr w:type="spellStart"/>
      <w:r w:rsidR="00DD65E1" w:rsidRPr="00DD65E1">
        <w:rPr>
          <w:rStyle w:val="illisible"/>
        </w:rPr>
        <w:t>disipient</w:t>
      </w:r>
      <w:proofErr w:type="spellEnd"/>
      <w:r w:rsidR="006929E7">
        <w:t> :</w:t>
      </w:r>
      <w:r>
        <w:t xml:space="preserve"> </w:t>
      </w:r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  <w:r w:rsidR="006929E7">
        <w:t>.</w:t>
      </w:r>
      <w:r>
        <w:t xml:space="preserve"> </w:t>
      </w:r>
      <w:r w:rsidRPr="00DD65E1">
        <w:rPr>
          <w:rStyle w:val="personne"/>
        </w:rPr>
        <w:t>M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</w:t>
      </w:r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permanents +passagers </w:t>
      </w:r>
      <w:r w:rsidRPr="00DD65E1">
        <w:rPr>
          <w:rStyle w:val="personne"/>
        </w:rPr>
        <w:t>PF</w:t>
      </w:r>
      <w:r w:rsidR="006929E7">
        <w:t>.</w:t>
      </w:r>
      <w:r>
        <w:t xml:space="preserve"> </w:t>
      </w:r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  <w:r>
        <w:t xml:space="preserve"> </w:t>
      </w:r>
      <w:r w:rsidRPr="00DD65E1">
        <w:rPr>
          <w:rStyle w:val="personne"/>
        </w:rPr>
        <w:t>H</w:t>
      </w:r>
      <w:r w:rsidR="00570535">
        <w:rPr>
          <w:rStyle w:val="personne"/>
        </w:rPr>
        <w:t>.</w:t>
      </w:r>
      <w:r w:rsidRPr="00DD65E1">
        <w:rPr>
          <w:rStyle w:val="personne"/>
        </w:rPr>
        <w:t>M</w:t>
      </w:r>
      <w:r w:rsidR="006929E7">
        <w:t>.</w:t>
      </w:r>
      <w:r>
        <w:t xml:space="preserve"> </w:t>
      </w:r>
      <w:r w:rsidRPr="00DD65E1">
        <w:rPr>
          <w:rStyle w:val="personne"/>
        </w:rPr>
        <w:t>C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</w:p>
    <w:p w14:paraId="0AFE69E2" w14:textId="77777777" w:rsidR="006929E7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annonce son passage à Toulouse</w:t>
      </w:r>
    </w:p>
    <w:p w14:paraId="5D30B7C6" w14:textId="77777777" w:rsidR="006D5C85" w:rsidRDefault="006D5C85">
      <w:r>
        <w:br w:type="page"/>
      </w:r>
    </w:p>
    <w:p w14:paraId="31071B5F" w14:textId="77777777" w:rsidR="003551B7" w:rsidRDefault="003F2879" w:rsidP="003F2879">
      <w:r w:rsidRPr="00DD65E1">
        <w:rPr>
          <w:rStyle w:val="personne"/>
        </w:rPr>
        <w:lastRenderedPageBreak/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  <w:r w:rsidR="006929E7" w:rsidRPr="00DD65E1">
        <w:rPr>
          <w:rStyle w:val="personne"/>
        </w:rPr>
        <w:t>.</w:t>
      </w:r>
      <w:r>
        <w:t xml:space="preserve"> : </w:t>
      </w:r>
    </w:p>
    <w:p w14:paraId="78B1C953" w14:textId="77777777" w:rsidR="003F2879" w:rsidRDefault="003F2879" w:rsidP="003551B7">
      <w:pPr>
        <w:pStyle w:val="Paragraphedeliste"/>
        <w:numPr>
          <w:ilvl w:val="0"/>
          <w:numId w:val="34"/>
        </w:numPr>
      </w:pPr>
      <w:r w:rsidRPr="00DD65E1">
        <w:rPr>
          <w:rStyle w:val="manifestation"/>
        </w:rPr>
        <w:t>Oulipo Galaxie</w:t>
      </w:r>
      <w:r>
        <w:t> : expo Perec et Oulipo : très bien faite.</w:t>
      </w:r>
    </w:p>
    <w:p w14:paraId="57856FBC" w14:textId="77777777" w:rsidR="003F2879" w:rsidRDefault="003F2879" w:rsidP="003551B7">
      <w:pPr>
        <w:pStyle w:val="Paragraphedeliste"/>
        <w:numPr>
          <w:ilvl w:val="0"/>
          <w:numId w:val="34"/>
        </w:numPr>
      </w:pPr>
      <w:r>
        <w:t xml:space="preserve">retombées du </w:t>
      </w:r>
      <w:r w:rsidRPr="00DD65E1">
        <w:rPr>
          <w:rStyle w:val="manifestation"/>
        </w:rPr>
        <w:t>stage d’Amiens</w:t>
      </w:r>
    </w:p>
    <w:p w14:paraId="351C5F6E" w14:textId="77777777" w:rsidR="003F2879" w:rsidRDefault="003F2879" w:rsidP="003F2879">
      <w:r>
        <w:t>Lettres d’</w:t>
      </w:r>
      <w:r w:rsidRPr="00DD65E1">
        <w:rPr>
          <w:rStyle w:val="personne"/>
        </w:rPr>
        <w:t xml:space="preserve">Annie </w:t>
      </w:r>
      <w:proofErr w:type="spellStart"/>
      <w:r w:rsidRPr="00DD65E1">
        <w:rPr>
          <w:rStyle w:val="personne"/>
        </w:rPr>
        <w:t>Harl</w:t>
      </w:r>
      <w:r w:rsidR="00E56EC8" w:rsidRPr="00DD65E1">
        <w:rPr>
          <w:rStyle w:val="personne"/>
        </w:rPr>
        <w:t>eaux-Faur</w:t>
      </w:r>
      <w:r w:rsidRPr="00DD65E1">
        <w:rPr>
          <w:rStyle w:val="personne"/>
        </w:rPr>
        <w:t>y</w:t>
      </w:r>
      <w:proofErr w:type="spellEnd"/>
    </w:p>
    <w:p w14:paraId="1C85DA87" w14:textId="77777777" w:rsidR="003551B7" w:rsidRDefault="003F2879" w:rsidP="003F2879">
      <w:r w:rsidRPr="00DD65E1">
        <w:rPr>
          <w:rStyle w:val="personne"/>
        </w:rPr>
        <w:t>M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</w:t>
      </w:r>
    </w:p>
    <w:p w14:paraId="561D1F2B" w14:textId="77777777" w:rsidR="003F2879" w:rsidRDefault="003F2879" w:rsidP="003551B7">
      <w:pPr>
        <w:pStyle w:val="Paragraphedeliste"/>
        <w:numPr>
          <w:ilvl w:val="0"/>
          <w:numId w:val="35"/>
        </w:numPr>
      </w:pPr>
      <w:r w:rsidRPr="00021E9E">
        <w:rPr>
          <w:rStyle w:val="personne"/>
        </w:rPr>
        <w:t>Perec</w:t>
      </w:r>
      <w:r>
        <w:t>-Trace</w:t>
      </w:r>
      <w:r w:rsidR="006929E7">
        <w:t>s</w:t>
      </w:r>
    </w:p>
    <w:p w14:paraId="3641A251" w14:textId="77777777" w:rsidR="003F2879" w:rsidRDefault="003F2879" w:rsidP="003551B7">
      <w:pPr>
        <w:pStyle w:val="Paragraphedeliste"/>
        <w:numPr>
          <w:ilvl w:val="0"/>
          <w:numId w:val="35"/>
        </w:numPr>
      </w:pPr>
      <w:r w:rsidRPr="00021E9E">
        <w:rPr>
          <w:rStyle w:val="personne"/>
        </w:rPr>
        <w:t>Perec</w:t>
      </w:r>
      <w:r>
        <w:t>-</w:t>
      </w:r>
      <w:proofErr w:type="spellStart"/>
      <w:r>
        <w:t>Alvaye</w:t>
      </w:r>
      <w:proofErr w:type="spellEnd"/>
      <w:r>
        <w:t xml:space="preserve"> d’accord pour le 2 décembre </w:t>
      </w:r>
      <w:r w:rsidRPr="00DD65E1">
        <w:rPr>
          <w:rStyle w:val="manifestation"/>
        </w:rPr>
        <w:t>Lecture Perec</w:t>
      </w:r>
    </w:p>
    <w:p w14:paraId="0EFCD445" w14:textId="77777777" w:rsidR="003F2879" w:rsidRDefault="003F2879" w:rsidP="003551B7">
      <w:pPr>
        <w:pStyle w:val="Paragraphedeliste"/>
        <w:numPr>
          <w:ilvl w:val="0"/>
          <w:numId w:val="35"/>
        </w:numPr>
      </w:pPr>
      <w:r>
        <w:t>Oulipo-Arc-en-ciel</w:t>
      </w:r>
    </w:p>
    <w:p w14:paraId="1468228D" w14:textId="77777777" w:rsidR="003F2879" w:rsidRDefault="003F2879" w:rsidP="003551B7">
      <w:pPr>
        <w:pStyle w:val="Paragraphedeliste"/>
        <w:numPr>
          <w:ilvl w:val="0"/>
          <w:numId w:val="35"/>
        </w:numPr>
      </w:pPr>
      <w:r>
        <w:t>Affaire de la rue de Lille</w:t>
      </w:r>
    </w:p>
    <w:p w14:paraId="7A0239A2" w14:textId="77777777" w:rsidR="003F2879" w:rsidRDefault="003F2879" w:rsidP="003F2879"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  <w:r w:rsidR="006929E7">
        <w:t>.</w:t>
      </w:r>
      <w:r>
        <w:t xml:space="preserve"> Présente le compte-rendu de l’Atlas par </w:t>
      </w:r>
      <w:proofErr w:type="spellStart"/>
      <w:r w:rsidRPr="00DD65E1">
        <w:rPr>
          <w:rStyle w:val="personne"/>
        </w:rPr>
        <w:t>Ziegelmeye</w:t>
      </w:r>
      <w:r>
        <w:t>r</w:t>
      </w:r>
      <w:proofErr w:type="spellEnd"/>
      <w:r>
        <w:t xml:space="preserve"> dans </w:t>
      </w:r>
      <w:r w:rsidRPr="00DD65E1">
        <w:rPr>
          <w:rStyle w:val="titre"/>
        </w:rPr>
        <w:t>Plaine-Chart</w:t>
      </w:r>
    </w:p>
    <w:p w14:paraId="426A07D1" w14:textId="77777777" w:rsidR="003F2879" w:rsidRDefault="003F2879" w:rsidP="003F2879"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  <w:r>
        <w:t xml:space="preserve"> </w:t>
      </w:r>
      <w:r w:rsidRPr="00DD65E1">
        <w:rPr>
          <w:rStyle w:val="manifestation"/>
        </w:rPr>
        <w:t>Oulipo-</w:t>
      </w:r>
      <w:proofErr w:type="spellStart"/>
      <w:r w:rsidRPr="00DD65E1">
        <w:rPr>
          <w:rStyle w:val="manifestation"/>
        </w:rPr>
        <w:t>Cerisy</w:t>
      </w:r>
      <w:proofErr w:type="spellEnd"/>
    </w:p>
    <w:p w14:paraId="78BAC273" w14:textId="77777777" w:rsidR="003F2879" w:rsidRDefault="003F2879" w:rsidP="003551B7">
      <w:pPr>
        <w:pStyle w:val="Paragraphedeliste"/>
        <w:numPr>
          <w:ilvl w:val="0"/>
          <w:numId w:val="37"/>
        </w:numPr>
      </w:pPr>
      <w:r>
        <w:t>Organisatio</w:t>
      </w:r>
      <w:r w:rsidR="006929E7">
        <w:t xml:space="preserve">n : </w:t>
      </w:r>
      <w:r>
        <w:t>u</w:t>
      </w:r>
      <w:r w:rsidR="006929E7">
        <w:t>n</w:t>
      </w:r>
      <w:r>
        <w:t xml:space="preserve"> directeur d’atelier par jour</w:t>
      </w:r>
    </w:p>
    <w:p w14:paraId="2FC2BAB4" w14:textId="77777777" w:rsidR="003F2879" w:rsidRDefault="003F2879" w:rsidP="003551B7">
      <w:pPr>
        <w:pStyle w:val="Paragraphedeliste"/>
        <w:numPr>
          <w:ilvl w:val="0"/>
          <w:numId w:val="37"/>
        </w:numPr>
      </w:pPr>
      <w:r>
        <w:t>Répartition des journées pour lectures conférences-atelier</w:t>
      </w:r>
    </w:p>
    <w:p w14:paraId="5C8147DB" w14:textId="77777777" w:rsidR="003F2879" w:rsidRDefault="003F2879" w:rsidP="003551B7">
      <w:pPr>
        <w:pStyle w:val="Paragraphedeliste"/>
        <w:numPr>
          <w:ilvl w:val="0"/>
          <w:numId w:val="37"/>
        </w:numPr>
      </w:pPr>
      <w:r>
        <w:t xml:space="preserve">Programme établi (par </w:t>
      </w:r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  <w:r>
        <w:t>) août 83 :</w:t>
      </w:r>
    </w:p>
    <w:p w14:paraId="66AE8CCD" w14:textId="77777777" w:rsidR="003F2879" w:rsidRDefault="003F2879" w:rsidP="003551B7">
      <w:pPr>
        <w:pStyle w:val="Paragraphedeliste"/>
        <w:numPr>
          <w:ilvl w:val="0"/>
          <w:numId w:val="38"/>
        </w:numPr>
      </w:pPr>
      <w:r>
        <w:t>Historique</w:t>
      </w:r>
      <w:r w:rsidR="006929E7">
        <w:t>.</w:t>
      </w:r>
      <w:r>
        <w:t xml:space="preserve"> </w:t>
      </w:r>
      <w:r w:rsidRPr="00DD65E1">
        <w:rPr>
          <w:rStyle w:val="personne"/>
        </w:rPr>
        <w:t>N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A</w:t>
      </w:r>
      <w:r w:rsidR="006929E7">
        <w:t>.</w:t>
      </w:r>
    </w:p>
    <w:p w14:paraId="515C720F" w14:textId="77777777" w:rsidR="003F2879" w:rsidRDefault="003F2879" w:rsidP="003551B7">
      <w:pPr>
        <w:pStyle w:val="Paragraphedeliste"/>
        <w:numPr>
          <w:ilvl w:val="0"/>
          <w:numId w:val="38"/>
        </w:numPr>
      </w:pPr>
      <w:r>
        <w:t>Théorique</w:t>
      </w:r>
      <w:r w:rsidR="006929E7">
        <w:t>.</w:t>
      </w:r>
      <w:r>
        <w:t xml:space="preserve"> </w:t>
      </w:r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R</w:t>
      </w:r>
    </w:p>
    <w:p w14:paraId="62907E44" w14:textId="77777777"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Combinatoire </w:t>
      </w:r>
      <w:r w:rsidRPr="00DD65E1">
        <w:rPr>
          <w:rStyle w:val="personne"/>
        </w:rPr>
        <w:t>C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bookmarkStart w:id="12" w:name="_GoBack"/>
      <w:bookmarkEnd w:id="12"/>
    </w:p>
    <w:p w14:paraId="5C48E838" w14:textId="77777777"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Informatique </w:t>
      </w:r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</w:p>
    <w:p w14:paraId="74018D4C" w14:textId="77777777"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Contraintes locales </w:t>
      </w:r>
      <w:r w:rsidRPr="00DD65E1">
        <w:rPr>
          <w:rStyle w:val="personne"/>
        </w:rPr>
        <w:t>J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 w:rsidRPr="00DD65E1">
        <w:rPr>
          <w:rStyle w:val="personne"/>
        </w:rPr>
        <w:t>.</w:t>
      </w:r>
    </w:p>
    <w:p w14:paraId="7A969E75" w14:textId="77777777" w:rsidR="003F2879" w:rsidRDefault="003F2879" w:rsidP="003551B7">
      <w:pPr>
        <w:pStyle w:val="Paragraphedeliste"/>
        <w:numPr>
          <w:ilvl w:val="0"/>
          <w:numId w:val="38"/>
        </w:numPr>
      </w:pPr>
      <w:r>
        <w:t xml:space="preserve">Contraintes globales </w:t>
      </w:r>
      <w:r w:rsidRPr="00DD65E1">
        <w:rPr>
          <w:rStyle w:val="personne"/>
        </w:rPr>
        <w:t>M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 w:rsidRPr="00DD65E1">
        <w:rPr>
          <w:rStyle w:val="personne"/>
        </w:rPr>
        <w:t>.</w:t>
      </w:r>
    </w:p>
    <w:p w14:paraId="7F49E676" w14:textId="77777777" w:rsidR="003F2879" w:rsidRDefault="003F2879" w:rsidP="003551B7">
      <w:pPr>
        <w:pStyle w:val="Paragraphedeliste"/>
        <w:numPr>
          <w:ilvl w:val="0"/>
          <w:numId w:val="38"/>
        </w:numPr>
      </w:pPr>
      <w:r w:rsidRPr="00DD65E1">
        <w:rPr>
          <w:rStyle w:val="personne"/>
        </w:rPr>
        <w:t>Perec</w:t>
      </w:r>
      <w:r>
        <w:t xml:space="preserve"> </w:t>
      </w:r>
      <w:r w:rsidRPr="00DD65E1">
        <w:rPr>
          <w:rStyle w:val="personne"/>
        </w:rPr>
        <w:t>HM</w:t>
      </w:r>
    </w:p>
    <w:p w14:paraId="511B35BA" w14:textId="77777777" w:rsidR="003F2879" w:rsidRDefault="003F2879" w:rsidP="003551B7">
      <w:pPr>
        <w:pStyle w:val="Paragraphedeliste"/>
        <w:numPr>
          <w:ilvl w:val="0"/>
          <w:numId w:val="38"/>
        </w:numPr>
      </w:pPr>
      <w:r w:rsidRPr="00DD65E1">
        <w:rPr>
          <w:rStyle w:val="personne"/>
        </w:rPr>
        <w:t>Queneau</w:t>
      </w:r>
      <w:r w:rsidR="00DD65E1">
        <w:t xml:space="preserve"> </w:t>
      </w:r>
      <w:r w:rsidR="00DD65E1" w:rsidRPr="00DD65E1">
        <w:rPr>
          <w:rStyle w:val="illisible"/>
        </w:rPr>
        <w:t xml:space="preserve">Mark </w:t>
      </w:r>
      <w:proofErr w:type="spellStart"/>
      <w:r w:rsidR="00DD65E1" w:rsidRPr="00DD65E1">
        <w:rPr>
          <w:rStyle w:val="illisible"/>
        </w:rPr>
        <w:t>Elevan</w:t>
      </w:r>
      <w:proofErr w:type="spellEnd"/>
      <w:r w:rsidRPr="00DD65E1">
        <w:rPr>
          <w:rStyle w:val="illisible"/>
        </w:rPr>
        <w:t xml:space="preserve"> </w:t>
      </w:r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</w:p>
    <w:p w14:paraId="1BE8F9F6" w14:textId="77777777" w:rsidR="003F2879" w:rsidRDefault="003F2879" w:rsidP="003551B7">
      <w:pPr>
        <w:pStyle w:val="Paragraphedeliste"/>
        <w:numPr>
          <w:ilvl w:val="0"/>
          <w:numId w:val="38"/>
        </w:numPr>
      </w:pPr>
      <w:r w:rsidRPr="00DD65E1">
        <w:rPr>
          <w:rStyle w:val="personne"/>
        </w:rPr>
        <w:t>Calvino</w:t>
      </w:r>
      <w:r>
        <w:t xml:space="preserve"> </w:t>
      </w:r>
      <w:r w:rsidRPr="00DD65E1">
        <w:rPr>
          <w:rStyle w:val="personne"/>
        </w:rPr>
        <w:t>I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C</w:t>
      </w:r>
      <w:r w:rsidR="006929E7">
        <w:t>.</w:t>
      </w:r>
    </w:p>
    <w:p w14:paraId="53CA2097" w14:textId="77777777" w:rsidR="003F2879" w:rsidRDefault="003F2879" w:rsidP="003F2879"/>
    <w:p w14:paraId="0C5132FA" w14:textId="77777777" w:rsidR="003F2879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B</w:t>
      </w:r>
      <w:r w:rsidR="006929E7">
        <w:t>.</w:t>
      </w:r>
      <w:r>
        <w:t xml:space="preserve"> </w:t>
      </w:r>
      <w:r w:rsidR="006929E7">
        <w:t>-</w:t>
      </w:r>
      <w:r>
        <w:t xml:space="preserve">Europe. </w:t>
      </w:r>
      <w:r w:rsidRPr="00DD65E1">
        <w:rPr>
          <w:rStyle w:val="personne"/>
        </w:rPr>
        <w:t>Queneau</w:t>
      </w:r>
    </w:p>
    <w:p w14:paraId="221D4670" w14:textId="77777777" w:rsidR="003551B7" w:rsidRDefault="003F2879" w:rsidP="003F2879">
      <w:r w:rsidRPr="00DD65E1">
        <w:rPr>
          <w:rStyle w:val="personne"/>
        </w:rPr>
        <w:t>P</w:t>
      </w:r>
      <w:r w:rsidR="006929E7" w:rsidRPr="00DD65E1">
        <w:rPr>
          <w:rStyle w:val="personne"/>
        </w:rPr>
        <w:t>.</w:t>
      </w:r>
      <w:r w:rsidRPr="00DD65E1">
        <w:rPr>
          <w:rStyle w:val="personne"/>
        </w:rPr>
        <w:t>F</w:t>
      </w:r>
      <w:r w:rsidR="006929E7">
        <w:t>.</w:t>
      </w:r>
      <w:r>
        <w:t xml:space="preserve"> </w:t>
      </w:r>
      <w:r w:rsidRPr="00DD65E1">
        <w:rPr>
          <w:rStyle w:val="titre"/>
        </w:rPr>
        <w:t>BO</w:t>
      </w:r>
      <w:r w:rsidR="006929E7">
        <w:t>.</w:t>
      </w:r>
      <w:r>
        <w:t xml:space="preserve"> </w:t>
      </w:r>
    </w:p>
    <w:p w14:paraId="5823F135" w14:textId="77777777" w:rsidR="003F2879" w:rsidRDefault="003F2879" w:rsidP="003551B7">
      <w:pPr>
        <w:pStyle w:val="Paragraphedeliste"/>
        <w:numPr>
          <w:ilvl w:val="0"/>
          <w:numId w:val="39"/>
        </w:numPr>
      </w:pPr>
      <w:r>
        <w:t>le 18 est prêt (</w:t>
      </w:r>
      <w:proofErr w:type="spellStart"/>
      <w:r w:rsidRPr="00DD65E1">
        <w:rPr>
          <w:rStyle w:val="personne"/>
        </w:rPr>
        <w:t>Braffort</w:t>
      </w:r>
      <w:proofErr w:type="spellEnd"/>
      <w:r>
        <w:t>)</w:t>
      </w:r>
    </w:p>
    <w:p w14:paraId="75E952C5" w14:textId="77777777" w:rsidR="003F2879" w:rsidRDefault="003F2879" w:rsidP="003551B7">
      <w:pPr>
        <w:pStyle w:val="Paragraphedeliste"/>
        <w:numPr>
          <w:ilvl w:val="0"/>
          <w:numId w:val="39"/>
        </w:numPr>
      </w:pPr>
      <w:r>
        <w:t>Le 19 est distribué</w:t>
      </w:r>
      <w:r w:rsidR="006929E7">
        <w:t>.</w:t>
      </w:r>
    </w:p>
    <w:p w14:paraId="13194B93" w14:textId="77777777" w:rsidR="003F2879" w:rsidRDefault="003F2879" w:rsidP="003F2879">
      <w:proofErr w:type="spellStart"/>
      <w:r w:rsidRPr="001713B0">
        <w:rPr>
          <w:rStyle w:val="personne"/>
        </w:rPr>
        <w:t>Zerbi</w:t>
      </w:r>
      <w:proofErr w:type="spellEnd"/>
      <w:r>
        <w:t xml:space="preserve"> (présent au café) : exposé sur la 3</w:t>
      </w:r>
      <w:r w:rsidRPr="0028046E">
        <w:rPr>
          <w:vertAlign w:val="superscript"/>
        </w:rPr>
        <w:t>e</w:t>
      </w:r>
      <w:r>
        <w:t xml:space="preserve"> partie de </w:t>
      </w:r>
      <w:r w:rsidRPr="001713B0">
        <w:rPr>
          <w:rStyle w:val="titre"/>
        </w:rPr>
        <w:t>Morale élémentaire</w:t>
      </w:r>
      <w:r>
        <w:t>.</w:t>
      </w:r>
    </w:p>
    <w:p w14:paraId="4C75118E" w14:textId="77777777" w:rsidR="003F2879" w:rsidRDefault="003F2879" w:rsidP="003F2879">
      <w:r>
        <w:t xml:space="preserve">3 sens parallèles dans chaque poème : </w:t>
      </w:r>
    </w:p>
    <w:p w14:paraId="422F558B" w14:textId="77777777" w:rsidR="003F2879" w:rsidRDefault="003F2879" w:rsidP="003F2879">
      <w:pPr>
        <w:pStyle w:val="Paragraphedeliste"/>
        <w:numPr>
          <w:ilvl w:val="0"/>
          <w:numId w:val="29"/>
        </w:numPr>
        <w:spacing w:after="200" w:line="276" w:lineRule="auto"/>
      </w:pPr>
      <w:r>
        <w:t xml:space="preserve">Commentaire du </w:t>
      </w:r>
      <w:r w:rsidRPr="001713B0">
        <w:rPr>
          <w:rStyle w:val="titre"/>
        </w:rPr>
        <w:t>Yi King</w:t>
      </w:r>
    </w:p>
    <w:p w14:paraId="2CF190FC" w14:textId="77777777" w:rsidR="003F2879" w:rsidRDefault="003F2879" w:rsidP="003F2879">
      <w:pPr>
        <w:pStyle w:val="Paragraphedeliste"/>
        <w:numPr>
          <w:ilvl w:val="0"/>
          <w:numId w:val="29"/>
        </w:numPr>
        <w:spacing w:after="200" w:line="276" w:lineRule="auto"/>
      </w:pPr>
      <w:r>
        <w:t>Autobiographie personnelle</w:t>
      </w:r>
    </w:p>
    <w:p w14:paraId="4A53E512" w14:textId="77777777" w:rsidR="003F2879" w:rsidRDefault="003F2879" w:rsidP="003F2879">
      <w:pPr>
        <w:pStyle w:val="Paragraphedeliste"/>
        <w:numPr>
          <w:ilvl w:val="0"/>
          <w:numId w:val="29"/>
        </w:numPr>
        <w:spacing w:after="200" w:line="276" w:lineRule="auto"/>
      </w:pPr>
      <w:r>
        <w:t>Autobiographie littéraire</w:t>
      </w:r>
    </w:p>
    <w:p w14:paraId="0F87AEFF" w14:textId="77777777" w:rsidR="003F2879" w:rsidRDefault="003F2879" w:rsidP="003F2879">
      <w:r>
        <w:t>La possibilité de ces 3 sens sur l’utilisation de mots polysémiques, l’homonymie</w:t>
      </w:r>
    </w:p>
    <w:p w14:paraId="63511CBD" w14:textId="77777777" w:rsidR="001E637C" w:rsidRPr="005C5953" w:rsidRDefault="001E637C" w:rsidP="003F2879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B43A89"/>
    <w:multiLevelType w:val="hybridMultilevel"/>
    <w:tmpl w:val="6904472A"/>
    <w:lvl w:ilvl="0" w:tplc="764E1874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EF2283"/>
    <w:multiLevelType w:val="hybridMultilevel"/>
    <w:tmpl w:val="76E0F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0C1D6155"/>
    <w:multiLevelType w:val="hybridMultilevel"/>
    <w:tmpl w:val="764813BA"/>
    <w:lvl w:ilvl="0" w:tplc="764E1874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EB3E98"/>
    <w:multiLevelType w:val="hybridMultilevel"/>
    <w:tmpl w:val="193C6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65386">
      <w:start w:val="1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7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2001EC8"/>
    <w:multiLevelType w:val="hybridMultilevel"/>
    <w:tmpl w:val="1882B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ED195D"/>
    <w:multiLevelType w:val="hybridMultilevel"/>
    <w:tmpl w:val="86528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B55A4D"/>
    <w:multiLevelType w:val="hybridMultilevel"/>
    <w:tmpl w:val="EEFE0C8A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4A39DF"/>
    <w:multiLevelType w:val="hybridMultilevel"/>
    <w:tmpl w:val="CDC81C1E"/>
    <w:lvl w:ilvl="0" w:tplc="764E1874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B6054"/>
    <w:multiLevelType w:val="hybridMultilevel"/>
    <w:tmpl w:val="A4D62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2DC57F3"/>
    <w:multiLevelType w:val="hybridMultilevel"/>
    <w:tmpl w:val="81B22930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8A1EDB"/>
    <w:multiLevelType w:val="hybridMultilevel"/>
    <w:tmpl w:val="C56407C0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B44FA"/>
    <w:multiLevelType w:val="hybridMultilevel"/>
    <w:tmpl w:val="EEE8CB04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D0F5A"/>
    <w:multiLevelType w:val="hybridMultilevel"/>
    <w:tmpl w:val="41E8C18A"/>
    <w:lvl w:ilvl="0" w:tplc="41165386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4"/>
  </w:num>
  <w:num w:numId="4">
    <w:abstractNumId w:val="40"/>
  </w:num>
  <w:num w:numId="5">
    <w:abstractNumId w:val="31"/>
  </w:num>
  <w:num w:numId="6">
    <w:abstractNumId w:val="35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9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1"/>
  </w:num>
  <w:num w:numId="22">
    <w:abstractNumId w:val="28"/>
  </w:num>
  <w:num w:numId="23">
    <w:abstractNumId w:val="23"/>
  </w:num>
  <w:num w:numId="24">
    <w:abstractNumId w:val="30"/>
  </w:num>
  <w:num w:numId="25">
    <w:abstractNumId w:val="17"/>
  </w:num>
  <w:num w:numId="26">
    <w:abstractNumId w:val="22"/>
  </w:num>
  <w:num w:numId="27">
    <w:abstractNumId w:val="38"/>
  </w:num>
  <w:num w:numId="28">
    <w:abstractNumId w:val="20"/>
  </w:num>
  <w:num w:numId="29">
    <w:abstractNumId w:val="27"/>
  </w:num>
  <w:num w:numId="30">
    <w:abstractNumId w:val="15"/>
  </w:num>
  <w:num w:numId="31">
    <w:abstractNumId w:val="12"/>
  </w:num>
  <w:num w:numId="32">
    <w:abstractNumId w:val="11"/>
  </w:num>
  <w:num w:numId="33">
    <w:abstractNumId w:val="26"/>
  </w:num>
  <w:num w:numId="34">
    <w:abstractNumId w:val="14"/>
  </w:num>
  <w:num w:numId="35">
    <w:abstractNumId w:val="37"/>
  </w:num>
  <w:num w:numId="36">
    <w:abstractNumId w:val="24"/>
  </w:num>
  <w:num w:numId="37">
    <w:abstractNumId w:val="36"/>
  </w:num>
  <w:num w:numId="38">
    <w:abstractNumId w:val="33"/>
  </w:num>
  <w:num w:numId="39">
    <w:abstractNumId w:val="39"/>
  </w:num>
  <w:num w:numId="40">
    <w:abstractNumId w:val="19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21E9E"/>
    <w:rsid w:val="00035F15"/>
    <w:rsid w:val="00043D14"/>
    <w:rsid w:val="0004424A"/>
    <w:rsid w:val="000D6D29"/>
    <w:rsid w:val="001042D8"/>
    <w:rsid w:val="00130A10"/>
    <w:rsid w:val="001713B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551B7"/>
    <w:rsid w:val="003D570D"/>
    <w:rsid w:val="003F2879"/>
    <w:rsid w:val="00430E93"/>
    <w:rsid w:val="00446E32"/>
    <w:rsid w:val="00480374"/>
    <w:rsid w:val="004A64BF"/>
    <w:rsid w:val="004D74A9"/>
    <w:rsid w:val="004F6497"/>
    <w:rsid w:val="00503B57"/>
    <w:rsid w:val="00561535"/>
    <w:rsid w:val="00567BAA"/>
    <w:rsid w:val="00570535"/>
    <w:rsid w:val="00587FD4"/>
    <w:rsid w:val="005A28ED"/>
    <w:rsid w:val="005C09F0"/>
    <w:rsid w:val="005C5953"/>
    <w:rsid w:val="00662320"/>
    <w:rsid w:val="00664846"/>
    <w:rsid w:val="00667437"/>
    <w:rsid w:val="00680DA6"/>
    <w:rsid w:val="006929E7"/>
    <w:rsid w:val="00694809"/>
    <w:rsid w:val="006B58F0"/>
    <w:rsid w:val="006D5C85"/>
    <w:rsid w:val="00722EF0"/>
    <w:rsid w:val="00737EEE"/>
    <w:rsid w:val="007468C6"/>
    <w:rsid w:val="00757140"/>
    <w:rsid w:val="00781C50"/>
    <w:rsid w:val="00783CA9"/>
    <w:rsid w:val="007962C2"/>
    <w:rsid w:val="00796425"/>
    <w:rsid w:val="007A541D"/>
    <w:rsid w:val="007F61C9"/>
    <w:rsid w:val="00832348"/>
    <w:rsid w:val="00832DDF"/>
    <w:rsid w:val="00834493"/>
    <w:rsid w:val="008658B3"/>
    <w:rsid w:val="0089545B"/>
    <w:rsid w:val="009D3A12"/>
    <w:rsid w:val="009E7A7C"/>
    <w:rsid w:val="00A20568"/>
    <w:rsid w:val="00A45209"/>
    <w:rsid w:val="00A55FD6"/>
    <w:rsid w:val="00A841D9"/>
    <w:rsid w:val="00AF5BBC"/>
    <w:rsid w:val="00B40D2C"/>
    <w:rsid w:val="00B45BF4"/>
    <w:rsid w:val="00BD38A2"/>
    <w:rsid w:val="00BD4EF4"/>
    <w:rsid w:val="00BF1B54"/>
    <w:rsid w:val="00C73CFA"/>
    <w:rsid w:val="00D06BBA"/>
    <w:rsid w:val="00D168D5"/>
    <w:rsid w:val="00D74D56"/>
    <w:rsid w:val="00DD65E1"/>
    <w:rsid w:val="00E018DC"/>
    <w:rsid w:val="00E56EC8"/>
    <w:rsid w:val="00E6283D"/>
    <w:rsid w:val="00EC4FB1"/>
    <w:rsid w:val="00EF6007"/>
    <w:rsid w:val="00F2183D"/>
    <w:rsid w:val="00F228C2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7E8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9E7"/>
  </w:style>
  <w:style w:type="paragraph" w:styleId="Titre1">
    <w:name w:val="heading 1"/>
    <w:basedOn w:val="Normal"/>
    <w:next w:val="Normal"/>
    <w:link w:val="Titre1Car"/>
    <w:uiPriority w:val="9"/>
    <w:qFormat/>
    <w:rsid w:val="006929E7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29E7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2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92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929E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929E7"/>
    <w:rPr>
      <w:sz w:val="20"/>
      <w:szCs w:val="20"/>
    </w:rPr>
  </w:style>
  <w:style w:type="character" w:styleId="Marquenotebasdepage">
    <w:name w:val="footnote reference"/>
    <w:basedOn w:val="Policepardfaut"/>
    <w:semiHidden/>
    <w:rsid w:val="006929E7"/>
    <w:rPr>
      <w:vertAlign w:val="superscript"/>
    </w:rPr>
  </w:style>
  <w:style w:type="table" w:styleId="Grille">
    <w:name w:val="Table Grid"/>
    <w:basedOn w:val="TableauNormal"/>
    <w:uiPriority w:val="59"/>
    <w:rsid w:val="006929E7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6929E7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929E7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929E7"/>
    <w:rPr>
      <w:color w:val="660066"/>
    </w:rPr>
  </w:style>
  <w:style w:type="character" w:customStyle="1" w:styleId="illisible">
    <w:name w:val="illisible"/>
    <w:uiPriority w:val="1"/>
    <w:qFormat/>
    <w:rsid w:val="006929E7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929E7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6929E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29E7"/>
  </w:style>
  <w:style w:type="character" w:customStyle="1" w:styleId="CommentaireCar">
    <w:name w:val="Commentaire Car"/>
    <w:basedOn w:val="Policepardfaut"/>
    <w:link w:val="Commentaire"/>
    <w:uiPriority w:val="99"/>
    <w:semiHidden/>
    <w:rsid w:val="006929E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29E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29E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29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29E7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929E7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929E7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929E7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929E7"/>
    <w:pPr>
      <w:ind w:left="720"/>
      <w:contextualSpacing/>
    </w:pPr>
  </w:style>
  <w:style w:type="paragraph" w:customStyle="1" w:styleId="rubrique">
    <w:name w:val="rubrique"/>
    <w:basedOn w:val="Normal"/>
    <w:qFormat/>
    <w:rsid w:val="006929E7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9E7"/>
  </w:style>
  <w:style w:type="paragraph" w:styleId="Titre1">
    <w:name w:val="heading 1"/>
    <w:basedOn w:val="Normal"/>
    <w:next w:val="Normal"/>
    <w:link w:val="Titre1Car"/>
    <w:uiPriority w:val="9"/>
    <w:qFormat/>
    <w:rsid w:val="006929E7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29E7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29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692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6929E7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6929E7"/>
    <w:rPr>
      <w:sz w:val="20"/>
      <w:szCs w:val="20"/>
    </w:rPr>
  </w:style>
  <w:style w:type="character" w:styleId="Marquenotebasdepage">
    <w:name w:val="footnote reference"/>
    <w:basedOn w:val="Policepardfaut"/>
    <w:semiHidden/>
    <w:rsid w:val="006929E7"/>
    <w:rPr>
      <w:vertAlign w:val="superscript"/>
    </w:rPr>
  </w:style>
  <w:style w:type="table" w:styleId="Grille">
    <w:name w:val="Table Grid"/>
    <w:basedOn w:val="TableauNormal"/>
    <w:uiPriority w:val="59"/>
    <w:rsid w:val="006929E7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6929E7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6929E7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6929E7"/>
    <w:rPr>
      <w:color w:val="660066"/>
    </w:rPr>
  </w:style>
  <w:style w:type="character" w:customStyle="1" w:styleId="illisible">
    <w:name w:val="illisible"/>
    <w:uiPriority w:val="1"/>
    <w:qFormat/>
    <w:rsid w:val="006929E7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6929E7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6929E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929E7"/>
  </w:style>
  <w:style w:type="character" w:customStyle="1" w:styleId="CommentaireCar">
    <w:name w:val="Commentaire Car"/>
    <w:basedOn w:val="Policepardfaut"/>
    <w:link w:val="Commentaire"/>
    <w:uiPriority w:val="99"/>
    <w:semiHidden/>
    <w:rsid w:val="006929E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29E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29E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29E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29E7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6929E7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6929E7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6929E7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6929E7"/>
    <w:pPr>
      <w:ind w:left="720"/>
      <w:contextualSpacing/>
    </w:pPr>
  </w:style>
  <w:style w:type="paragraph" w:customStyle="1" w:styleId="rubrique">
    <w:name w:val="rubrique"/>
    <w:basedOn w:val="Normal"/>
    <w:qFormat/>
    <w:rsid w:val="006929E7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Local\Microsoft\Windows\Temporary%20Internet%20Files\Content.IE5\3609MU8U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904334-0AAD-DE4A-BFCD-AF557E2A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\Users\ONE\AppData\Local\Microsoft\Windows\Temporary Internet Files\Content.IE5\3609MU8U\7.Feuilledestyle_2015-05-14.dotx</Template>
  <TotalTime>1</TotalTime>
  <Pages>2</Pages>
  <Words>464</Words>
  <Characters>2556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Camille Bloomfield</cp:lastModifiedBy>
  <cp:revision>4</cp:revision>
  <dcterms:created xsi:type="dcterms:W3CDTF">2015-11-09T15:49:00Z</dcterms:created>
  <dcterms:modified xsi:type="dcterms:W3CDTF">2015-11-09T17:18:00Z</dcterms:modified>
</cp:coreProperties>
</file>