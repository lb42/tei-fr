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4B168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4B1682">
        <w:fldChar w:fldCharType="separate"/>
      </w:r>
      <w:r w:rsidR="009D3A12">
        <w:rPr>
          <w:noProof/>
        </w:rPr>
        <w:t> </w:t>
      </w:r>
      <w:r w:rsidR="00C973C0">
        <w:rPr>
          <w:noProof/>
        </w:rPr>
        <w:t>10010248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4B1682">
        <w:fldChar w:fldCharType="end"/>
      </w:r>
      <w:bookmarkEnd w:id="0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4B168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4B1682">
        <w:fldChar w:fldCharType="separate"/>
      </w:r>
      <w:r w:rsidR="009D3A12">
        <w:rPr>
          <w:noProof/>
        </w:rPr>
        <w:t> </w:t>
      </w:r>
      <w:r w:rsidR="00C973C0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4B1682">
        <w:fldChar w:fldCharType="end"/>
      </w:r>
      <w:bookmarkEnd w:id="1"/>
      <w:r>
        <w:t xml:space="preserve"> à </w:t>
      </w:r>
      <w:r w:rsidR="004B168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4B1682">
        <w:fldChar w:fldCharType="separate"/>
      </w:r>
      <w:r w:rsidR="009D3A12">
        <w:rPr>
          <w:noProof/>
        </w:rPr>
        <w:t> </w:t>
      </w:r>
      <w:r w:rsidR="00B71A1B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4B1682">
        <w:fldChar w:fldCharType="end"/>
      </w:r>
      <w:bookmarkEnd w:id="2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4B168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4B1682">
        <w:fldChar w:fldCharType="separate"/>
      </w:r>
      <w:r w:rsidR="00BD38A2">
        <w:rPr>
          <w:noProof/>
        </w:rPr>
        <w:t> </w:t>
      </w:r>
      <w:r w:rsidR="00C973C0">
        <w:rPr>
          <w:noProof/>
        </w:rPr>
        <w:t>CV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4B168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4B1682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 w:rsidR="004B1682">
        <w:fldChar w:fldCharType="separate"/>
      </w:r>
      <w:r>
        <w:rPr>
          <w:noProof/>
        </w:rPr>
        <w:t> </w:t>
      </w:r>
      <w:r w:rsidR="00C973C0">
        <w:rPr>
          <w:noProof/>
        </w:rPr>
        <w:t>01/03/1982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4B1682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bookmarkStart w:id="5" w:name="_GoBack"/>
      <w:r w:rsidR="004B1682"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 w:rsidR="00F64379">
        <w:instrText xml:space="preserve"> FORMTEXT </w:instrText>
      </w:r>
      <w:r w:rsidR="004B1682">
        <w:fldChar w:fldCharType="separate"/>
      </w:r>
      <w:r w:rsidR="00F64379">
        <w:rPr>
          <w:noProof/>
        </w:rPr>
        <w:t> </w:t>
      </w:r>
      <w:r w:rsidR="00A977A8">
        <w:rPr>
          <w:noProof/>
        </w:rPr>
        <w:t>chez Isabelle et MB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4B1682">
        <w:fldChar w:fldCharType="end"/>
      </w:r>
      <w:bookmarkEnd w:id="6"/>
      <w:bookmarkEnd w:id="5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4B1682">
        <w:fldChar w:fldCharType="begin">
          <w:ffData>
            <w:name w:val="Text9"/>
            <w:enabled/>
            <w:calcOnExit w:val="0"/>
            <w:textInput/>
          </w:ffData>
        </w:fldChar>
      </w:r>
      <w:bookmarkStart w:id="7" w:name="Text9"/>
      <w:r>
        <w:instrText xml:space="preserve"> FORMTEXT </w:instrText>
      </w:r>
      <w:r w:rsidR="004B168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4B1682">
        <w:fldChar w:fldCharType="end"/>
      </w:r>
      <w:bookmarkEnd w:id="7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4B1682">
        <w:fldChar w:fldCharType="begin">
          <w:ffData>
            <w:name w:val="Text10"/>
            <w:enabled/>
            <w:calcOnExit w:val="0"/>
            <w:textInput/>
          </w:ffData>
        </w:fldChar>
      </w:r>
      <w:bookmarkStart w:id="8" w:name="Text10"/>
      <w:r>
        <w:instrText xml:space="preserve"> FORMTEXT </w:instrText>
      </w:r>
      <w:r w:rsidR="004B168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4B1682">
        <w:fldChar w:fldCharType="end"/>
      </w:r>
      <w:bookmarkEnd w:id="8"/>
    </w:p>
    <w:p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4B1682">
        <w:fldChar w:fldCharType="begin">
          <w:ffData>
            <w:name w:val="Text7"/>
            <w:enabled/>
            <w:calcOnExit w:val="0"/>
            <w:textInput/>
          </w:ffData>
        </w:fldChar>
      </w:r>
      <w:bookmarkStart w:id="9" w:name="Text7"/>
      <w:r w:rsidR="00192BF8">
        <w:instrText xml:space="preserve"> FORMTEXT </w:instrText>
      </w:r>
      <w:r w:rsidR="004B1682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4B1682">
        <w:fldChar w:fldCharType="end"/>
      </w:r>
      <w:bookmarkEnd w:id="9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4B1682"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>
        <w:instrText xml:space="preserve"> FORMTEXT </w:instrText>
      </w:r>
      <w:r w:rsidR="004B168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4B1682">
        <w:fldChar w:fldCharType="end"/>
      </w:r>
      <w:bookmarkEnd w:id="10"/>
    </w:p>
    <w:p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4B1682"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>
        <w:instrText xml:space="preserve"> FORMTEXT </w:instrText>
      </w:r>
      <w:r w:rsidR="004B1682">
        <w:fldChar w:fldCharType="separate"/>
      </w:r>
      <w:r>
        <w:rPr>
          <w:noProof/>
        </w:rPr>
        <w:t> </w:t>
      </w:r>
      <w:r w:rsidR="00F54470">
        <w:rPr>
          <w:noProof/>
        </w:rPr>
        <w:t>PF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4B1682">
        <w:fldChar w:fldCharType="end"/>
      </w:r>
      <w:bookmarkEnd w:id="11"/>
    </w:p>
    <w:p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4B1682"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7F61C9">
        <w:instrText xml:space="preserve"> FORMTEXT </w:instrText>
      </w:r>
      <w:r w:rsidR="004B1682">
        <w:fldChar w:fldCharType="separate"/>
      </w:r>
      <w:r w:rsidR="007F61C9">
        <w:rPr>
          <w:noProof/>
        </w:rPr>
        <w:t> </w:t>
      </w:r>
      <w:r w:rsidR="00B71A1B">
        <w:rPr>
          <w:noProof/>
        </w:rPr>
        <w:t>XX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4B1682">
        <w:fldChar w:fldCharType="end"/>
      </w:r>
      <w:bookmarkEnd w:id="12"/>
    </w:p>
    <w:p w:rsidR="000D6D29" w:rsidRDefault="000D6D29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C973C0" w:rsidRDefault="00C973C0" w:rsidP="00FF130D">
      <w:pPr>
        <w:pStyle w:val="incipit"/>
      </w:pPr>
      <w:r>
        <w:t>Le lundi 1</w:t>
      </w:r>
      <w:r w:rsidRPr="0046306E">
        <w:rPr>
          <w:vertAlign w:val="superscript"/>
        </w:rPr>
        <w:t>er</w:t>
      </w:r>
      <w:r>
        <w:t xml:space="preserve"> mars 82</w:t>
      </w:r>
    </w:p>
    <w:p w:rsidR="00C973C0" w:rsidRDefault="00C973C0" w:rsidP="00C973C0">
      <w:r>
        <w:t>Oulipiens,</w:t>
      </w:r>
    </w:p>
    <w:p w:rsidR="00C973C0" w:rsidRDefault="00C973C0" w:rsidP="00C973C0">
      <w:r>
        <w:t xml:space="preserve">L’ouvroir se réunira le 12 mars prochain (un vendredi) chez </w:t>
      </w:r>
      <w:r w:rsidRPr="00FF130D">
        <w:rPr>
          <w:rStyle w:val="personne"/>
        </w:rPr>
        <w:t>Isabelle</w:t>
      </w:r>
      <w:r>
        <w:t xml:space="preserve"> et </w:t>
      </w:r>
      <w:r w:rsidRPr="00FF130D">
        <w:rPr>
          <w:rStyle w:val="personne"/>
        </w:rPr>
        <w:t>Marcel BENABOU</w:t>
      </w:r>
      <w:r>
        <w:t xml:space="preserve">, 48 rue du capitaine Marchal 75020 Paris (361.40.39) à 11h30. Notre invité d’honneur (sous réserves) sera Monsieur </w:t>
      </w:r>
      <w:r w:rsidRPr="00FF130D">
        <w:rPr>
          <w:rStyle w:val="personne"/>
        </w:rPr>
        <w:t>COUMET</w:t>
      </w:r>
      <w:r>
        <w:t>.</w:t>
      </w:r>
    </w:p>
    <w:p w:rsidR="00C973C0" w:rsidRDefault="00C973C0" w:rsidP="00C973C0">
      <w:r>
        <w:t xml:space="preserve">Nous ferons un bilan du </w:t>
      </w:r>
      <w:r w:rsidRPr="00FF130D">
        <w:rPr>
          <w:rStyle w:val="manifestation"/>
        </w:rPr>
        <w:t xml:space="preserve">stage </w:t>
      </w:r>
      <w:proofErr w:type="spellStart"/>
      <w:r w:rsidRPr="00FF130D">
        <w:rPr>
          <w:rStyle w:val="manifestation"/>
        </w:rPr>
        <w:t>Oulipo</w:t>
      </w:r>
      <w:proofErr w:type="spellEnd"/>
      <w:r w:rsidRPr="00FF130D">
        <w:rPr>
          <w:rStyle w:val="manifestation"/>
        </w:rPr>
        <w:t>-Amiens</w:t>
      </w:r>
      <w:r>
        <w:t xml:space="preserve"> et nous profiterons de cette occasion pour parler des stages en général.</w:t>
      </w:r>
    </w:p>
    <w:p w:rsidR="00C973C0" w:rsidRDefault="00C973C0" w:rsidP="00C973C0">
      <w:r>
        <w:t xml:space="preserve">N’oubliez pas qu’à l’issue de cette réunion nous nous rendrons à la séance de signature organisée par la librairie </w:t>
      </w:r>
      <w:r w:rsidRPr="00FF130D">
        <w:rPr>
          <w:rStyle w:val="organisation"/>
        </w:rPr>
        <w:t>Le Millefeuille</w:t>
      </w:r>
      <w:r>
        <w:t xml:space="preserve"> à l’occasion de la sortie de nos nombreux ouvrages…</w:t>
      </w:r>
    </w:p>
    <w:p w:rsidR="00C973C0" w:rsidRDefault="00C973C0" w:rsidP="00C973C0">
      <w:r>
        <w:t>Amitiés oulipiennes,</w:t>
      </w:r>
    </w:p>
    <w:p w:rsidR="00C973C0" w:rsidRPr="00FF130D" w:rsidRDefault="00C973C0" w:rsidP="00C973C0">
      <w:pPr>
        <w:rPr>
          <w:rStyle w:val="personne"/>
        </w:rPr>
      </w:pPr>
      <w:r w:rsidRPr="00FF130D">
        <w:rPr>
          <w:rStyle w:val="personne"/>
        </w:rPr>
        <w:t xml:space="preserve">Paul </w:t>
      </w:r>
      <w:proofErr w:type="spellStart"/>
      <w:r w:rsidRPr="00FF130D">
        <w:rPr>
          <w:rStyle w:val="personne"/>
        </w:rPr>
        <w:t>Fournel</w:t>
      </w:r>
      <w:proofErr w:type="spellEnd"/>
    </w:p>
    <w:p w:rsidR="00C973C0" w:rsidRDefault="00F54470" w:rsidP="00C973C0">
      <w:proofErr w:type="gramStart"/>
      <w:r>
        <w:t>u</w:t>
      </w:r>
      <w:r w:rsidR="00C973C0">
        <w:t>n</w:t>
      </w:r>
      <w:proofErr w:type="gramEnd"/>
      <w:r w:rsidR="00C973C0">
        <w:t xml:space="preserve"> secrétaire</w:t>
      </w:r>
    </w:p>
    <w:p w:rsidR="001E637C" w:rsidRPr="005C5953" w:rsidRDefault="001E637C" w:rsidP="00C973C0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48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2210"/>
    <w:rsid w:val="00305C3B"/>
    <w:rsid w:val="00316638"/>
    <w:rsid w:val="00321541"/>
    <w:rsid w:val="00335E53"/>
    <w:rsid w:val="003444FF"/>
    <w:rsid w:val="003D570D"/>
    <w:rsid w:val="00430E93"/>
    <w:rsid w:val="00480374"/>
    <w:rsid w:val="004A64BF"/>
    <w:rsid w:val="004B1682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6D087C"/>
    <w:rsid w:val="00722EF0"/>
    <w:rsid w:val="00737EEE"/>
    <w:rsid w:val="007468C6"/>
    <w:rsid w:val="00757140"/>
    <w:rsid w:val="00783CA9"/>
    <w:rsid w:val="00796425"/>
    <w:rsid w:val="007A541D"/>
    <w:rsid w:val="007F61C9"/>
    <w:rsid w:val="00832348"/>
    <w:rsid w:val="00832DDF"/>
    <w:rsid w:val="00834493"/>
    <w:rsid w:val="008658B3"/>
    <w:rsid w:val="0089545B"/>
    <w:rsid w:val="009D3A12"/>
    <w:rsid w:val="009E7A7C"/>
    <w:rsid w:val="00A20568"/>
    <w:rsid w:val="00A45209"/>
    <w:rsid w:val="00A841D9"/>
    <w:rsid w:val="00A8760F"/>
    <w:rsid w:val="00A977A8"/>
    <w:rsid w:val="00AF5BBC"/>
    <w:rsid w:val="00B40D2C"/>
    <w:rsid w:val="00B45BF4"/>
    <w:rsid w:val="00B71A1B"/>
    <w:rsid w:val="00BD38A2"/>
    <w:rsid w:val="00BD4EF4"/>
    <w:rsid w:val="00BF1B54"/>
    <w:rsid w:val="00C73CFA"/>
    <w:rsid w:val="00C973C0"/>
    <w:rsid w:val="00D06BBA"/>
    <w:rsid w:val="00D168D5"/>
    <w:rsid w:val="00D74D56"/>
    <w:rsid w:val="00DD5C8E"/>
    <w:rsid w:val="00E018DC"/>
    <w:rsid w:val="00E6283D"/>
    <w:rsid w:val="00EC4FB1"/>
    <w:rsid w:val="00F2183D"/>
    <w:rsid w:val="00F45520"/>
    <w:rsid w:val="00F54470"/>
    <w:rsid w:val="00F64379"/>
    <w:rsid w:val="00F76824"/>
    <w:rsid w:val="00FC7495"/>
    <w:rsid w:val="00FF130D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470"/>
  </w:style>
  <w:style w:type="paragraph" w:styleId="Titre1">
    <w:name w:val="heading 1"/>
    <w:basedOn w:val="Normal"/>
    <w:next w:val="Normal"/>
    <w:link w:val="Titre1Car"/>
    <w:uiPriority w:val="9"/>
    <w:qFormat/>
    <w:rsid w:val="00F54470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4470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44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544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F5447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F54470"/>
    <w:rPr>
      <w:sz w:val="20"/>
      <w:szCs w:val="20"/>
    </w:rPr>
  </w:style>
  <w:style w:type="character" w:styleId="Appelnotedebasdep">
    <w:name w:val="footnote reference"/>
    <w:basedOn w:val="Policepardfaut"/>
    <w:semiHidden/>
    <w:rsid w:val="00F54470"/>
    <w:rPr>
      <w:vertAlign w:val="superscript"/>
    </w:rPr>
  </w:style>
  <w:style w:type="table" w:styleId="Grilledutableau">
    <w:name w:val="Table Grid"/>
    <w:basedOn w:val="TableauNormal"/>
    <w:uiPriority w:val="59"/>
    <w:rsid w:val="00F54470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F54470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F54470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F54470"/>
    <w:rPr>
      <w:color w:val="660066"/>
    </w:rPr>
  </w:style>
  <w:style w:type="character" w:customStyle="1" w:styleId="illisible">
    <w:name w:val="illisible"/>
    <w:uiPriority w:val="1"/>
    <w:qFormat/>
    <w:rsid w:val="00F54470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F54470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F5447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54470"/>
  </w:style>
  <w:style w:type="character" w:customStyle="1" w:styleId="CommentaireCar">
    <w:name w:val="Commentaire Car"/>
    <w:basedOn w:val="Policepardfaut"/>
    <w:link w:val="Commentaire"/>
    <w:uiPriority w:val="99"/>
    <w:semiHidden/>
    <w:rsid w:val="00F54470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5447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5447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447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4470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F54470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F54470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F54470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F54470"/>
    <w:pPr>
      <w:ind w:left="720"/>
      <w:contextualSpacing/>
    </w:pPr>
  </w:style>
  <w:style w:type="paragraph" w:customStyle="1" w:styleId="rubrique">
    <w:name w:val="rubrique"/>
    <w:basedOn w:val="Normal"/>
    <w:qFormat/>
    <w:rsid w:val="00F54470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470"/>
  </w:style>
  <w:style w:type="paragraph" w:styleId="Titre1">
    <w:name w:val="heading 1"/>
    <w:basedOn w:val="Normal"/>
    <w:next w:val="Normal"/>
    <w:link w:val="Titre1Car"/>
    <w:uiPriority w:val="9"/>
    <w:qFormat/>
    <w:rsid w:val="00F54470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4470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44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544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F5447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F54470"/>
    <w:rPr>
      <w:sz w:val="20"/>
      <w:szCs w:val="20"/>
    </w:rPr>
  </w:style>
  <w:style w:type="character" w:styleId="Appelnotedebasdep">
    <w:name w:val="footnote reference"/>
    <w:basedOn w:val="Policepardfaut"/>
    <w:semiHidden/>
    <w:rsid w:val="00F54470"/>
    <w:rPr>
      <w:vertAlign w:val="superscript"/>
    </w:rPr>
  </w:style>
  <w:style w:type="table" w:styleId="Grilledutableau">
    <w:name w:val="Table Grid"/>
    <w:basedOn w:val="TableauNormal"/>
    <w:uiPriority w:val="59"/>
    <w:rsid w:val="00F54470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F54470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F54470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F54470"/>
    <w:rPr>
      <w:color w:val="660066"/>
    </w:rPr>
  </w:style>
  <w:style w:type="character" w:customStyle="1" w:styleId="illisible">
    <w:name w:val="illisible"/>
    <w:uiPriority w:val="1"/>
    <w:qFormat/>
    <w:rsid w:val="00F54470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F54470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F5447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54470"/>
  </w:style>
  <w:style w:type="character" w:customStyle="1" w:styleId="CommentaireCar">
    <w:name w:val="Commentaire Car"/>
    <w:basedOn w:val="Policepardfaut"/>
    <w:link w:val="Commentaire"/>
    <w:uiPriority w:val="99"/>
    <w:semiHidden/>
    <w:rsid w:val="00F54470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5447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5447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447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4470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F54470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F54470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F54470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F54470"/>
    <w:pPr>
      <w:ind w:left="720"/>
      <w:contextualSpacing/>
    </w:pPr>
  </w:style>
  <w:style w:type="paragraph" w:customStyle="1" w:styleId="rubrique">
    <w:name w:val="rubrique"/>
    <w:basedOn w:val="Normal"/>
    <w:qFormat/>
    <w:rsid w:val="00F54470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E\AppData\Local\Microsoft\Windows\Temporary%20Internet%20Files\Content.IE5\3609MU8U\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6EA396-2623-438A-9325-002C6B4DD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</Template>
  <TotalTime>0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utilisateur-p3</cp:lastModifiedBy>
  <cp:revision>2</cp:revision>
  <dcterms:created xsi:type="dcterms:W3CDTF">2015-11-09T15:48:00Z</dcterms:created>
  <dcterms:modified xsi:type="dcterms:W3CDTF">2015-11-09T15:48:00Z</dcterms:modified>
</cp:coreProperties>
</file>