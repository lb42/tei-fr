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EF04D9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EF04D9">
        <w:fldChar w:fldCharType="separate"/>
      </w:r>
      <w:r w:rsidR="009D3A12">
        <w:rPr>
          <w:noProof/>
        </w:rPr>
        <w:t> </w:t>
      </w:r>
      <w:r w:rsidR="00A15A70">
        <w:rPr>
          <w:noProof/>
        </w:rPr>
        <w:t>10010249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EF04D9">
        <w:fldChar w:fldCharType="end"/>
      </w:r>
      <w:bookmarkEnd w:id="0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EF04D9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EF04D9">
        <w:fldChar w:fldCharType="separate"/>
      </w:r>
      <w:r w:rsidR="009D3A12">
        <w:rPr>
          <w:noProof/>
        </w:rPr>
        <w:t> </w:t>
      </w:r>
      <w:r w:rsidR="00A15A70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EF04D9">
        <w:fldChar w:fldCharType="end"/>
      </w:r>
      <w:bookmarkEnd w:id="1"/>
      <w:r>
        <w:t xml:space="preserve"> à </w:t>
      </w:r>
      <w:r w:rsidR="00EF04D9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EF04D9">
        <w:fldChar w:fldCharType="separate"/>
      </w:r>
      <w:r w:rsidR="009D3A12">
        <w:rPr>
          <w:noProof/>
        </w:rPr>
        <w:t> </w:t>
      </w:r>
      <w:r w:rsidR="00277950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EF04D9">
        <w:fldChar w:fldCharType="end"/>
      </w:r>
      <w:bookmarkEnd w:id="2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EF04D9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EF04D9">
        <w:fldChar w:fldCharType="separate"/>
      </w:r>
      <w:r w:rsidR="00BD38A2">
        <w:rPr>
          <w:noProof/>
        </w:rPr>
        <w:t> </w:t>
      </w:r>
      <w:r w:rsidR="00A15A70">
        <w:rPr>
          <w:noProof/>
        </w:rPr>
        <w:t>CV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EF04D9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EF04D9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 w:rsidR="00EF04D9">
        <w:fldChar w:fldCharType="separate"/>
      </w:r>
      <w:r>
        <w:rPr>
          <w:noProof/>
        </w:rPr>
        <w:t> </w:t>
      </w:r>
      <w:r w:rsidR="00A15A70">
        <w:rPr>
          <w:noProof/>
        </w:rPr>
        <w:t>08/04/1982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EF04D9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EF04D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EF04D9">
        <w:fldChar w:fldCharType="separate"/>
      </w:r>
      <w:r w:rsidR="00F64379">
        <w:rPr>
          <w:noProof/>
        </w:rPr>
        <w:t> </w:t>
      </w:r>
      <w:r w:rsidR="00D958E1">
        <w:rPr>
          <w:noProof/>
        </w:rPr>
        <w:t>chez PF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EF04D9">
        <w:fldChar w:fldCharType="end"/>
      </w:r>
      <w:bookmarkEnd w:id="5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EF04D9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EF04D9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EF04D9">
        <w:fldChar w:fldCharType="end"/>
      </w:r>
      <w:bookmarkEnd w:id="6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EF04D9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EF04D9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EF04D9">
        <w:fldChar w:fldCharType="end"/>
      </w:r>
      <w:bookmarkEnd w:id="7"/>
    </w:p>
    <w:p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EF04D9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EF04D9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EF04D9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EF04D9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EF04D9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EF04D9">
        <w:fldChar w:fldCharType="end"/>
      </w:r>
      <w:bookmarkEnd w:id="9"/>
    </w:p>
    <w:p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EF04D9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EF04D9">
        <w:fldChar w:fldCharType="separate"/>
      </w:r>
      <w:r>
        <w:rPr>
          <w:noProof/>
        </w:rPr>
        <w:t> </w:t>
      </w:r>
      <w:r w:rsidR="00245034">
        <w:rPr>
          <w:noProof/>
        </w:rPr>
        <w:t>PF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EF04D9">
        <w:fldChar w:fldCharType="end"/>
      </w:r>
      <w:bookmarkEnd w:id="10"/>
    </w:p>
    <w:p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EF04D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EF04D9">
        <w:fldChar w:fldCharType="separate"/>
      </w:r>
      <w:r w:rsidR="007F61C9">
        <w:rPr>
          <w:noProof/>
        </w:rPr>
        <w:t> </w:t>
      </w:r>
      <w:r w:rsidR="00277950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EF04D9">
        <w:fldChar w:fldCharType="end"/>
      </w:r>
      <w:bookmarkStart w:id="12" w:name="_GoBack"/>
      <w:bookmarkEnd w:id="11"/>
      <w:bookmarkEnd w:id="12"/>
    </w:p>
    <w:p w:rsidR="000D6D29" w:rsidRDefault="000D6D29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A15A70" w:rsidRDefault="00A15A70" w:rsidP="00FF692B">
      <w:pPr>
        <w:pStyle w:val="incipit"/>
      </w:pPr>
      <w:r>
        <w:t>Le 8 IV 82</w:t>
      </w:r>
    </w:p>
    <w:p w:rsidR="00A15A70" w:rsidRDefault="00A15A70" w:rsidP="00A15A70">
      <w:r>
        <w:t>Chers oulipiens,</w:t>
      </w:r>
    </w:p>
    <w:p w:rsidR="00A15A70" w:rsidRDefault="00A15A70" w:rsidP="00A15A70">
      <w:r>
        <w:t xml:space="preserve">La prochaine réunion de l’ouvroir aura lieu le vendredi 23 avril 82 chez </w:t>
      </w:r>
      <w:r w:rsidRPr="00FF692B">
        <w:rPr>
          <w:rStyle w:val="personne"/>
        </w:rPr>
        <w:t xml:space="preserve">Paul </w:t>
      </w:r>
      <w:proofErr w:type="spellStart"/>
      <w:r w:rsidRPr="00FF692B">
        <w:rPr>
          <w:rStyle w:val="personne"/>
        </w:rPr>
        <w:t>Fournel</w:t>
      </w:r>
      <w:proofErr w:type="spellEnd"/>
      <w:r>
        <w:t xml:space="preserve"> 48 rue de l’abbé Groult 75015 Paris (5317765). Notre invité d’honneur sera, en principe, M. </w:t>
      </w:r>
      <w:proofErr w:type="spellStart"/>
      <w:r w:rsidRPr="00FF692B">
        <w:rPr>
          <w:rStyle w:val="personne"/>
        </w:rPr>
        <w:t>Coumet</w:t>
      </w:r>
      <w:proofErr w:type="spellEnd"/>
      <w:r>
        <w:t xml:space="preserve">. La réunion commencera à 11h30 et l’on y parlera, entre autres choses, du </w:t>
      </w:r>
      <w:r w:rsidRPr="00FF692B">
        <w:rPr>
          <w:rStyle w:val="manifestation"/>
        </w:rPr>
        <w:t>stage de Villeneuve</w:t>
      </w:r>
      <w:r>
        <w:t>.</w:t>
      </w:r>
    </w:p>
    <w:p w:rsidR="00A15A70" w:rsidRDefault="00A15A70" w:rsidP="00A15A70">
      <w:r>
        <w:t xml:space="preserve">Je vous signale également que Madame </w:t>
      </w:r>
      <w:r w:rsidRPr="00FF692B">
        <w:rPr>
          <w:rStyle w:val="personne"/>
        </w:rPr>
        <w:t>DRIVET</w:t>
      </w:r>
      <w:r>
        <w:t xml:space="preserve"> a organisé une très jolie exposition « </w:t>
      </w:r>
      <w:r w:rsidRPr="00FF692B">
        <w:rPr>
          <w:rStyle w:val="manifestation"/>
        </w:rPr>
        <w:t>Perec-</w:t>
      </w:r>
      <w:proofErr w:type="spellStart"/>
      <w:r w:rsidRPr="00FF692B">
        <w:rPr>
          <w:rStyle w:val="manifestation"/>
        </w:rPr>
        <w:t>oulipo</w:t>
      </w:r>
      <w:proofErr w:type="spellEnd"/>
      <w:r w:rsidRPr="00FF692B">
        <w:rPr>
          <w:rStyle w:val="manifestation"/>
        </w:rPr>
        <w:t>-Queneau</w:t>
      </w:r>
      <w:r>
        <w:t xml:space="preserve"> » à la librairie </w:t>
      </w:r>
      <w:r w:rsidRPr="00FF692B">
        <w:rPr>
          <w:rStyle w:val="organisation"/>
        </w:rPr>
        <w:t>Flammarion-Galaxie</w:t>
      </w:r>
      <w:r>
        <w:t xml:space="preserve"> (centre commercial Galaxie, place d’Italie). Elle a réuni (en partie grâce à </w:t>
      </w:r>
      <w:proofErr w:type="spellStart"/>
      <w:r w:rsidRPr="00FF692B">
        <w:rPr>
          <w:rStyle w:val="personne"/>
        </w:rPr>
        <w:t>Rameil</w:t>
      </w:r>
      <w:proofErr w:type="spellEnd"/>
      <w:r>
        <w:t>) de très belles photos et un très grand nombre des ouvrages des membres de l’</w:t>
      </w:r>
      <w:proofErr w:type="spellStart"/>
      <w:r>
        <w:t>oulipo</w:t>
      </w:r>
      <w:proofErr w:type="spellEnd"/>
      <w:r>
        <w:t xml:space="preserve"> (y compris ceux que l’on a bien du mal à trouver comme </w:t>
      </w:r>
      <w:r w:rsidRPr="00FF692B">
        <w:rPr>
          <w:rStyle w:val="titre"/>
        </w:rPr>
        <w:t>Les grands courants</w:t>
      </w:r>
      <w:r>
        <w:t xml:space="preserve"> de </w:t>
      </w:r>
      <w:r w:rsidRPr="00FF692B">
        <w:rPr>
          <w:rStyle w:val="personne"/>
        </w:rPr>
        <w:t>FLL</w:t>
      </w:r>
      <w:r>
        <w:t xml:space="preserve">). Elle souhaiterait faire une </w:t>
      </w:r>
      <w:r w:rsidRPr="00FF692B">
        <w:rPr>
          <w:rStyle w:val="manifestation"/>
        </w:rPr>
        <w:t>rencontre-signature</w:t>
      </w:r>
      <w:r>
        <w:t xml:space="preserve"> le samedi 24 vers 14h30-15h. Pensez donc à retenir le début de votre samedi après-midi et parlez de cette expo autour de vous. Merci pour elle, merci pour vous.</w:t>
      </w:r>
    </w:p>
    <w:p w:rsidR="00A15A70" w:rsidRDefault="00A15A70" w:rsidP="00A15A70">
      <w:r>
        <w:t>Au vendredi 23</w:t>
      </w:r>
    </w:p>
    <w:p w:rsidR="00A15A70" w:rsidRDefault="00A15A70" w:rsidP="00A15A70">
      <w:proofErr w:type="spellStart"/>
      <w:r>
        <w:t>Oulipotement</w:t>
      </w:r>
      <w:proofErr w:type="spellEnd"/>
      <w:r>
        <w:t>,</w:t>
      </w:r>
    </w:p>
    <w:p w:rsidR="00A15A70" w:rsidRPr="00FF692B" w:rsidRDefault="00A15A70" w:rsidP="00A15A70">
      <w:pPr>
        <w:rPr>
          <w:rStyle w:val="personne"/>
        </w:rPr>
      </w:pPr>
      <w:r w:rsidRPr="00FF692B">
        <w:rPr>
          <w:rStyle w:val="personne"/>
        </w:rPr>
        <w:t xml:space="preserve">Paul </w:t>
      </w:r>
      <w:proofErr w:type="spellStart"/>
      <w:r w:rsidRPr="00FF692B">
        <w:rPr>
          <w:rStyle w:val="personne"/>
        </w:rPr>
        <w:t>Fournel</w:t>
      </w:r>
      <w:proofErr w:type="spellEnd"/>
    </w:p>
    <w:p w:rsidR="00A15A70" w:rsidRDefault="00245034" w:rsidP="00A15A70">
      <w:proofErr w:type="gramStart"/>
      <w:r>
        <w:t>u</w:t>
      </w:r>
      <w:r w:rsidR="00A15A70">
        <w:t>n</w:t>
      </w:r>
      <w:proofErr w:type="gramEnd"/>
      <w:r w:rsidR="00A15A70">
        <w:t xml:space="preserve"> secrétaire</w:t>
      </w:r>
    </w:p>
    <w:p w:rsidR="001E637C" w:rsidRPr="005C5953" w:rsidRDefault="001E637C" w:rsidP="00A15A70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48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45034"/>
    <w:rsid w:val="002511D0"/>
    <w:rsid w:val="00276EF6"/>
    <w:rsid w:val="00277950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4E2756"/>
    <w:rsid w:val="00503B57"/>
    <w:rsid w:val="00561535"/>
    <w:rsid w:val="00567BAA"/>
    <w:rsid w:val="005821A2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B5C"/>
    <w:rsid w:val="00737EEE"/>
    <w:rsid w:val="007468C6"/>
    <w:rsid w:val="00757140"/>
    <w:rsid w:val="00783CA9"/>
    <w:rsid w:val="00796425"/>
    <w:rsid w:val="007A541D"/>
    <w:rsid w:val="007F61C9"/>
    <w:rsid w:val="00832348"/>
    <w:rsid w:val="00832DDF"/>
    <w:rsid w:val="00834493"/>
    <w:rsid w:val="008658B3"/>
    <w:rsid w:val="0089545B"/>
    <w:rsid w:val="008F4C13"/>
    <w:rsid w:val="009D3A12"/>
    <w:rsid w:val="009E7A7C"/>
    <w:rsid w:val="00A15A70"/>
    <w:rsid w:val="00A20568"/>
    <w:rsid w:val="00A45209"/>
    <w:rsid w:val="00A841D9"/>
    <w:rsid w:val="00AF5BBC"/>
    <w:rsid w:val="00B40D2C"/>
    <w:rsid w:val="00B45BF4"/>
    <w:rsid w:val="00BD38A2"/>
    <w:rsid w:val="00BD4EF4"/>
    <w:rsid w:val="00BF1B54"/>
    <w:rsid w:val="00C73CFA"/>
    <w:rsid w:val="00D06BBA"/>
    <w:rsid w:val="00D168D5"/>
    <w:rsid w:val="00D74D56"/>
    <w:rsid w:val="00D86910"/>
    <w:rsid w:val="00D958E1"/>
    <w:rsid w:val="00E018DC"/>
    <w:rsid w:val="00E6283D"/>
    <w:rsid w:val="00EC4FB1"/>
    <w:rsid w:val="00EF04D9"/>
    <w:rsid w:val="00F2183D"/>
    <w:rsid w:val="00F45520"/>
    <w:rsid w:val="00F64379"/>
    <w:rsid w:val="00F76824"/>
    <w:rsid w:val="00FC7495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034"/>
  </w:style>
  <w:style w:type="paragraph" w:styleId="Titre1">
    <w:name w:val="heading 1"/>
    <w:basedOn w:val="Normal"/>
    <w:next w:val="Normal"/>
    <w:link w:val="Titre1Car"/>
    <w:uiPriority w:val="9"/>
    <w:qFormat/>
    <w:rsid w:val="00245034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5034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50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450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24503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45034"/>
    <w:rPr>
      <w:sz w:val="20"/>
      <w:szCs w:val="20"/>
    </w:rPr>
  </w:style>
  <w:style w:type="character" w:styleId="Appelnotedebasdep">
    <w:name w:val="footnote reference"/>
    <w:basedOn w:val="Policepardfaut"/>
    <w:semiHidden/>
    <w:rsid w:val="00245034"/>
    <w:rPr>
      <w:vertAlign w:val="superscript"/>
    </w:rPr>
  </w:style>
  <w:style w:type="table" w:styleId="Grilledutableau">
    <w:name w:val="Table Grid"/>
    <w:basedOn w:val="TableauNormal"/>
    <w:uiPriority w:val="59"/>
    <w:rsid w:val="00245034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245034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245034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245034"/>
    <w:rPr>
      <w:color w:val="660066"/>
    </w:rPr>
  </w:style>
  <w:style w:type="character" w:customStyle="1" w:styleId="illisible">
    <w:name w:val="illisible"/>
    <w:uiPriority w:val="1"/>
    <w:qFormat/>
    <w:rsid w:val="00245034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245034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24503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45034"/>
  </w:style>
  <w:style w:type="character" w:customStyle="1" w:styleId="CommentaireCar">
    <w:name w:val="Commentaire Car"/>
    <w:basedOn w:val="Policepardfaut"/>
    <w:link w:val="Commentaire"/>
    <w:uiPriority w:val="99"/>
    <w:semiHidden/>
    <w:rsid w:val="0024503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4503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4503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503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5034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245034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245034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24503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245034"/>
    <w:pPr>
      <w:ind w:left="720"/>
      <w:contextualSpacing/>
    </w:pPr>
  </w:style>
  <w:style w:type="paragraph" w:customStyle="1" w:styleId="rubrique">
    <w:name w:val="rubrique"/>
    <w:basedOn w:val="Normal"/>
    <w:qFormat/>
    <w:rsid w:val="00245034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034"/>
  </w:style>
  <w:style w:type="paragraph" w:styleId="Titre1">
    <w:name w:val="heading 1"/>
    <w:basedOn w:val="Normal"/>
    <w:next w:val="Normal"/>
    <w:link w:val="Titre1Car"/>
    <w:uiPriority w:val="9"/>
    <w:qFormat/>
    <w:rsid w:val="00245034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5034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50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450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24503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45034"/>
    <w:rPr>
      <w:sz w:val="20"/>
      <w:szCs w:val="20"/>
    </w:rPr>
  </w:style>
  <w:style w:type="character" w:styleId="Appelnotedebasdep">
    <w:name w:val="footnote reference"/>
    <w:basedOn w:val="Policepardfaut"/>
    <w:semiHidden/>
    <w:rsid w:val="00245034"/>
    <w:rPr>
      <w:vertAlign w:val="superscript"/>
    </w:rPr>
  </w:style>
  <w:style w:type="table" w:styleId="Grilledutableau">
    <w:name w:val="Table Grid"/>
    <w:basedOn w:val="TableauNormal"/>
    <w:uiPriority w:val="59"/>
    <w:rsid w:val="00245034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245034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245034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245034"/>
    <w:rPr>
      <w:color w:val="660066"/>
    </w:rPr>
  </w:style>
  <w:style w:type="character" w:customStyle="1" w:styleId="illisible">
    <w:name w:val="illisible"/>
    <w:uiPriority w:val="1"/>
    <w:qFormat/>
    <w:rsid w:val="00245034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245034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24503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45034"/>
  </w:style>
  <w:style w:type="character" w:customStyle="1" w:styleId="CommentaireCar">
    <w:name w:val="Commentaire Car"/>
    <w:basedOn w:val="Policepardfaut"/>
    <w:link w:val="Commentaire"/>
    <w:uiPriority w:val="99"/>
    <w:semiHidden/>
    <w:rsid w:val="0024503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4503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4503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503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5034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245034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245034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24503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245034"/>
    <w:pPr>
      <w:ind w:left="720"/>
      <w:contextualSpacing/>
    </w:pPr>
  </w:style>
  <w:style w:type="paragraph" w:customStyle="1" w:styleId="rubrique">
    <w:name w:val="rubrique"/>
    <w:basedOn w:val="Normal"/>
    <w:qFormat/>
    <w:rsid w:val="00245034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E\AppData\Local\Microsoft\Windows\Temporary%20Internet%20Files\Content.IE5\3609MU8U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A44A6A-209B-4A7A-B7B5-D35CBED28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</Template>
  <TotalTime>0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utilisateur-p3</cp:lastModifiedBy>
  <cp:revision>2</cp:revision>
  <dcterms:created xsi:type="dcterms:W3CDTF">2015-11-09T15:50:00Z</dcterms:created>
  <dcterms:modified xsi:type="dcterms:W3CDTF">2015-11-09T15:50:00Z</dcterms:modified>
</cp:coreProperties>
</file>