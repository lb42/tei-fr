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EEA1B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4D1AE0">
        <w:fldChar w:fldCharType="begin">
          <w:ffData>
            <w:name w:val="Text1"/>
            <w:enabled/>
            <w:calcOnExit w:val="0"/>
            <w:textInput>
              <w:type w:val="number"/>
              <w:default w:val="10010179"/>
            </w:textInput>
          </w:ffData>
        </w:fldChar>
      </w:r>
      <w:bookmarkStart w:id="0" w:name="Text1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10010179</w:t>
      </w:r>
      <w:r w:rsidR="004D1AE0">
        <w:fldChar w:fldCharType="end"/>
      </w:r>
      <w:bookmarkEnd w:id="0"/>
    </w:p>
    <w:p w14:paraId="12E7D2AC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4D1AE0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1</w:t>
      </w:r>
      <w:r w:rsidR="004D1AE0">
        <w:fldChar w:fldCharType="end"/>
      </w:r>
      <w:bookmarkEnd w:id="1"/>
      <w:r>
        <w:t xml:space="preserve"> à </w:t>
      </w:r>
      <w:r w:rsidR="004D1AE0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1</w:t>
      </w:r>
      <w:r w:rsidR="004D1AE0">
        <w:fldChar w:fldCharType="end"/>
      </w:r>
      <w:bookmarkEnd w:id="2"/>
    </w:p>
    <w:p w14:paraId="6289C13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9C52AD3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4D1AE0">
        <w:fldChar w:fldCharType="begin">
          <w:ffData>
            <w:name w:val="Text13"/>
            <w:enabled/>
            <w:calcOnExit w:val="0"/>
            <w:textInput>
              <w:default w:val="Convocation"/>
            </w:textInput>
          </w:ffData>
        </w:fldChar>
      </w:r>
      <w:bookmarkStart w:id="3" w:name="Text13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Convocation</w:t>
      </w:r>
      <w:r w:rsidR="004D1AE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7C08B910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4D1AE0">
        <w:fldChar w:fldCharType="begin">
          <w:ffData>
            <w:name w:val="Text4"/>
            <w:enabled/>
            <w:calcOnExit w:val="0"/>
            <w:textInput>
              <w:type w:val="date"/>
              <w:default w:val="25/11/1975"/>
              <w:format w:val="dd/MM/yyyy"/>
            </w:textInput>
          </w:ffData>
        </w:fldChar>
      </w:r>
      <w:bookmarkStart w:id="4" w:name="Text4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25/11/1975</w:t>
      </w:r>
      <w:r w:rsidR="004D1AE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75B0A7E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4D1AE0">
        <w:fldChar w:fldCharType="begin">
          <w:ffData>
            <w:name w:val="Text6"/>
            <w:enabled/>
            <w:calcOnExit w:val="0"/>
            <w:textInput>
              <w:default w:val="Boulogne-sur-Seine"/>
            </w:textInput>
          </w:ffData>
        </w:fldChar>
      </w:r>
      <w:bookmarkStart w:id="5" w:name="Text6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Boulogne-sur-Seine</w:t>
      </w:r>
      <w:r w:rsidR="004D1AE0">
        <w:fldChar w:fldCharType="end"/>
      </w:r>
      <w:bookmarkEnd w:id="5"/>
    </w:p>
    <w:p w14:paraId="152623F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733E3C2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35968F51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C04E6AC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131242EF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4D1AE0">
        <w:fldChar w:fldCharType="begin">
          <w:ffData>
            <w:name w:val="Text11"/>
            <w:enabled/>
            <w:calcOnExit w:val="0"/>
            <w:textInput>
              <w:default w:val="FLL"/>
            </w:textInput>
          </w:ffData>
        </w:fldChar>
      </w:r>
      <w:bookmarkStart w:id="10" w:name="Text11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FLL</w:t>
      </w:r>
      <w:r w:rsidR="004D1AE0">
        <w:fldChar w:fldCharType="end"/>
      </w:r>
      <w:bookmarkEnd w:id="10"/>
    </w:p>
    <w:p w14:paraId="3E9E7469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4D1AE0">
        <w:fldChar w:fldCharType="begin">
          <w:ffData>
            <w:name w:val="Text12"/>
            <w:enabled/>
            <w:calcOnExit w:val="0"/>
            <w:textInput>
              <w:default w:val="MB"/>
            </w:textInput>
          </w:ffData>
        </w:fldChar>
      </w:r>
      <w:bookmarkStart w:id="11" w:name="Text12"/>
      <w:r w:rsidR="004D1AE0">
        <w:instrText xml:space="preserve"> FORMTEXT </w:instrText>
      </w:r>
      <w:r w:rsidR="004D1AE0">
        <w:fldChar w:fldCharType="separate"/>
      </w:r>
      <w:r w:rsidR="004D1AE0">
        <w:rPr>
          <w:noProof/>
        </w:rPr>
        <w:t>MB</w:t>
      </w:r>
      <w:r w:rsidR="004D1AE0">
        <w:fldChar w:fldCharType="end"/>
      </w:r>
      <w:bookmarkEnd w:id="11"/>
    </w:p>
    <w:p w14:paraId="5FE4B2B7" w14:textId="77777777" w:rsidR="000D6D29" w:rsidRDefault="000D6D29"/>
    <w:p w14:paraId="63A8F6C3" w14:textId="77777777" w:rsidR="00130A10" w:rsidRDefault="00130A10"/>
    <w:p w14:paraId="640F8056" w14:textId="77777777" w:rsidR="00130A10" w:rsidRDefault="00130A10"/>
    <w:p w14:paraId="41BB59DB" w14:textId="77777777" w:rsidR="00130A10" w:rsidRDefault="00130A10"/>
    <w:p w14:paraId="4B72EEA4" w14:textId="77777777" w:rsidR="00130A10" w:rsidRDefault="00130A10"/>
    <w:p w14:paraId="1339D961" w14:textId="77777777" w:rsidR="00130A10" w:rsidRDefault="00130A10"/>
    <w:p w14:paraId="2D5522E0" w14:textId="77777777" w:rsidR="00130A10" w:rsidRDefault="00130A10"/>
    <w:p w14:paraId="3627AD8A" w14:textId="77777777" w:rsidR="00130A10" w:rsidRDefault="00130A10"/>
    <w:p w14:paraId="2B394985" w14:textId="77777777" w:rsidR="00130A10" w:rsidRDefault="00130A10"/>
    <w:p w14:paraId="4FC64A9B" w14:textId="77777777" w:rsidR="00130A10" w:rsidRDefault="00130A10"/>
    <w:p w14:paraId="05290D9B" w14:textId="77777777" w:rsidR="00130A10" w:rsidRDefault="00130A10"/>
    <w:p w14:paraId="12FB9900" w14:textId="77777777" w:rsidR="00130A10" w:rsidRDefault="00130A10"/>
    <w:p w14:paraId="5929567C" w14:textId="77777777" w:rsidR="00130A10" w:rsidRDefault="00130A10"/>
    <w:p w14:paraId="21E7C9CF" w14:textId="77777777" w:rsidR="00130A10" w:rsidRDefault="00130A10"/>
    <w:p w14:paraId="5435E037" w14:textId="77777777" w:rsidR="00130A10" w:rsidRDefault="00130A10"/>
    <w:p w14:paraId="31E78BE7" w14:textId="77777777" w:rsidR="00130A10" w:rsidRDefault="00130A10"/>
    <w:p w14:paraId="1AEEE24E" w14:textId="77777777" w:rsidR="00130A10" w:rsidRDefault="00130A10"/>
    <w:p w14:paraId="596C8574" w14:textId="77777777" w:rsidR="004D1AE0" w:rsidRDefault="004D1AE0" w:rsidP="004D1AE0">
      <w:pPr>
        <w:pStyle w:val="incipit"/>
      </w:pPr>
      <w:r>
        <w:t>M. F. LE LIONNAIS</w:t>
      </w:r>
    </w:p>
    <w:p w14:paraId="3348990B" w14:textId="77777777" w:rsidR="004D1AE0" w:rsidRDefault="004D1AE0" w:rsidP="004D1AE0">
      <w:pPr>
        <w:pStyle w:val="incipit"/>
      </w:pPr>
      <w:r>
        <w:t>23, Route de la Reine</w:t>
      </w:r>
    </w:p>
    <w:p w14:paraId="0324160A" w14:textId="77777777" w:rsidR="004D1AE0" w:rsidRDefault="004D1AE0" w:rsidP="004D1AE0">
      <w:pPr>
        <w:pStyle w:val="incipit"/>
      </w:pPr>
      <w:r>
        <w:t>92100 BOULOGNE- sur SEINE</w:t>
      </w:r>
    </w:p>
    <w:p w14:paraId="1A6E2559" w14:textId="77777777" w:rsidR="004D1AE0" w:rsidRDefault="004D1AE0" w:rsidP="004D1AE0">
      <w:pPr>
        <w:pStyle w:val="incipit"/>
      </w:pPr>
      <w:r>
        <w:t>Tél : 605. 90. 13</w:t>
      </w:r>
    </w:p>
    <w:p w14:paraId="0E9B8527" w14:textId="77777777" w:rsidR="004D1AE0" w:rsidRDefault="004D1AE0" w:rsidP="004D1AE0">
      <w:pPr>
        <w:pStyle w:val="incipit"/>
      </w:pPr>
    </w:p>
    <w:p w14:paraId="7F4FEE06" w14:textId="77777777" w:rsidR="004D1AE0" w:rsidRDefault="004D1AE0" w:rsidP="004D1AE0">
      <w:pPr>
        <w:pStyle w:val="incipit"/>
      </w:pPr>
      <w:r>
        <w:t>001</w:t>
      </w:r>
    </w:p>
    <w:p w14:paraId="386B599C" w14:textId="77777777" w:rsidR="004D1AE0" w:rsidRDefault="004D1AE0" w:rsidP="004D1AE0">
      <w:pPr>
        <w:pStyle w:val="incipit"/>
      </w:pPr>
      <w:r>
        <w:t>Boulogne-sur-Seine, le 25 Novembre 1975</w:t>
      </w:r>
    </w:p>
    <w:p w14:paraId="09599236" w14:textId="77777777" w:rsidR="004D1AE0" w:rsidRDefault="004D1AE0" w:rsidP="004D1AE0"/>
    <w:p w14:paraId="4C4AE19B" w14:textId="77777777" w:rsidR="004D1AE0" w:rsidRDefault="004D1AE0" w:rsidP="004D1AE0"/>
    <w:p w14:paraId="6FBDD5CA" w14:textId="77777777" w:rsidR="004D1AE0" w:rsidRDefault="004D1AE0" w:rsidP="004D1AE0">
      <w:r>
        <w:t>Chers Brigadiers,</w:t>
      </w:r>
    </w:p>
    <w:p w14:paraId="60BFA875" w14:textId="77777777" w:rsidR="004D1AE0" w:rsidRDefault="004D1AE0" w:rsidP="004D1AE0">
      <w:r>
        <w:tab/>
        <w:t>Notre prochaine réunion générale a été fixée au Mercredi 10 Décembre.</w:t>
      </w:r>
    </w:p>
    <w:p w14:paraId="33AE76EF" w14:textId="77777777" w:rsidR="004D1AE0" w:rsidRDefault="004D1AE0" w:rsidP="004D1AE0">
      <w:r>
        <w:t xml:space="preserve">C’est la dernière réunion importante qui aura un effet sur les </w:t>
      </w:r>
      <w:r>
        <w:rPr>
          <w:rStyle w:val="manifestation"/>
        </w:rPr>
        <w:t>manifestations oulipiennes</w:t>
      </w:r>
      <w:r>
        <w:t xml:space="preserve">, 26, rue des </w:t>
      </w:r>
      <w:proofErr w:type="spellStart"/>
      <w:r>
        <w:t>Francs-Bourgeois</w:t>
      </w:r>
      <w:proofErr w:type="spellEnd"/>
      <w:r>
        <w:t xml:space="preserve">, du Mercredi 13 au Dimanche 25 Janvier inclus. Nous entendrons les rapports des différentes commissions chargées d’examiner avec </w:t>
      </w:r>
      <w:r>
        <w:rPr>
          <w:rStyle w:val="personne"/>
        </w:rPr>
        <w:t>Blaise GAUTHIER</w:t>
      </w:r>
      <w:r>
        <w:t xml:space="preserve"> et le </w:t>
      </w:r>
      <w:r>
        <w:rPr>
          <w:rStyle w:val="organisation"/>
        </w:rPr>
        <w:t>Centre Pompidou</w:t>
      </w:r>
      <w:r>
        <w:t xml:space="preserve"> les problèmes soulevés par ces manifestations : disposition et équipement des locaux, contenu des expositions des éléments d’animation éphémère, des vitrines, de la librairie ; dates et programmes des deux séances.</w:t>
      </w:r>
    </w:p>
    <w:p w14:paraId="47156DEA" w14:textId="77777777" w:rsidR="004D1AE0" w:rsidRDefault="004D1AE0" w:rsidP="004D1AE0"/>
    <w:p w14:paraId="1C26819A" w14:textId="77777777" w:rsidR="004D1AE0" w:rsidRDefault="004D1AE0" w:rsidP="004D1AE0">
      <w:r>
        <w:tab/>
        <w:t xml:space="preserve">Nous aurons également à discuter des quatre prochains volumes de la Bibliothèque oulipienne : </w:t>
      </w:r>
      <w:proofErr w:type="spellStart"/>
      <w:r>
        <w:rPr>
          <w:rStyle w:val="titre"/>
        </w:rPr>
        <w:t>Perverbes</w:t>
      </w:r>
      <w:proofErr w:type="spellEnd"/>
      <w:r>
        <w:t xml:space="preserve"> (</w:t>
      </w:r>
      <w:r>
        <w:rPr>
          <w:rStyle w:val="personne"/>
        </w:rPr>
        <w:t>HM</w:t>
      </w:r>
      <w:r>
        <w:t xml:space="preserve">), </w:t>
      </w:r>
      <w:r>
        <w:rPr>
          <w:rStyle w:val="titre"/>
        </w:rPr>
        <w:t>Axiomatisation de la littérature</w:t>
      </w:r>
      <w:r>
        <w:t xml:space="preserve">, </w:t>
      </w:r>
      <w:r>
        <w:rPr>
          <w:rStyle w:val="titre"/>
        </w:rPr>
        <w:t>Hilbert</w:t>
      </w:r>
      <w:r>
        <w:t xml:space="preserve"> (</w:t>
      </w:r>
      <w:r>
        <w:rPr>
          <w:rStyle w:val="personne"/>
        </w:rPr>
        <w:t>RQ</w:t>
      </w:r>
      <w:r>
        <w:t xml:space="preserve">), </w:t>
      </w:r>
      <w:r>
        <w:rPr>
          <w:rStyle w:val="titre"/>
        </w:rPr>
        <w:t xml:space="preserve">Labrador II </w:t>
      </w:r>
      <w:r>
        <w:t>(</w:t>
      </w:r>
      <w:r>
        <w:rPr>
          <w:rStyle w:val="personne"/>
        </w:rPr>
        <w:t>JR</w:t>
      </w:r>
      <w:r>
        <w:t xml:space="preserve">), </w:t>
      </w:r>
      <w:r>
        <w:rPr>
          <w:rStyle w:val="titre"/>
        </w:rPr>
        <w:t>Troisième Manifeste</w:t>
      </w:r>
      <w:r>
        <w:t xml:space="preserve"> (</w:t>
      </w:r>
      <w:r>
        <w:rPr>
          <w:rStyle w:val="personne"/>
        </w:rPr>
        <w:t>FLL</w:t>
      </w:r>
      <w:r>
        <w:t xml:space="preserve">) et de leur financement. A ce sujet, chacun de ceux qui ne l’ont pas encore fait est invité à adresser une contribution de 100 francs, par versement ou virement au CCP du Trésorier </w:t>
      </w:r>
      <w:r>
        <w:rPr>
          <w:rStyle w:val="personne"/>
        </w:rPr>
        <w:t>MB</w:t>
      </w:r>
      <w:r>
        <w:t>, n°3 988 65 Paris.</w:t>
      </w:r>
    </w:p>
    <w:p w14:paraId="0C46B163" w14:textId="77777777" w:rsidR="004D1AE0" w:rsidRDefault="004D1AE0" w:rsidP="004D1AE0">
      <w:r>
        <w:tab/>
        <w:t xml:space="preserve"> Des </w:t>
      </w:r>
      <w:r>
        <w:rPr>
          <w:rStyle w:val="notion"/>
        </w:rPr>
        <w:t>Tables de QUENELEIEFF</w:t>
      </w:r>
      <w:r>
        <w:t xml:space="preserve"> seront distribuées ainsi que des photos ; ou envoyés aux absents.</w:t>
      </w:r>
    </w:p>
    <w:p w14:paraId="0F0FDE89" w14:textId="77777777" w:rsidR="004D1AE0" w:rsidRDefault="004D1AE0" w:rsidP="004D1A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Oulipiennement</w:t>
      </w:r>
      <w:proofErr w:type="spellEnd"/>
      <w:r>
        <w:t xml:space="preserve"> vôtre et à vendredi</w:t>
      </w:r>
    </w:p>
    <w:p w14:paraId="6ED8F0C1" w14:textId="77777777" w:rsidR="004D1AE0" w:rsidRDefault="004D1AE0" w:rsidP="004D1AE0">
      <w:r>
        <w:t xml:space="preserve">F. Le </w:t>
      </w:r>
      <w:proofErr w:type="spellStart"/>
      <w:r>
        <w:t>Lionnais</w:t>
      </w:r>
      <w:proofErr w:type="spellEnd"/>
    </w:p>
    <w:p w14:paraId="139904CB" w14:textId="77777777" w:rsidR="004D1AE0" w:rsidRDefault="004D1AE0" w:rsidP="004D1A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989C7" w14:textId="77777777" w:rsidR="004D1AE0" w:rsidRDefault="004D1AE0" w:rsidP="004D1AE0">
      <w:r>
        <w:t xml:space="preserve">« M. </w:t>
      </w:r>
      <w:r>
        <w:rPr>
          <w:rStyle w:val="personne"/>
        </w:rPr>
        <w:t>Charles Danger</w:t>
      </w:r>
      <w:r>
        <w:t>, 72 ans, a trouvé la mort vendredi soir pour avoir simplement tenté de prendre un paquet de cigarettes dans sa poche. »</w:t>
      </w:r>
    </w:p>
    <w:p w14:paraId="360793AD" w14:textId="77777777" w:rsidR="004D1AE0" w:rsidRDefault="004D1AE0" w:rsidP="004D1AE0"/>
    <w:p w14:paraId="5BB91B67" w14:textId="77777777" w:rsidR="004D1AE0" w:rsidRDefault="004D1AE0" w:rsidP="004D1AE0">
      <w:r>
        <w:lastRenderedPageBreak/>
        <w:t xml:space="preserve">Nom : </w:t>
      </w:r>
      <w:r>
        <w:rPr>
          <w:rStyle w:val="personne"/>
        </w:rPr>
        <w:t>MB</w:t>
      </w:r>
    </w:p>
    <w:p w14:paraId="675D2A2A" w14:textId="77777777" w:rsidR="004D1AE0" w:rsidRDefault="004D1AE0" w:rsidP="004D1AE0">
      <w:r>
        <w:t>Assistera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n’assistera pas</w:t>
      </w:r>
    </w:p>
    <w:p w14:paraId="7C276EBC" w14:textId="77777777" w:rsidR="004D1AE0" w:rsidRDefault="004D1AE0" w:rsidP="004D1AE0">
      <w:r>
        <w:tab/>
      </w:r>
      <w:r>
        <w:tab/>
        <w:t>à la réunion du MERCREDI 10 DECEMBRE 1975</w:t>
      </w:r>
    </w:p>
    <w:p w14:paraId="0FD02E91" w14:textId="77777777" w:rsidR="004D1AE0" w:rsidRDefault="004D1AE0" w:rsidP="004D1AE0">
      <w:r>
        <w:t>Déjeunera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 déjeunera pas</w:t>
      </w:r>
    </w:p>
    <w:p w14:paraId="4097255A" w14:textId="77777777" w:rsidR="004D1AE0" w:rsidRDefault="004D1AE0" w:rsidP="004D1AE0">
      <w:r>
        <w:tab/>
      </w:r>
      <w:r>
        <w:tab/>
      </w:r>
      <w:r>
        <w:tab/>
        <w:t>(</w:t>
      </w:r>
      <w:proofErr w:type="gramStart"/>
      <w:r>
        <w:t>rayer</w:t>
      </w:r>
      <w:proofErr w:type="gramEnd"/>
      <w:r>
        <w:t xml:space="preserve"> les mentions inutiles)</w:t>
      </w:r>
    </w:p>
    <w:p w14:paraId="0180BBC6" w14:textId="77777777" w:rsidR="001E637C" w:rsidRPr="005C5953" w:rsidRDefault="001E637C" w:rsidP="004D1AE0">
      <w:pPr>
        <w:pStyle w:val="incipit"/>
      </w:pPr>
      <w:bookmarkStart w:id="12" w:name="_GoBack"/>
      <w:bookmarkEnd w:id="12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EB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1AE0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126EB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496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2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2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utilisateur:Downloads: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CF395-9556-4748-8725-E9ACDC94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0</TotalTime>
  <Pages>2</Pages>
  <Words>331</Words>
  <Characters>1825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Bloomfield</dc:creator>
  <cp:keywords/>
  <dc:description/>
  <cp:lastModifiedBy>Camille Bloomfield</cp:lastModifiedBy>
  <cp:revision>2</cp:revision>
  <dcterms:created xsi:type="dcterms:W3CDTF">2015-06-03T17:08:00Z</dcterms:created>
  <dcterms:modified xsi:type="dcterms:W3CDTF">2015-06-03T17:09:00Z</dcterms:modified>
</cp:coreProperties>
</file>